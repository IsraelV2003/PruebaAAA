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78E39" w14:textId="40D285DF" w:rsidR="004D36D7" w:rsidRPr="00FD4A68" w:rsidRDefault="00000000" w:rsidP="00E65A1E">
      <w:pPr>
        <w:pStyle w:val="Ttulo"/>
        <w:jc w:val="center"/>
        <w:rPr>
          <w:rStyle w:val="LabTitleInstVersred"/>
          <w:b/>
          <w:color w:val="auto"/>
        </w:rPr>
      </w:pPr>
      <w:sdt>
        <w:sdtPr>
          <w:rPr>
            <w:b w:val="0"/>
            <w:color w:val="EE0000"/>
          </w:rPr>
          <w:alias w:val="Título"/>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Content>
          <w:r w:rsidR="006642D7">
            <w:t>Laboratorio - Utilice NETCONF para acceder a un dispositivo IOS XE</w:t>
          </w:r>
        </w:sdtContent>
      </w:sdt>
    </w:p>
    <w:p w14:paraId="4087D130" w14:textId="67247C5D" w:rsidR="00D778DF" w:rsidRPr="009A1CF4" w:rsidRDefault="00D778DF" w:rsidP="00D778DF">
      <w:pPr>
        <w:pStyle w:val="InstNoteRed"/>
      </w:pPr>
    </w:p>
    <w:p w14:paraId="4C3F811F" w14:textId="77777777" w:rsidR="00D778DF" w:rsidRPr="00E70096" w:rsidRDefault="00D778DF" w:rsidP="00D452F4">
      <w:pPr>
        <w:pStyle w:val="Ttulo1"/>
      </w:pPr>
      <w:r>
        <w:t>Objetivos</w:t>
      </w:r>
    </w:p>
    <w:p w14:paraId="3B496ACA" w14:textId="55A48EAD" w:rsidR="001E7C2F" w:rsidRDefault="00243FA5" w:rsidP="00243FA5">
      <w:pPr>
        <w:pStyle w:val="BodyTextL25Bold"/>
      </w:pPr>
      <w:r>
        <w:t>Parte 1: Armar la red y verificar la conectividad</w:t>
      </w:r>
      <w:r w:rsidR="003F44FA">
        <w:t>.</w:t>
      </w:r>
    </w:p>
    <w:p w14:paraId="0A9289C6" w14:textId="7E620D5C" w:rsidR="00243FA5" w:rsidRPr="004C0909" w:rsidRDefault="001E7C2F" w:rsidP="00243FA5">
      <w:pPr>
        <w:pStyle w:val="BodyTextL25Bold"/>
      </w:pPr>
      <w:r>
        <w:t>Parte 2: Utilizar una sesión de NETCONF para recopilar información</w:t>
      </w:r>
      <w:r w:rsidR="003F44FA">
        <w:t>.</w:t>
      </w:r>
    </w:p>
    <w:p w14:paraId="32BC21DC" w14:textId="0839FE4E" w:rsidR="00243FA5" w:rsidRDefault="00243FA5" w:rsidP="00243FA5">
      <w:pPr>
        <w:pStyle w:val="BodyTextL25Bold"/>
      </w:pPr>
      <w:r>
        <w:t>Parte 3: Usar ncclient para conectarse a NETCONF</w:t>
      </w:r>
      <w:r w:rsidR="003F44FA">
        <w:t>.</w:t>
      </w:r>
    </w:p>
    <w:p w14:paraId="766BBFD9" w14:textId="302E5ED3" w:rsidR="00243FA5" w:rsidRDefault="00243FA5" w:rsidP="00243FA5">
      <w:pPr>
        <w:pStyle w:val="BodyTextL25Bold"/>
      </w:pPr>
      <w:r>
        <w:t>Parte 4: Usar ncclient para recuperar la configuración</w:t>
      </w:r>
      <w:r w:rsidR="003F44FA">
        <w:t>.</w:t>
      </w:r>
    </w:p>
    <w:p w14:paraId="1EABDA40" w14:textId="1032DCA9" w:rsidR="00E92396" w:rsidRDefault="00E92396" w:rsidP="00243FA5">
      <w:pPr>
        <w:pStyle w:val="BodyTextL25Bold"/>
      </w:pPr>
      <w:r>
        <w:t>Parte 5: Usar ncclient para configurar un dispositivo</w:t>
      </w:r>
      <w:r w:rsidR="003F44FA">
        <w:t>.</w:t>
      </w:r>
    </w:p>
    <w:p w14:paraId="5D1CD494" w14:textId="17AE12FC" w:rsidR="00680360" w:rsidRDefault="00680360" w:rsidP="00243FA5">
      <w:pPr>
        <w:pStyle w:val="BodyTextL25Bold"/>
      </w:pPr>
      <w:r>
        <w:t>Parte 6: Desafío: Modificar el programa utilizado en este laboratorio</w:t>
      </w:r>
      <w:r w:rsidR="003F44FA">
        <w:t>.</w:t>
      </w:r>
    </w:p>
    <w:p w14:paraId="41E08AD0" w14:textId="77777777" w:rsidR="00D778DF" w:rsidRDefault="00D778DF" w:rsidP="00D452F4">
      <w:pPr>
        <w:pStyle w:val="Ttulo1"/>
      </w:pPr>
      <w:r>
        <w:t>Aspectos básicos/Situación</w:t>
      </w:r>
    </w:p>
    <w:p w14:paraId="50E4740F" w14:textId="77777777" w:rsidR="000E51CC" w:rsidRDefault="00E92396" w:rsidP="005F0301">
      <w:pPr>
        <w:pStyle w:val="BodyTextL25"/>
      </w:pPr>
      <w:r w:rsidRPr="009F55E2">
        <w:rPr>
          <w:b/>
          <w:bCs/>
        </w:rPr>
        <w:t>El Protocolo de configuración de red (NETCONF)</w:t>
      </w:r>
      <w:r>
        <w:t>, definido en RFC 4741 y 6241, utiliza modelos de datos YANG para comunicarse con vario</w:t>
      </w:r>
      <w:r w:rsidR="000E51CC">
        <w:t xml:space="preserve">s dispositivos de la red. </w:t>
      </w:r>
    </w:p>
    <w:p w14:paraId="5E3A24ED" w14:textId="46B60B83" w:rsidR="00E92396" w:rsidRDefault="000E51CC" w:rsidP="005F0301">
      <w:pPr>
        <w:pStyle w:val="BodyTextL25"/>
      </w:pPr>
      <w:r>
        <w:t xml:space="preserve">YANG </w:t>
      </w:r>
      <w:r w:rsidR="00E92396">
        <w:t xml:space="preserve">es un lenguaje de modelado de datos. Este lenguaje define los datos que se envían a través de protocolos de administración de red, como NETCONF. Cuando se utiliza NETCONF para acceder a un dispositivo IOS XE, los datos se devuelven en formato XML. </w:t>
      </w:r>
    </w:p>
    <w:p w14:paraId="1384D593" w14:textId="43AADA48" w:rsidR="00680360" w:rsidRDefault="00AF7319" w:rsidP="005F0301">
      <w:pPr>
        <w:pStyle w:val="BodyTextL25"/>
      </w:pPr>
      <w:r>
        <w:t>En este laboratorio, utilizará un cliente NETCONF, ncclient, que es un módulo de Python para secuencias de comandos del lado del cliente. Usará ncclient para verificar que NETCONF está configurado, recuperar una configuración de dispositivo y modificar una configuración de dispositivo.</w:t>
      </w:r>
    </w:p>
    <w:p w14:paraId="03F63679" w14:textId="05C65485" w:rsidR="00456E3C" w:rsidRPr="00E70096" w:rsidRDefault="00456E3C" w:rsidP="00456E3C">
      <w:pPr>
        <w:pStyle w:val="Ttulo1"/>
        <w:numPr>
          <w:ilvl w:val="0"/>
          <w:numId w:val="24"/>
        </w:numPr>
      </w:pPr>
      <w:r>
        <w:t>Recursos necesarios</w:t>
      </w:r>
      <w:r w:rsidR="00F922C2">
        <w:t>.</w:t>
      </w:r>
    </w:p>
    <w:p w14:paraId="179461D4" w14:textId="77777777" w:rsidR="00456E3C" w:rsidRDefault="00456E3C" w:rsidP="00456E3C">
      <w:pPr>
        <w:pStyle w:val="Bulletlevel1"/>
      </w:pPr>
      <w:r>
        <w:t>Una computadora con el sistema operativo de su elección.</w:t>
      </w:r>
    </w:p>
    <w:p w14:paraId="3279B964" w14:textId="7D190828" w:rsidR="00456E3C" w:rsidRDefault="00352744" w:rsidP="00456E3C">
      <w:pPr>
        <w:pStyle w:val="Bulletlevel1"/>
      </w:pPr>
      <w:r>
        <w:t>Virtual Box</w:t>
      </w:r>
      <w:r w:rsidR="00456E3C">
        <w:t xml:space="preserve"> o </w:t>
      </w:r>
      <w:r>
        <w:t>VMWare</w:t>
      </w:r>
      <w:r w:rsidR="00456E3C">
        <w:t>.</w:t>
      </w:r>
    </w:p>
    <w:p w14:paraId="7DEBA17C" w14:textId="5A0CB86D" w:rsidR="00457934" w:rsidRDefault="00456E3C" w:rsidP="00456E3C">
      <w:pPr>
        <w:pStyle w:val="Bulletlevel1"/>
      </w:pPr>
      <w:r>
        <w:t>Máquina virtual DEVASC.</w:t>
      </w:r>
    </w:p>
    <w:p w14:paraId="0B2D9217" w14:textId="43E47711" w:rsidR="00456E3C" w:rsidRDefault="00456E3C" w:rsidP="00456E3C">
      <w:pPr>
        <w:pStyle w:val="Bulletlevel1"/>
      </w:pPr>
      <w:r>
        <w:t xml:space="preserve">CSR1kv </w:t>
      </w:r>
      <w:r w:rsidR="002E2D43">
        <w:t>Máquina</w:t>
      </w:r>
      <w:r>
        <w:t xml:space="preserve"> Virtual</w:t>
      </w:r>
      <w:r w:rsidR="001D5137">
        <w:t>.</w:t>
      </w:r>
    </w:p>
    <w:p w14:paraId="539EFC72" w14:textId="726783C0" w:rsidR="00125806" w:rsidRDefault="00125806" w:rsidP="00D452F4">
      <w:pPr>
        <w:pStyle w:val="Ttulo1"/>
      </w:pPr>
      <w:r>
        <w:t>Instrucciones</w:t>
      </w:r>
      <w:r w:rsidR="00F922C2">
        <w:t>.</w:t>
      </w:r>
    </w:p>
    <w:p w14:paraId="18B5F74E" w14:textId="3E3AA6CC" w:rsidR="00456E3C" w:rsidRDefault="004966EC" w:rsidP="00456E3C">
      <w:pPr>
        <w:pStyle w:val="Ttulo2"/>
        <w:numPr>
          <w:ilvl w:val="1"/>
          <w:numId w:val="24"/>
        </w:numPr>
      </w:pPr>
      <w:bookmarkStart w:id="0" w:name="_Hlk41894026"/>
      <w:r>
        <w:t>Iniciar</w:t>
      </w:r>
      <w:r w:rsidR="00456E3C">
        <w:t xml:space="preserve"> la</w:t>
      </w:r>
      <w:r>
        <w:t>s máquinas virtuales y verificar</w:t>
      </w:r>
      <w:r w:rsidR="00456E3C">
        <w:t xml:space="preserve"> la conectividad</w:t>
      </w:r>
      <w:r w:rsidR="00F922C2">
        <w:t>.</w:t>
      </w:r>
    </w:p>
    <w:p w14:paraId="3C827087" w14:textId="2D39F5F7" w:rsidR="001F14B7" w:rsidRPr="001F14B7" w:rsidRDefault="001F14B7" w:rsidP="001F14B7">
      <w:pPr>
        <w:pStyle w:val="BodyTextL25"/>
      </w:pPr>
      <w:r>
        <w:t xml:space="preserve">En esta parte, inicie las dos máquinas virtuales y verifique la conectividad. A continuación, establecerá una conexión segura de </w:t>
      </w:r>
      <w:r w:rsidR="00EA76D6">
        <w:t>Shell</w:t>
      </w:r>
      <w:r>
        <w:t xml:space="preserve"> (SSH).</w:t>
      </w:r>
    </w:p>
    <w:p w14:paraId="4EBC75CF" w14:textId="0C5AE45C" w:rsidR="001F14B7" w:rsidRDefault="00803466" w:rsidP="00107E0C">
      <w:pPr>
        <w:pStyle w:val="Ttulo3"/>
      </w:pPr>
      <w:r>
        <w:t>Iniciar las máquinas virtuales.</w:t>
      </w:r>
    </w:p>
    <w:p w14:paraId="1D3F566A" w14:textId="54769D20" w:rsidR="00456E3C" w:rsidRDefault="00456E3C" w:rsidP="00107E0C">
      <w:pPr>
        <w:pStyle w:val="BodyTextL25"/>
      </w:pPr>
      <w:r>
        <w:t xml:space="preserve">Si aún no ha completado </w:t>
      </w:r>
      <w:r w:rsidR="00DC0ADA">
        <w:t xml:space="preserve">el </w:t>
      </w:r>
      <w:r w:rsidR="00DC0ADA" w:rsidRPr="00A03D0E">
        <w:rPr>
          <w:b/>
          <w:bCs/>
        </w:rPr>
        <w:t>Laboratorio</w:t>
      </w:r>
      <w:r w:rsidR="00DC0ADA">
        <w:rPr>
          <w:b/>
          <w:bCs/>
        </w:rPr>
        <w:t xml:space="preserve"> - Instalar</w:t>
      </w:r>
      <w:r w:rsidRPr="00A03D0E">
        <w:rPr>
          <w:b/>
          <w:bCs/>
        </w:rPr>
        <w:t xml:space="preserve"> el entorno de laboratorio de máquina virtual</w:t>
      </w:r>
      <w:r>
        <w:t xml:space="preserve"> y el </w:t>
      </w:r>
      <w:r w:rsidR="0074726C">
        <w:rPr>
          <w:b/>
        </w:rPr>
        <w:t>laboratorio - Instalar</w:t>
      </w:r>
      <w:r>
        <w:rPr>
          <w:b/>
        </w:rPr>
        <w:t xml:space="preserve"> la máquina virtual CSR1kV</w:t>
      </w:r>
      <w:r>
        <w:t xml:space="preserve">, hágalo ahora. Si ya ha completado </w:t>
      </w:r>
      <w:r w:rsidR="0074726C">
        <w:t xml:space="preserve">estos laboratorios, inicie la máquina virtual DEVASC y la </w:t>
      </w:r>
      <w:r>
        <w:t>CSR1000v ahora.</w:t>
      </w:r>
    </w:p>
    <w:p w14:paraId="21F18B9B" w14:textId="77777777" w:rsidR="00052B40" w:rsidRDefault="00052B40" w:rsidP="00107E0C">
      <w:pPr>
        <w:pStyle w:val="BodyTextL25"/>
      </w:pPr>
    </w:p>
    <w:p w14:paraId="7C85A2DC" w14:textId="77777777" w:rsidR="00052B40" w:rsidRDefault="00052B40" w:rsidP="00107E0C">
      <w:pPr>
        <w:pStyle w:val="BodyTextL25"/>
      </w:pPr>
    </w:p>
    <w:p w14:paraId="18183304" w14:textId="77777777" w:rsidR="00052B40" w:rsidRDefault="00052B40" w:rsidP="00107E0C">
      <w:pPr>
        <w:pStyle w:val="BodyTextL25"/>
      </w:pPr>
    </w:p>
    <w:p w14:paraId="3D058DDE" w14:textId="77777777" w:rsidR="00052B40" w:rsidRDefault="00052B40" w:rsidP="00107E0C">
      <w:pPr>
        <w:pStyle w:val="BodyTextL25"/>
      </w:pPr>
    </w:p>
    <w:p w14:paraId="083F2E4B" w14:textId="77777777" w:rsidR="00052B40" w:rsidRDefault="00052B40" w:rsidP="00107E0C">
      <w:pPr>
        <w:pStyle w:val="BodyTextL25"/>
      </w:pPr>
    </w:p>
    <w:p w14:paraId="7ADDE56A" w14:textId="55338DE3" w:rsidR="00107E0C" w:rsidRDefault="00216BCD" w:rsidP="00107E0C">
      <w:pPr>
        <w:pStyle w:val="Ttulo3"/>
      </w:pPr>
      <w:r>
        <w:t>Verifique la conectividad entre las VM.</w:t>
      </w:r>
    </w:p>
    <w:p w14:paraId="37A70AB4" w14:textId="46A9CB02" w:rsidR="001B4D8B" w:rsidRDefault="001B4D8B" w:rsidP="00BE5469">
      <w:pPr>
        <w:pStyle w:val="SubStepAlpha"/>
      </w:pPr>
      <w:r>
        <w:t xml:space="preserve">En la máquina virtual CSR1kv, presione </w:t>
      </w:r>
      <w:r w:rsidRPr="00653D1B">
        <w:rPr>
          <w:b/>
        </w:rPr>
        <w:t>Entrar</w:t>
      </w:r>
      <w:r>
        <w:t xml:space="preserve"> para obtener un símbolo del sistema y, a continuación, use </w:t>
      </w:r>
      <w:r w:rsidRPr="00BE5469">
        <w:rPr>
          <w:b/>
          <w:bCs/>
        </w:rPr>
        <w:t>show ip interface brief</w:t>
      </w:r>
      <w:r>
        <w:t xml:space="preserve"> para verificar que la dirección IPv4 es 192.168.56.101. Si la dirección es diferente, anótela.</w:t>
      </w:r>
    </w:p>
    <w:p w14:paraId="6369298A" w14:textId="75CAEF7A" w:rsidR="00FB4C4B" w:rsidRPr="00051B32" w:rsidRDefault="00FB4C4B" w:rsidP="00FB4C4B">
      <w:pPr>
        <w:pStyle w:val="SubStepAlpha"/>
        <w:rPr>
          <w:b/>
          <w:bCs/>
        </w:rPr>
      </w:pPr>
      <w:r w:rsidRPr="00051B32">
        <w:rPr>
          <w:b/>
          <w:bCs/>
        </w:rPr>
        <w:t xml:space="preserve">Abra una terminal en VS Code en </w:t>
      </w:r>
      <w:r w:rsidR="005C7926" w:rsidRPr="00051B32">
        <w:rPr>
          <w:b/>
          <w:bCs/>
        </w:rPr>
        <w:t>la máquina virtual DEVASC</w:t>
      </w:r>
      <w:r w:rsidRPr="00051B32">
        <w:rPr>
          <w:b/>
          <w:bCs/>
        </w:rPr>
        <w:t>.</w:t>
      </w:r>
    </w:p>
    <w:p w14:paraId="765DE559" w14:textId="7D05D1EA" w:rsidR="00B61B0F" w:rsidRDefault="00B61B0F" w:rsidP="00FB4C4B">
      <w:pPr>
        <w:pStyle w:val="SubStepAlpha"/>
      </w:pPr>
      <w:r>
        <w:t>Haga ping al CSR1kv para verificar la conectividad. Ya debería haber hecho esto anteriormente en los laboratorios de instalación. Si no puede hacer ping, vuelva a visitar los laboratorios enumerados anteriormente en la Parte 1a.</w:t>
      </w:r>
    </w:p>
    <w:p w14:paraId="7BC04310" w14:textId="77777777" w:rsidR="00051B32" w:rsidRDefault="00051B32" w:rsidP="00051B32">
      <w:pPr>
        <w:pStyle w:val="CMD"/>
      </w:pPr>
      <w:r>
        <w:t xml:space="preserve">devasc@labvm:~$ </w:t>
      </w:r>
      <w:r w:rsidRPr="00F95EDD">
        <w:rPr>
          <w:b/>
          <w:bCs/>
          <w:sz w:val="24"/>
          <w:szCs w:val="28"/>
        </w:rPr>
        <w:t>ping -c 5 192.168.56.101</w:t>
      </w:r>
    </w:p>
    <w:p w14:paraId="19D9C3B0" w14:textId="77777777" w:rsidR="00051B32" w:rsidRDefault="00051B32" w:rsidP="00051B32">
      <w:pPr>
        <w:pStyle w:val="CMDOutput"/>
      </w:pPr>
      <w:r>
        <w:t>PING 192.168.56.101 (192.168.56.101) 56(84) bytes of data.</w:t>
      </w:r>
    </w:p>
    <w:p w14:paraId="5234E89D" w14:textId="77777777" w:rsidR="00051B32" w:rsidRDefault="00051B32" w:rsidP="00051B32">
      <w:pPr>
        <w:pStyle w:val="CMDOutput"/>
      </w:pPr>
      <w:r>
        <w:t>64 bytes from 192.168.56.101: icmp_seq=1 ttl=254 time=1.37 ms</w:t>
      </w:r>
    </w:p>
    <w:p w14:paraId="52CCB948" w14:textId="77777777" w:rsidR="00051B32" w:rsidRDefault="00051B32" w:rsidP="00051B32">
      <w:pPr>
        <w:pStyle w:val="CMDOutput"/>
      </w:pPr>
      <w:r>
        <w:t>64 bytes from 192.168.56.101: icmp_seq=2 ttl=254 time=1.15 ms</w:t>
      </w:r>
    </w:p>
    <w:p w14:paraId="12ECEEBA" w14:textId="77777777" w:rsidR="00051B32" w:rsidRDefault="00051B32" w:rsidP="00051B32">
      <w:pPr>
        <w:pStyle w:val="CMDOutput"/>
      </w:pPr>
      <w:r>
        <w:t>64 bytes from 192.168.56.101: icmp_seq=3 ttl=254 time=0.981 ms</w:t>
      </w:r>
    </w:p>
    <w:p w14:paraId="268F1ACE" w14:textId="77777777" w:rsidR="00051B32" w:rsidRDefault="00051B32" w:rsidP="00051B32">
      <w:pPr>
        <w:pStyle w:val="CMDOutput"/>
      </w:pPr>
      <w:r>
        <w:t>64 bytes from 192.168.56.101: icmp_seq=4 ttl=254 time=1.01 ms</w:t>
      </w:r>
    </w:p>
    <w:p w14:paraId="5B042461" w14:textId="77777777" w:rsidR="00051B32" w:rsidRDefault="00051B32" w:rsidP="00051B32">
      <w:pPr>
        <w:pStyle w:val="CMDOutput"/>
      </w:pPr>
      <w:r>
        <w:t>64 bytes from 192.168.56.101: icmp_seq=5 ttl=254 time=1.14 ms</w:t>
      </w:r>
    </w:p>
    <w:p w14:paraId="48F48B62" w14:textId="77777777" w:rsidR="00051B32" w:rsidRDefault="00051B32" w:rsidP="00051B32">
      <w:pPr>
        <w:pStyle w:val="CMDOutput"/>
      </w:pPr>
    </w:p>
    <w:p w14:paraId="689408E3" w14:textId="77777777" w:rsidR="00051B32" w:rsidRDefault="00051B32" w:rsidP="00051B32">
      <w:pPr>
        <w:pStyle w:val="CMDOutput"/>
      </w:pPr>
      <w:r>
        <w:t xml:space="preserve">--- 192.168.56.101 ping </w:t>
      </w:r>
      <w:proofErr w:type="spellStart"/>
      <w:r>
        <w:t>statistics</w:t>
      </w:r>
      <w:proofErr w:type="spellEnd"/>
      <w:r>
        <w:t xml:space="preserve"> ---</w:t>
      </w:r>
    </w:p>
    <w:p w14:paraId="1225E7F3" w14:textId="77777777" w:rsidR="00051B32" w:rsidRDefault="00051B32" w:rsidP="00051B32">
      <w:pPr>
        <w:pStyle w:val="CMDOutput"/>
      </w:pPr>
      <w:r>
        <w:t xml:space="preserve">5 </w:t>
      </w:r>
      <w:proofErr w:type="spellStart"/>
      <w:r>
        <w:t>packets</w:t>
      </w:r>
      <w:proofErr w:type="spellEnd"/>
      <w:r>
        <w:t xml:space="preserve"> </w:t>
      </w:r>
      <w:proofErr w:type="spellStart"/>
      <w:r>
        <w:t>transmitted</w:t>
      </w:r>
      <w:proofErr w:type="spellEnd"/>
      <w:r>
        <w:t xml:space="preserve">, 5 </w:t>
      </w:r>
      <w:proofErr w:type="spellStart"/>
      <w:r>
        <w:t>received</w:t>
      </w:r>
      <w:proofErr w:type="spellEnd"/>
      <w:r>
        <w:t xml:space="preserve">, 0% </w:t>
      </w:r>
      <w:proofErr w:type="spellStart"/>
      <w:r>
        <w:t>packet</w:t>
      </w:r>
      <w:proofErr w:type="spellEnd"/>
      <w:r>
        <w:t xml:space="preserve"> </w:t>
      </w:r>
      <w:proofErr w:type="spellStart"/>
      <w:r>
        <w:t>loss</w:t>
      </w:r>
      <w:proofErr w:type="spellEnd"/>
      <w:r>
        <w:t>, time 4006ms</w:t>
      </w:r>
    </w:p>
    <w:p w14:paraId="534015F1" w14:textId="77777777" w:rsidR="00051B32" w:rsidRDefault="00051B32" w:rsidP="00051B32">
      <w:pPr>
        <w:pStyle w:val="CMDOutput"/>
      </w:pPr>
      <w:proofErr w:type="spellStart"/>
      <w:r>
        <w:t>rtt</w:t>
      </w:r>
      <w:proofErr w:type="spellEnd"/>
      <w:r>
        <w:t xml:space="preserve"> min/</w:t>
      </w:r>
      <w:proofErr w:type="spellStart"/>
      <w:r>
        <w:t>avg</w:t>
      </w:r>
      <w:proofErr w:type="spellEnd"/>
      <w:r>
        <w:t>/</w:t>
      </w:r>
      <w:proofErr w:type="spellStart"/>
      <w:r>
        <w:t>max</w:t>
      </w:r>
      <w:proofErr w:type="spellEnd"/>
      <w:r>
        <w:t>/</w:t>
      </w:r>
      <w:proofErr w:type="spellStart"/>
      <w:r>
        <w:t>mdev</w:t>
      </w:r>
      <w:proofErr w:type="spellEnd"/>
      <w:r>
        <w:t xml:space="preserve"> = 0.981/1.130/1.365/0.135 ms</w:t>
      </w:r>
    </w:p>
    <w:p w14:paraId="5C968F06" w14:textId="77777777" w:rsidR="00051B32" w:rsidRDefault="00051B32" w:rsidP="00051B32">
      <w:pPr>
        <w:pStyle w:val="CMD"/>
      </w:pPr>
      <w:r>
        <w:t>devasc@labvm:~$</w:t>
      </w:r>
    </w:p>
    <w:p w14:paraId="72185426" w14:textId="63EA3A65" w:rsidR="00AF7319" w:rsidRDefault="003C7995" w:rsidP="00AF7319">
      <w:pPr>
        <w:pStyle w:val="Ttulo3"/>
      </w:pPr>
      <w:r>
        <w:t>Verificar</w:t>
      </w:r>
      <w:r w:rsidR="00216BCD">
        <w:t xml:space="preserve"> la conectividad SSH a la máquina virtual CSR1kV.</w:t>
      </w:r>
    </w:p>
    <w:p w14:paraId="2A6124DA" w14:textId="4061FACB" w:rsidR="00AF7319" w:rsidRDefault="00D6748F" w:rsidP="00AF7319">
      <w:pPr>
        <w:pStyle w:val="SubStepAlpha"/>
      </w:pPr>
      <w:r>
        <w:t xml:space="preserve">En el terminal para la máquina virtual DEVASC, </w:t>
      </w:r>
      <w:r w:rsidR="00FD64D7">
        <w:t xml:space="preserve">conecte </w:t>
      </w:r>
      <w:r>
        <w:t>SSH a la máquina virtual CSR1kV con el siguiente comando:</w:t>
      </w:r>
    </w:p>
    <w:p w14:paraId="7078F79E" w14:textId="276492E4" w:rsidR="00D6748F" w:rsidRPr="00051B32" w:rsidRDefault="001E6657" w:rsidP="00D6748F">
      <w:pPr>
        <w:pStyle w:val="CMDOutput"/>
        <w:rPr>
          <w:sz w:val="20"/>
          <w:szCs w:val="24"/>
        </w:rPr>
      </w:pPr>
      <w:r w:rsidRPr="00051B32">
        <w:rPr>
          <w:sz w:val="20"/>
          <w:szCs w:val="24"/>
        </w:rPr>
        <w:t xml:space="preserve">devasc @ labvm: ~ $ </w:t>
      </w:r>
      <w:r w:rsidRPr="00F95EDD">
        <w:rPr>
          <w:b/>
          <w:bCs/>
          <w:sz w:val="24"/>
          <w:szCs w:val="32"/>
          <w:highlight w:val="yellow"/>
        </w:rPr>
        <w:t>ssh cisco@192.168.56.101</w:t>
      </w:r>
    </w:p>
    <w:p w14:paraId="29866D38" w14:textId="66209C5A" w:rsidR="00DC28E2" w:rsidRDefault="00DC28E2" w:rsidP="00DC28E2">
      <w:pPr>
        <w:pStyle w:val="BodyTextL50"/>
      </w:pPr>
      <w:r>
        <w:rPr>
          <w:b/>
        </w:rPr>
        <w:t>Nota</w:t>
      </w:r>
      <w:r>
        <w:t>: La primera vez que SSH a CSR1kV, su máquina virtual DEVASC le advierte sobre la autenticidad del CSR1kV. Debido a que confía en CSR1kV, responda sí al prompt.</w:t>
      </w:r>
    </w:p>
    <w:p w14:paraId="57B008B0" w14:textId="77777777" w:rsidR="00051B32" w:rsidRDefault="00051B32" w:rsidP="00051B32">
      <w:pPr>
        <w:pStyle w:val="CMD"/>
      </w:pPr>
      <w:r>
        <w:t xml:space="preserve">The </w:t>
      </w:r>
      <w:proofErr w:type="spellStart"/>
      <w:r>
        <w:t>authenticity</w:t>
      </w:r>
      <w:proofErr w:type="spellEnd"/>
      <w:r>
        <w:t xml:space="preserve"> of host '192.168.56.101 (192.168.56.101)' </w:t>
      </w:r>
      <w:proofErr w:type="spellStart"/>
      <w:r>
        <w:t>can't</w:t>
      </w:r>
      <w:proofErr w:type="spellEnd"/>
      <w:r>
        <w:t xml:space="preserve"> be </w:t>
      </w:r>
      <w:proofErr w:type="spellStart"/>
      <w:r>
        <w:t>established</w:t>
      </w:r>
      <w:proofErr w:type="spellEnd"/>
      <w:r>
        <w:t>.</w:t>
      </w:r>
    </w:p>
    <w:p w14:paraId="174A2B85" w14:textId="77777777" w:rsidR="00051B32" w:rsidRDefault="00051B32" w:rsidP="00051B32">
      <w:pPr>
        <w:pStyle w:val="CMD"/>
      </w:pPr>
      <w:r>
        <w:t xml:space="preserve">RSA key </w:t>
      </w:r>
      <w:proofErr w:type="spellStart"/>
      <w:r>
        <w:t>fingerprint</w:t>
      </w:r>
      <w:proofErr w:type="spellEnd"/>
      <w:r>
        <w:t xml:space="preserve"> is SHA256:HYv9K5Biw7PFiXeoCDO/LTqs3EfZKBuJdiPo34VXDUY.</w:t>
      </w:r>
    </w:p>
    <w:p w14:paraId="13745028" w14:textId="77777777" w:rsidR="00051B32" w:rsidRDefault="00051B32" w:rsidP="00051B32">
      <w:pPr>
        <w:pStyle w:val="CMD"/>
      </w:pPr>
      <w:r>
        <w:t xml:space="preserve">Are </w:t>
      </w:r>
      <w:proofErr w:type="spellStart"/>
      <w:r>
        <w:t>you</w:t>
      </w:r>
      <w:proofErr w:type="spellEnd"/>
      <w:r>
        <w:t xml:space="preserve"> sure </w:t>
      </w:r>
      <w:proofErr w:type="spellStart"/>
      <w:r>
        <w:t>you</w:t>
      </w:r>
      <w:proofErr w:type="spellEnd"/>
      <w:r>
        <w:t xml:space="preserve"> </w:t>
      </w:r>
      <w:proofErr w:type="spellStart"/>
      <w:r>
        <w:t>want</w:t>
      </w:r>
      <w:proofErr w:type="spellEnd"/>
      <w:r>
        <w:t xml:space="preserve"> to continue </w:t>
      </w:r>
      <w:proofErr w:type="spellStart"/>
      <w:r>
        <w:t>connecting</w:t>
      </w:r>
      <w:proofErr w:type="spellEnd"/>
      <w:r>
        <w:t xml:space="preserve"> (yes/no/[</w:t>
      </w:r>
      <w:proofErr w:type="spellStart"/>
      <w:r>
        <w:t>fingerprint</w:t>
      </w:r>
      <w:proofErr w:type="spellEnd"/>
      <w:r>
        <w:t xml:space="preserve">])? </w:t>
      </w:r>
      <w:r w:rsidRPr="008B765D">
        <w:rPr>
          <w:b/>
          <w:bCs/>
          <w:highlight w:val="yellow"/>
        </w:rPr>
        <w:t>yes</w:t>
      </w:r>
    </w:p>
    <w:p w14:paraId="7033C2E7" w14:textId="77777777" w:rsidR="00051B32" w:rsidRDefault="00051B32" w:rsidP="00051B32">
      <w:pPr>
        <w:pStyle w:val="CMD"/>
      </w:pPr>
      <w:proofErr w:type="spellStart"/>
      <w:r>
        <w:t>Warning</w:t>
      </w:r>
      <w:proofErr w:type="spellEnd"/>
      <w:r>
        <w:t xml:space="preserve">: </w:t>
      </w:r>
      <w:proofErr w:type="spellStart"/>
      <w:r>
        <w:t>Permanently</w:t>
      </w:r>
      <w:proofErr w:type="spellEnd"/>
      <w:r>
        <w:t xml:space="preserve"> </w:t>
      </w:r>
      <w:proofErr w:type="spellStart"/>
      <w:r>
        <w:t>added</w:t>
      </w:r>
      <w:proofErr w:type="spellEnd"/>
      <w:r>
        <w:t xml:space="preserve"> '192.168.56.101' (RSA) to the list of </w:t>
      </w:r>
      <w:proofErr w:type="spellStart"/>
      <w:r>
        <w:t>known</w:t>
      </w:r>
      <w:proofErr w:type="spellEnd"/>
      <w:r>
        <w:t xml:space="preserve"> hosts.</w:t>
      </w:r>
    </w:p>
    <w:p w14:paraId="6E437443" w14:textId="77777777" w:rsidR="00EE3DF7" w:rsidRDefault="00EE3DF7" w:rsidP="00051B32">
      <w:pPr>
        <w:pStyle w:val="CMD"/>
      </w:pPr>
    </w:p>
    <w:p w14:paraId="6BCF7A29" w14:textId="775AE105" w:rsidR="00953B06" w:rsidRDefault="00953B06" w:rsidP="00953B06">
      <w:pPr>
        <w:pStyle w:val="SubStepAlpha"/>
      </w:pPr>
      <w:r>
        <w:t xml:space="preserve">¡Entra </w:t>
      </w:r>
      <w:r w:rsidR="001E6657" w:rsidRPr="008B765D">
        <w:rPr>
          <w:b/>
          <w:bCs/>
          <w:highlight w:val="yellow"/>
        </w:rPr>
        <w:t>cisco123!</w:t>
      </w:r>
      <w:r>
        <w:t xml:space="preserve"> como contraseña y ahora debería estar en el símbolo del sistema EXEC privilegiado para CSR1kV.</w:t>
      </w:r>
    </w:p>
    <w:p w14:paraId="67369A71" w14:textId="47560F78" w:rsidR="00331E55" w:rsidRDefault="00051B32" w:rsidP="00331E55">
      <w:pPr>
        <w:pStyle w:val="CMD"/>
      </w:pPr>
      <w:r>
        <w:t>Password</w:t>
      </w:r>
      <w:r w:rsidR="00331E55">
        <w:t xml:space="preserve">: </w:t>
      </w:r>
    </w:p>
    <w:p w14:paraId="34CFD9B0" w14:textId="77777777" w:rsidR="00331E55" w:rsidRDefault="00331E55" w:rsidP="00331E55">
      <w:pPr>
        <w:pStyle w:val="CMDOutput"/>
      </w:pPr>
    </w:p>
    <w:p w14:paraId="30C62C2F" w14:textId="63C851DA" w:rsidR="00331E55" w:rsidRDefault="00331E55" w:rsidP="00331E55">
      <w:pPr>
        <w:pStyle w:val="CMD"/>
      </w:pPr>
      <w:r>
        <w:t>CSR1kv#</w:t>
      </w:r>
    </w:p>
    <w:p w14:paraId="0177D9B4" w14:textId="285F7DEA" w:rsidR="00F95EDD" w:rsidRPr="00F95EDD" w:rsidRDefault="004156C4" w:rsidP="00F95EDD">
      <w:pPr>
        <w:pStyle w:val="SubStepAlpha"/>
        <w:rPr>
          <w:b/>
          <w:bCs/>
          <w:color w:val="FF0000"/>
        </w:rPr>
      </w:pPr>
      <w:proofErr w:type="gramStart"/>
      <w:r w:rsidRPr="00051B32">
        <w:rPr>
          <w:b/>
          <w:bCs/>
          <w:color w:val="FF0000"/>
        </w:rPr>
        <w:t>Deje abierta</w:t>
      </w:r>
      <w:proofErr w:type="gramEnd"/>
      <w:r w:rsidRPr="00051B32">
        <w:rPr>
          <w:b/>
          <w:bCs/>
          <w:color w:val="FF0000"/>
        </w:rPr>
        <w:t xml:space="preserve"> la sesión SSH para la siguiente Parte.</w:t>
      </w:r>
    </w:p>
    <w:p w14:paraId="54F4A3E6" w14:textId="77777777" w:rsidR="00F95EDD" w:rsidRDefault="00F95EDD" w:rsidP="00F95EDD"/>
    <w:p w14:paraId="724F733C" w14:textId="77777777" w:rsidR="00F95EDD" w:rsidRDefault="00F95EDD" w:rsidP="00F95EDD"/>
    <w:p w14:paraId="5C3ACC84" w14:textId="77777777" w:rsidR="00F95EDD" w:rsidRDefault="00F95EDD" w:rsidP="00F95EDD"/>
    <w:p w14:paraId="0B715614" w14:textId="77777777" w:rsidR="00F95EDD" w:rsidRDefault="00F95EDD" w:rsidP="00F95EDD"/>
    <w:p w14:paraId="2DAB48AD" w14:textId="77777777" w:rsidR="00F95EDD" w:rsidRDefault="00F95EDD" w:rsidP="00F95EDD"/>
    <w:p w14:paraId="40B75B4E" w14:textId="77777777" w:rsidR="00F95EDD" w:rsidRDefault="00F95EDD" w:rsidP="00F95EDD"/>
    <w:p w14:paraId="45F6A589" w14:textId="77777777" w:rsidR="00F95EDD" w:rsidRDefault="00F95EDD" w:rsidP="00F95EDD"/>
    <w:bookmarkEnd w:id="0"/>
    <w:p w14:paraId="6069ECFA" w14:textId="75EA7FB2" w:rsidR="00920A8E" w:rsidRDefault="00506801" w:rsidP="00920A8E">
      <w:pPr>
        <w:pStyle w:val="Ttulo2"/>
      </w:pPr>
      <w:r>
        <w:t>Usar una sesión de NETCONF para recopilar información</w:t>
      </w:r>
      <w:r w:rsidR="0012423E">
        <w:t>.</w:t>
      </w:r>
    </w:p>
    <w:p w14:paraId="5AB515CD" w14:textId="36139926" w:rsidR="003D1070" w:rsidRDefault="00B67F68" w:rsidP="003D1070">
      <w:pPr>
        <w:pStyle w:val="BodyTextL25"/>
      </w:pPr>
      <w:r>
        <w:t xml:space="preserve">En esta parte, verificará que NETCONF se está ejecutando, habilitará NETCONF si no lo está y verificará que NETCONF está listo para una conexión SSH. A continuación, </w:t>
      </w:r>
      <w:r w:rsidR="00051B32">
        <w:t xml:space="preserve">Usted </w:t>
      </w:r>
      <w:r>
        <w:t>se conectará al proceso NETCONF, iniciará una sesión NETCONF, recopilará información de la interfaz y cerrará la sesión.</w:t>
      </w:r>
    </w:p>
    <w:p w14:paraId="70123149" w14:textId="482B8DA5" w:rsidR="00B67F68" w:rsidRDefault="0012423E" w:rsidP="00B67F68">
      <w:pPr>
        <w:pStyle w:val="Ttulo3"/>
      </w:pPr>
      <w:r>
        <w:t>Comprobar</w:t>
      </w:r>
      <w:r w:rsidR="00B67F68">
        <w:t xml:space="preserve"> si NETCONF se está ejecutando en CSR1kV.</w:t>
      </w:r>
    </w:p>
    <w:p w14:paraId="04F9B93B" w14:textId="4D166D3D" w:rsidR="0024699D" w:rsidRDefault="00B67F68" w:rsidP="00B43642">
      <w:pPr>
        <w:pStyle w:val="SubStepAlpha"/>
        <w:spacing w:after="0"/>
      </w:pPr>
      <w:r>
        <w:t xml:space="preserve">Es posible que NETCONF ya se esté ejecutando si otro estudiante lo habilitó, o si una versión posterior de IOS lo habilita de forma predeterminada. Desde su sesión SSH con CSR1kV, utilice el comando </w:t>
      </w:r>
      <w:r w:rsidRPr="00B67F68">
        <w:rPr>
          <w:b/>
          <w:bCs/>
        </w:rPr>
        <w:t>show platform software yang-management process</w:t>
      </w:r>
      <w:r>
        <w:t xml:space="preserve"> para ver si se está ejecutando el </w:t>
      </w:r>
      <w:r w:rsidR="00025CE0">
        <w:t>daemon</w:t>
      </w:r>
      <w:r>
        <w:t xml:space="preserve"> SSH de NETCONF (</w:t>
      </w:r>
      <w:r w:rsidRPr="008B4813">
        <w:rPr>
          <w:b/>
          <w:bCs/>
        </w:rPr>
        <w:t>ncsshd</w:t>
      </w:r>
      <w:r>
        <w:t>).</w:t>
      </w:r>
    </w:p>
    <w:p w14:paraId="5E69BD83" w14:textId="77777777" w:rsidR="00B372DE" w:rsidRPr="003F44FA" w:rsidRDefault="00B372DE" w:rsidP="00B372DE">
      <w:pPr>
        <w:pStyle w:val="CMD"/>
        <w:rPr>
          <w:lang w:val="en-US"/>
        </w:rPr>
      </w:pPr>
      <w:r w:rsidRPr="003F44FA">
        <w:rPr>
          <w:lang w:val="en-US"/>
        </w:rPr>
        <w:t xml:space="preserve">CSR1kv# </w:t>
      </w:r>
      <w:r w:rsidRPr="003F44FA">
        <w:rPr>
          <w:b/>
          <w:bCs/>
          <w:lang w:val="en-US"/>
        </w:rPr>
        <w:t xml:space="preserve">show platform software yang-management process </w:t>
      </w:r>
    </w:p>
    <w:p w14:paraId="19982B8D" w14:textId="77777777" w:rsidR="00B372DE" w:rsidRPr="003F44FA" w:rsidRDefault="00B372DE" w:rsidP="00B372DE">
      <w:pPr>
        <w:pStyle w:val="CMDOutput"/>
        <w:rPr>
          <w:lang w:val="en-US"/>
        </w:rPr>
      </w:pPr>
      <w:r w:rsidRPr="003F44FA">
        <w:rPr>
          <w:lang w:val="en-US"/>
        </w:rPr>
        <w:t xml:space="preserve">confd : Running </w:t>
      </w:r>
    </w:p>
    <w:p w14:paraId="7DCB7558" w14:textId="77777777" w:rsidR="00B372DE" w:rsidRPr="003F44FA" w:rsidRDefault="00B372DE" w:rsidP="00B372DE">
      <w:pPr>
        <w:pStyle w:val="CMDOutput"/>
        <w:rPr>
          <w:lang w:val="en-US"/>
        </w:rPr>
      </w:pPr>
      <w:r w:rsidRPr="003F44FA">
        <w:rPr>
          <w:lang w:val="en-US"/>
        </w:rPr>
        <w:t xml:space="preserve">nesd: Running </w:t>
      </w:r>
    </w:p>
    <w:p w14:paraId="0161A8DC" w14:textId="77777777" w:rsidR="00B372DE" w:rsidRPr="003F44FA" w:rsidRDefault="00B372DE" w:rsidP="00B372DE">
      <w:pPr>
        <w:pStyle w:val="CMDOutput"/>
        <w:rPr>
          <w:lang w:val="en-US"/>
        </w:rPr>
      </w:pPr>
      <w:r w:rsidRPr="003F44FA">
        <w:rPr>
          <w:lang w:val="en-US"/>
        </w:rPr>
        <w:t xml:space="preserve">syncfd: Running </w:t>
      </w:r>
    </w:p>
    <w:p w14:paraId="1A97A504" w14:textId="77777777" w:rsidR="00B372DE" w:rsidRPr="003F44FA" w:rsidRDefault="00B372DE" w:rsidP="00B372DE">
      <w:pPr>
        <w:pStyle w:val="CMDOutput"/>
        <w:rPr>
          <w:lang w:val="en-US"/>
        </w:rPr>
      </w:pPr>
      <w:r w:rsidRPr="003F44FA">
        <w:rPr>
          <w:highlight w:val="yellow"/>
          <w:lang w:val="en-US"/>
        </w:rPr>
        <w:t xml:space="preserve">ncsshd: Running </w:t>
      </w:r>
    </w:p>
    <w:p w14:paraId="46A23A8F" w14:textId="77777777" w:rsidR="00B372DE" w:rsidRPr="003F44FA" w:rsidRDefault="00B372DE" w:rsidP="00B372DE">
      <w:pPr>
        <w:pStyle w:val="CMDOutput"/>
        <w:rPr>
          <w:lang w:val="en-US"/>
        </w:rPr>
      </w:pPr>
      <w:r w:rsidRPr="003F44FA">
        <w:rPr>
          <w:lang w:val="en-US"/>
        </w:rPr>
        <w:t xml:space="preserve">dmiauthd: Running </w:t>
      </w:r>
    </w:p>
    <w:p w14:paraId="58AD5674" w14:textId="77777777" w:rsidR="00B372DE" w:rsidRPr="003F44FA" w:rsidRDefault="00B372DE" w:rsidP="00B372DE">
      <w:pPr>
        <w:pStyle w:val="CMDOutput"/>
        <w:rPr>
          <w:lang w:val="en-US"/>
        </w:rPr>
      </w:pPr>
      <w:r w:rsidRPr="003F44FA">
        <w:rPr>
          <w:lang w:val="en-US"/>
        </w:rPr>
        <w:t xml:space="preserve">nginx: Running </w:t>
      </w:r>
    </w:p>
    <w:p w14:paraId="0CDA81DA" w14:textId="77777777" w:rsidR="00B372DE" w:rsidRPr="003F44FA" w:rsidRDefault="00B372DE" w:rsidP="00B372DE">
      <w:pPr>
        <w:pStyle w:val="CMDOutput"/>
        <w:rPr>
          <w:lang w:val="en-US"/>
        </w:rPr>
      </w:pPr>
      <w:r w:rsidRPr="003F44FA">
        <w:rPr>
          <w:lang w:val="en-US"/>
        </w:rPr>
        <w:t xml:space="preserve">ndbmand: Running </w:t>
      </w:r>
    </w:p>
    <w:p w14:paraId="35B43647" w14:textId="77777777" w:rsidR="00B372DE" w:rsidRPr="003F44FA" w:rsidRDefault="00B372DE" w:rsidP="00B372DE">
      <w:pPr>
        <w:pStyle w:val="CMDOutput"/>
        <w:rPr>
          <w:lang w:val="en-US"/>
        </w:rPr>
      </w:pPr>
      <w:r w:rsidRPr="003F44FA">
        <w:rPr>
          <w:lang w:val="en-US"/>
        </w:rPr>
        <w:t xml:space="preserve">pubd: Running </w:t>
      </w:r>
    </w:p>
    <w:p w14:paraId="6007C0D2" w14:textId="6DEB9ACA" w:rsidR="008B4813" w:rsidRDefault="00B372DE" w:rsidP="00B372DE">
      <w:pPr>
        <w:pStyle w:val="CMD"/>
        <w:rPr>
          <w:lang w:val="en-US"/>
        </w:rPr>
      </w:pPr>
      <w:r w:rsidRPr="003F44FA">
        <w:rPr>
          <w:lang w:val="en-US"/>
        </w:rPr>
        <w:t>CSR1kv#</w:t>
      </w:r>
    </w:p>
    <w:p w14:paraId="2C34BC6D" w14:textId="490A366B" w:rsidR="000C044C" w:rsidRPr="003F44FA" w:rsidRDefault="000C044C" w:rsidP="00B372DE">
      <w:pPr>
        <w:pStyle w:val="CMD"/>
        <w:rPr>
          <w:lang w:val="en-US"/>
        </w:rPr>
      </w:pPr>
    </w:p>
    <w:p w14:paraId="7126DFE0" w14:textId="0310A2A3" w:rsidR="0024699D" w:rsidRDefault="00B67F68" w:rsidP="008B4813">
      <w:pPr>
        <w:pStyle w:val="SubStepAlpha"/>
      </w:pPr>
      <w:r>
        <w:t xml:space="preserve">Si NETCONF no se está ejecutando, como se muestra en la salida anterior, ingrese el comando de configuración global </w:t>
      </w:r>
      <w:r w:rsidRPr="008B4813">
        <w:rPr>
          <w:b/>
          <w:bCs/>
        </w:rPr>
        <w:t>netconf-yang</w:t>
      </w:r>
      <w:r>
        <w:t>.</w:t>
      </w:r>
    </w:p>
    <w:p w14:paraId="4F824619" w14:textId="584E1FCA" w:rsidR="008B4813" w:rsidRPr="003F44FA" w:rsidRDefault="00517083" w:rsidP="008B4813">
      <w:pPr>
        <w:pStyle w:val="CMD"/>
        <w:rPr>
          <w:lang w:val="en-US"/>
        </w:rPr>
      </w:pPr>
      <w:r w:rsidRPr="003F44FA">
        <w:rPr>
          <w:lang w:val="en-US"/>
        </w:rPr>
        <w:t>CSR1kv#</w:t>
      </w:r>
      <w:r w:rsidRPr="003F44FA">
        <w:rPr>
          <w:b/>
          <w:lang w:val="en-US"/>
        </w:rPr>
        <w:t xml:space="preserve"> config t</w:t>
      </w:r>
    </w:p>
    <w:p w14:paraId="53C81335" w14:textId="1A227F9D" w:rsidR="008B4813" w:rsidRPr="003F44FA" w:rsidRDefault="00517083" w:rsidP="008B4813">
      <w:pPr>
        <w:pStyle w:val="CMD"/>
        <w:rPr>
          <w:b/>
          <w:bCs/>
          <w:lang w:val="en-US"/>
        </w:rPr>
      </w:pPr>
      <w:r w:rsidRPr="003F44FA">
        <w:rPr>
          <w:lang w:val="en-US"/>
        </w:rPr>
        <w:t xml:space="preserve">CSr1kv (config) # </w:t>
      </w:r>
      <w:r w:rsidR="008B4813" w:rsidRPr="00F95EDD">
        <w:rPr>
          <w:b/>
          <w:bCs/>
          <w:sz w:val="24"/>
          <w:szCs w:val="28"/>
          <w:lang w:val="en-US"/>
        </w:rPr>
        <w:t>netconf-yang</w:t>
      </w:r>
    </w:p>
    <w:p w14:paraId="38866561" w14:textId="00CB0178" w:rsidR="00D04606" w:rsidRDefault="00D04606" w:rsidP="00D04606">
      <w:pPr>
        <w:pStyle w:val="SubStepAlpha"/>
      </w:pPr>
      <w:r>
        <w:t xml:space="preserve">Escriba </w:t>
      </w:r>
      <w:r w:rsidRPr="00D35B7A">
        <w:rPr>
          <w:b/>
          <w:bCs/>
        </w:rPr>
        <w:t>exit</w:t>
      </w:r>
      <w:r>
        <w:t xml:space="preserve"> para cerrar la sesión SSH.</w:t>
      </w:r>
    </w:p>
    <w:p w14:paraId="6DE61753" w14:textId="77777777" w:rsidR="00EE3DF7" w:rsidRDefault="00EE3DF7" w:rsidP="00EE3DF7">
      <w:pPr>
        <w:pStyle w:val="SubStepAlpha"/>
        <w:numPr>
          <w:ilvl w:val="0"/>
          <w:numId w:val="0"/>
        </w:numPr>
        <w:ind w:left="720"/>
      </w:pPr>
    </w:p>
    <w:p w14:paraId="40803FA2" w14:textId="75A557AA" w:rsidR="008B4813" w:rsidRDefault="00FF3F9C" w:rsidP="00B43642">
      <w:pPr>
        <w:pStyle w:val="Ttulo3"/>
        <w:spacing w:before="120"/>
      </w:pPr>
      <w:r>
        <w:t xml:space="preserve">Acceda al proceso NETCONF, </w:t>
      </w:r>
      <w:r w:rsidR="008B4813">
        <w:t>a través de un terminal SSH.</w:t>
      </w:r>
    </w:p>
    <w:p w14:paraId="1315EF3D" w14:textId="3107C2D1" w:rsidR="00506801" w:rsidRDefault="00FD4CD3" w:rsidP="00506801">
      <w:pPr>
        <w:pStyle w:val="BodyTextL25"/>
      </w:pPr>
      <w:r>
        <w:t xml:space="preserve">En este paso, restablecerá una sesión SSH con CSR1kV. Pero esta vez, especificará el puerto NETCONF 830 y enviará </w:t>
      </w:r>
      <w:r w:rsidR="00B94810" w:rsidRPr="00044E01">
        <w:rPr>
          <w:b/>
          <w:bCs/>
        </w:rPr>
        <w:t>netconf</w:t>
      </w:r>
      <w:r>
        <w:t xml:space="preserve"> como un comando de subsistema.</w:t>
      </w:r>
    </w:p>
    <w:p w14:paraId="11C997AE" w14:textId="4AF2EB33" w:rsidR="00044E01" w:rsidRPr="00506801" w:rsidRDefault="00044E01" w:rsidP="00506801">
      <w:pPr>
        <w:pStyle w:val="BodyTextL25"/>
      </w:pPr>
      <w:r>
        <w:rPr>
          <w:b/>
        </w:rPr>
        <w:t>Nota</w:t>
      </w:r>
      <w:r>
        <w:t>: Para obtener más información sobre estas opciones, explore las páginas del manual de SSH (</w:t>
      </w:r>
      <w:r>
        <w:rPr>
          <w:b/>
        </w:rPr>
        <w:t>man ssh</w:t>
      </w:r>
      <w:r>
        <w:t>).</w:t>
      </w:r>
    </w:p>
    <w:p w14:paraId="4B87B247" w14:textId="11325E2E" w:rsidR="0024699D" w:rsidRDefault="005B00CE" w:rsidP="00B43642">
      <w:pPr>
        <w:pStyle w:val="SubStepAlpha"/>
      </w:pPr>
      <w:r>
        <w:t>Ingrese el siguiente comando en una ventana de terminal. Puede usar la flecha arriba para recuperar el último comando SSH y simplemente agregar las opciones</w:t>
      </w:r>
      <w:r w:rsidR="00D6073E" w:rsidRPr="00D6073E">
        <w:rPr>
          <w:b/>
          <w:bCs/>
        </w:rPr>
        <w:t xml:space="preserve"> -p</w:t>
      </w:r>
      <w:r>
        <w:t xml:space="preserve"> y </w:t>
      </w:r>
      <w:r w:rsidR="00D6073E" w:rsidRPr="00D6073E">
        <w:rPr>
          <w:b/>
          <w:bCs/>
        </w:rPr>
        <w:t>-s</w:t>
      </w:r>
      <w:r w:rsidR="00FF3F9C">
        <w:t xml:space="preserve"> como se muestra. </w:t>
      </w:r>
      <w:r>
        <w:t xml:space="preserve">Entonces, ingrese </w:t>
      </w:r>
      <w:r w:rsidRPr="005B00CE">
        <w:rPr>
          <w:b/>
          <w:bCs/>
        </w:rPr>
        <w:t>cisco123!</w:t>
      </w:r>
      <w:r>
        <w:t xml:space="preserve"> como contraseña. </w:t>
      </w:r>
    </w:p>
    <w:p w14:paraId="3AFF0EB4" w14:textId="60B42646" w:rsidR="005B00CE" w:rsidRPr="00F95EDD" w:rsidRDefault="005768C0" w:rsidP="005B00CE">
      <w:pPr>
        <w:pStyle w:val="CMD"/>
        <w:rPr>
          <w:b/>
          <w:bCs/>
          <w:sz w:val="24"/>
          <w:szCs w:val="28"/>
          <w:lang w:val="en-US"/>
        </w:rPr>
      </w:pPr>
      <w:bookmarkStart w:id="1" w:name="_Hlk137550518"/>
      <w:r w:rsidRPr="003F44FA">
        <w:rPr>
          <w:lang w:val="en-US"/>
        </w:rPr>
        <w:t xml:space="preserve">devasc @labvm: ~$ </w:t>
      </w:r>
      <w:r w:rsidRPr="00F95EDD">
        <w:rPr>
          <w:b/>
          <w:bCs/>
          <w:sz w:val="24"/>
          <w:szCs w:val="28"/>
          <w:lang w:val="en-US"/>
        </w:rPr>
        <w:t xml:space="preserve">ssh </w:t>
      </w:r>
      <w:r w:rsidR="007E36FB" w:rsidRPr="007E36FB">
        <w:rPr>
          <w:b/>
          <w:bCs/>
          <w:sz w:val="24"/>
          <w:szCs w:val="28"/>
          <w:lang w:val="en-US"/>
        </w:rPr>
        <w:t>cisco@192.168.56.101</w:t>
      </w:r>
      <w:r w:rsidR="007E36FB">
        <w:rPr>
          <w:b/>
          <w:bCs/>
          <w:sz w:val="24"/>
          <w:szCs w:val="28"/>
          <w:lang w:val="en-US"/>
        </w:rPr>
        <w:t xml:space="preserve"> </w:t>
      </w:r>
      <w:r w:rsidRPr="00F95EDD">
        <w:rPr>
          <w:b/>
          <w:bCs/>
          <w:sz w:val="24"/>
          <w:szCs w:val="28"/>
          <w:lang w:val="en-US"/>
        </w:rPr>
        <w:t>-p 830 -s netconf</w:t>
      </w:r>
    </w:p>
    <w:p w14:paraId="65E3DD77" w14:textId="12E2CEF1" w:rsidR="005B00CE" w:rsidRDefault="00D6073E" w:rsidP="005B00CE">
      <w:pPr>
        <w:pStyle w:val="CMD"/>
      </w:pPr>
      <w:r>
        <w:t xml:space="preserve">cisco@192.168.56.101's password: </w:t>
      </w:r>
    </w:p>
    <w:p w14:paraId="2C9CE5BA" w14:textId="77777777" w:rsidR="00EE3DF7" w:rsidRDefault="00EE3DF7" w:rsidP="005B00CE">
      <w:pPr>
        <w:pStyle w:val="CMD"/>
      </w:pPr>
    </w:p>
    <w:bookmarkEnd w:id="1"/>
    <w:p w14:paraId="21CD4A5E" w14:textId="5D04EC08" w:rsidR="0024699D" w:rsidRDefault="00CD479A" w:rsidP="00B43642">
      <w:pPr>
        <w:pStyle w:val="SubStepAlpha"/>
      </w:pPr>
      <w:r>
        <w:t xml:space="preserve">El CSR1kv responderá con un mensaje de </w:t>
      </w:r>
      <w:r w:rsidR="001A5C5F" w:rsidRPr="00876444">
        <w:rPr>
          <w:b/>
          <w:bCs/>
        </w:rPr>
        <w:t>saludo</w:t>
      </w:r>
      <w:r w:rsidR="00F95EDD">
        <w:rPr>
          <w:b/>
          <w:bCs/>
        </w:rPr>
        <w:t xml:space="preserve"> (Hello)</w:t>
      </w:r>
      <w:r>
        <w:t xml:space="preserve"> que incluye más de 400 líneas de salida enumerando todas sus capacidades NETCONF. El final de los mensajes NETCONF se identifica con</w:t>
      </w:r>
      <w:r w:rsidR="00F95EDD">
        <w:t xml:space="preserve"> </w:t>
      </w:r>
      <w:r w:rsidR="001F565D" w:rsidRPr="00F95EDD">
        <w:rPr>
          <w:b/>
          <w:bCs/>
          <w:highlight w:val="yellow"/>
        </w:rPr>
        <w:t>]]&gt;]]&gt;</w:t>
      </w:r>
    </w:p>
    <w:p w14:paraId="7278118B" w14:textId="77777777" w:rsidR="00EE3DF7" w:rsidRDefault="00EE3DF7" w:rsidP="001F565D">
      <w:pPr>
        <w:pStyle w:val="CMDOutput"/>
      </w:pPr>
    </w:p>
    <w:p w14:paraId="3E785FEF" w14:textId="27188376" w:rsidR="001F565D" w:rsidRDefault="001F565D" w:rsidP="001F565D">
      <w:pPr>
        <w:pStyle w:val="CMDOutput"/>
      </w:pPr>
      <w:r>
        <w:t>&lt;?xml version="1.0" encoding="UTF-8"?&gt;</w:t>
      </w:r>
    </w:p>
    <w:p w14:paraId="2B052C51" w14:textId="77777777" w:rsidR="001F565D" w:rsidRPr="003F44FA" w:rsidRDefault="001F565D" w:rsidP="001F565D">
      <w:pPr>
        <w:pStyle w:val="CMDOutput"/>
        <w:rPr>
          <w:lang w:val="en-US"/>
        </w:rPr>
      </w:pPr>
      <w:r w:rsidRPr="003F44FA">
        <w:rPr>
          <w:highlight w:val="yellow"/>
          <w:lang w:val="en-US"/>
        </w:rPr>
        <w:t>&lt;hello</w:t>
      </w:r>
      <w:r w:rsidRPr="003F44FA">
        <w:rPr>
          <w:lang w:val="en-US"/>
        </w:rPr>
        <w:t xml:space="preserve"> xmlns="urn:ietf:params:xml:ns:netconf:base:1.0"</w:t>
      </w:r>
    </w:p>
    <w:p w14:paraId="0081E6C3" w14:textId="77777777" w:rsidR="001F565D" w:rsidRPr="003F44FA" w:rsidRDefault="001F565D" w:rsidP="001F565D">
      <w:pPr>
        <w:pStyle w:val="CMDOutput"/>
        <w:rPr>
          <w:lang w:val="en-US"/>
        </w:rPr>
      </w:pPr>
      <w:r w:rsidRPr="003F44FA">
        <w:rPr>
          <w:lang w:val="en-US"/>
        </w:rPr>
        <w:t>&lt;capabilities&gt;</w:t>
      </w:r>
    </w:p>
    <w:p w14:paraId="127E7752" w14:textId="77777777" w:rsidR="001F565D" w:rsidRPr="003F44FA" w:rsidRDefault="001F565D" w:rsidP="001F565D">
      <w:pPr>
        <w:pStyle w:val="CMDOutput"/>
        <w:rPr>
          <w:lang w:val="en-US"/>
        </w:rPr>
      </w:pPr>
      <w:r w:rsidRPr="003F44FA">
        <w:rPr>
          <w:lang w:val="en-US"/>
        </w:rPr>
        <w:t>&lt;capability&gt;urn:ietf:params:netconf:base:1.0 &lt;/capability&gt;</w:t>
      </w:r>
    </w:p>
    <w:p w14:paraId="18B44C46" w14:textId="77777777" w:rsidR="001F565D" w:rsidRPr="003F44FA" w:rsidRDefault="001F565D" w:rsidP="001F565D">
      <w:pPr>
        <w:pStyle w:val="CMDOutput"/>
        <w:rPr>
          <w:lang w:val="en-US"/>
        </w:rPr>
      </w:pPr>
      <w:r w:rsidRPr="003F44FA">
        <w:rPr>
          <w:lang w:val="en-US"/>
        </w:rPr>
        <w:t>&lt;capability&gt;urn:ietf:params:netconf:base:1.1 &lt;/capability&gt;</w:t>
      </w:r>
    </w:p>
    <w:p w14:paraId="57DEE358" w14:textId="77777777" w:rsidR="001F565D" w:rsidRPr="003F44FA" w:rsidRDefault="001F565D" w:rsidP="001F565D">
      <w:pPr>
        <w:pStyle w:val="CMDOutput"/>
        <w:rPr>
          <w:lang w:val="en-US"/>
        </w:rPr>
      </w:pPr>
      <w:r w:rsidRPr="003F44FA">
        <w:rPr>
          <w:lang w:val="en-US"/>
        </w:rPr>
        <w:t>&lt;capability&gt;urn:ietf:params:netconf:capability:writable-running:1.0&lt;/capability&gt;</w:t>
      </w:r>
    </w:p>
    <w:p w14:paraId="1CC49B39" w14:textId="77777777" w:rsidR="001F565D" w:rsidRPr="003F44FA" w:rsidRDefault="001F565D" w:rsidP="001F565D">
      <w:pPr>
        <w:pStyle w:val="CMDOutput"/>
        <w:rPr>
          <w:lang w:val="en-US"/>
        </w:rPr>
      </w:pPr>
      <w:r w:rsidRPr="003F44FA">
        <w:rPr>
          <w:lang w:val="en-US"/>
        </w:rPr>
        <w:lastRenderedPageBreak/>
        <w:t>&lt;capability&gt;urn:ietf:params:netconf:capacidad:xpath:1.0 &lt;/capability&gt;</w:t>
      </w:r>
    </w:p>
    <w:p w14:paraId="3D83993F" w14:textId="77777777" w:rsidR="001F565D" w:rsidRPr="003F44FA" w:rsidRDefault="001F565D" w:rsidP="001F565D">
      <w:pPr>
        <w:pStyle w:val="CMDOutput"/>
        <w:rPr>
          <w:lang w:val="en-US"/>
        </w:rPr>
      </w:pPr>
      <w:r w:rsidRPr="003F44FA">
        <w:rPr>
          <w:lang w:val="en-US"/>
        </w:rPr>
        <w:t>&lt;capability&gt;urn:ietf:params:netconf:capacidad:validar:1.0 &lt;/capability&gt;</w:t>
      </w:r>
    </w:p>
    <w:p w14:paraId="7C9AE0EC" w14:textId="77777777" w:rsidR="001F565D" w:rsidRPr="003F44FA" w:rsidRDefault="001F565D" w:rsidP="001F565D">
      <w:pPr>
        <w:pStyle w:val="CMDOutput"/>
        <w:rPr>
          <w:lang w:val="en-US"/>
        </w:rPr>
      </w:pPr>
      <w:r w:rsidRPr="003F44FA">
        <w:rPr>
          <w:lang w:val="en-US"/>
        </w:rPr>
        <w:t>&lt;capability&gt;urn:ietf:params:netconf:capacidad:validar:1.1 &lt;/capability&gt;</w:t>
      </w:r>
    </w:p>
    <w:p w14:paraId="191B23D0" w14:textId="1BE7BCAB" w:rsidR="00EA308D" w:rsidRPr="003F44FA" w:rsidRDefault="00BF0C6C" w:rsidP="001F565D">
      <w:pPr>
        <w:pStyle w:val="CMDOutput"/>
        <w:rPr>
          <w:lang w:val="en-US"/>
        </w:rPr>
      </w:pPr>
      <w:r w:rsidRPr="003F44FA">
        <w:rPr>
          <w:lang w:val="en-US"/>
        </w:rPr>
        <w:t>(output omitted)</w:t>
      </w:r>
    </w:p>
    <w:p w14:paraId="3CCD75D6" w14:textId="77777777" w:rsidR="001F565D" w:rsidRPr="003F44FA" w:rsidRDefault="001F565D" w:rsidP="001F565D">
      <w:pPr>
        <w:pStyle w:val="CMDOutput"/>
        <w:rPr>
          <w:lang w:val="en-US"/>
        </w:rPr>
      </w:pPr>
      <w:r w:rsidRPr="003F44FA">
        <w:rPr>
          <w:lang w:val="en-US"/>
        </w:rPr>
        <w:t xml:space="preserve">      &lt;/capability&gt;</w:t>
      </w:r>
    </w:p>
    <w:p w14:paraId="312E6337" w14:textId="77777777" w:rsidR="001F565D" w:rsidRPr="003F44FA" w:rsidRDefault="001F565D" w:rsidP="001F565D">
      <w:pPr>
        <w:pStyle w:val="CMDOutput"/>
        <w:rPr>
          <w:lang w:val="en-US"/>
        </w:rPr>
      </w:pPr>
      <w:r w:rsidRPr="003F44FA">
        <w:rPr>
          <w:lang w:val="en-US"/>
        </w:rPr>
        <w:t>&lt;/capabilities&gt;</w:t>
      </w:r>
    </w:p>
    <w:p w14:paraId="5BA111F7" w14:textId="77777777" w:rsidR="001F565D" w:rsidRDefault="001F565D" w:rsidP="001F565D">
      <w:pPr>
        <w:pStyle w:val="CMDOutput"/>
        <w:rPr>
          <w:lang w:val="en-US"/>
        </w:rPr>
      </w:pPr>
      <w:r w:rsidRPr="003F44FA">
        <w:rPr>
          <w:lang w:val="en-US"/>
        </w:rPr>
        <w:t>&lt;session-id&gt;20&lt;/session-id&gt;&lt;/hello&gt;</w:t>
      </w:r>
      <w:r w:rsidRPr="00F95EDD">
        <w:rPr>
          <w:b/>
          <w:bCs/>
          <w:highlight w:val="yellow"/>
          <w:lang w:val="en-US"/>
        </w:rPr>
        <w:t>]]&gt;]]&gt;</w:t>
      </w:r>
    </w:p>
    <w:p w14:paraId="0CB6F593" w14:textId="77777777" w:rsidR="000C044C" w:rsidRDefault="000C044C" w:rsidP="001F565D">
      <w:pPr>
        <w:pStyle w:val="CMDOutput"/>
        <w:rPr>
          <w:lang w:val="en-US"/>
        </w:rPr>
      </w:pPr>
    </w:p>
    <w:p w14:paraId="6F759929" w14:textId="5CFB0A82" w:rsidR="007B16B6" w:rsidRDefault="006A49DB" w:rsidP="00B43642">
      <w:pPr>
        <w:pStyle w:val="Ttulo3"/>
      </w:pPr>
      <w:r>
        <w:t>Iniciar</w:t>
      </w:r>
      <w:r w:rsidR="001F565D">
        <w:t xml:space="preserve"> una sesión de NETCONF enviando un mensaje saludo desde el cliente.</w:t>
      </w:r>
    </w:p>
    <w:p w14:paraId="0D81BE39" w14:textId="77777777" w:rsidR="001F565D" w:rsidRDefault="001F565D" w:rsidP="001F565D">
      <w:pPr>
        <w:pStyle w:val="BodyTextL25"/>
      </w:pPr>
      <w:r>
        <w:t>Para iniciar una sesión NETCONF, el cliente necesita enviar su propio mensaje de saludo. El mensaje de saludo debe incluir la versión de capacidades base de NETCONF que el cliente desea utilizar.</w:t>
      </w:r>
    </w:p>
    <w:p w14:paraId="456B3BCA" w14:textId="73FED2CD" w:rsidR="0024699D" w:rsidRDefault="001F565D" w:rsidP="00B43642">
      <w:pPr>
        <w:pStyle w:val="SubStepAlpha"/>
      </w:pPr>
      <w:r w:rsidRPr="009F55E2">
        <w:rPr>
          <w:b/>
          <w:bCs/>
        </w:rPr>
        <w:t>Copie y pegue el siguiente código XML</w:t>
      </w:r>
      <w:r>
        <w:t xml:space="preserve"> en la sesión SSH. Observe que el final del mensaje saludo del cliente se identifica con un</w:t>
      </w:r>
      <w:r w:rsidR="002B5E32">
        <w:t xml:space="preserve"> </w:t>
      </w:r>
      <w:r w:rsidR="00B512D4" w:rsidRPr="001F565D">
        <w:rPr>
          <w:b/>
          <w:bCs/>
        </w:rPr>
        <w:t>]]&gt;]]&gt;</w:t>
      </w:r>
      <w:r>
        <w:t>.</w:t>
      </w:r>
    </w:p>
    <w:p w14:paraId="3CFE73AC" w14:textId="77777777" w:rsidR="00EE3DF7" w:rsidRDefault="00EE3DF7" w:rsidP="001F565D">
      <w:pPr>
        <w:pStyle w:val="CMD"/>
        <w:rPr>
          <w:lang w:val="en-US"/>
        </w:rPr>
      </w:pPr>
    </w:p>
    <w:p w14:paraId="13A67506" w14:textId="271A74C5" w:rsidR="001F565D" w:rsidRPr="003F44FA" w:rsidRDefault="001F565D" w:rsidP="001F565D">
      <w:pPr>
        <w:pStyle w:val="CMD"/>
        <w:rPr>
          <w:lang w:val="en-US"/>
        </w:rPr>
      </w:pPr>
      <w:r w:rsidRPr="003F44FA">
        <w:rPr>
          <w:lang w:val="en-US"/>
        </w:rPr>
        <w:t>&lt;hello xmlns="urn:ietf:params:xml:ns:netconf:base:1.0"</w:t>
      </w:r>
      <w:r w:rsidR="00E0399B">
        <w:rPr>
          <w:lang w:val="en-US"/>
        </w:rPr>
        <w:t>&gt;</w:t>
      </w:r>
    </w:p>
    <w:p w14:paraId="73E431CE" w14:textId="77777777" w:rsidR="001F565D" w:rsidRPr="003F44FA" w:rsidRDefault="001F565D" w:rsidP="001F565D">
      <w:pPr>
        <w:pStyle w:val="CMD"/>
        <w:rPr>
          <w:lang w:val="en-US"/>
        </w:rPr>
      </w:pPr>
      <w:r w:rsidRPr="003F44FA">
        <w:rPr>
          <w:lang w:val="en-US"/>
        </w:rPr>
        <w:t xml:space="preserve"> &lt;capabilities&gt;</w:t>
      </w:r>
    </w:p>
    <w:p w14:paraId="1457A8BF" w14:textId="77777777" w:rsidR="001F565D" w:rsidRPr="003F44FA" w:rsidRDefault="001F565D" w:rsidP="001F565D">
      <w:pPr>
        <w:pStyle w:val="CMD"/>
        <w:rPr>
          <w:lang w:val="en-US"/>
        </w:rPr>
      </w:pPr>
      <w:r w:rsidRPr="003F44FA">
        <w:rPr>
          <w:lang w:val="en-US"/>
        </w:rPr>
        <w:t xml:space="preserve">   &lt;capability&gt;urn:ietf:params:netconf:base:1.0 &lt;/capability&gt;</w:t>
      </w:r>
    </w:p>
    <w:p w14:paraId="01F15313" w14:textId="77777777" w:rsidR="001F565D" w:rsidRDefault="001F565D" w:rsidP="001F565D">
      <w:pPr>
        <w:pStyle w:val="CMD"/>
      </w:pPr>
      <w:r w:rsidRPr="003F44FA">
        <w:rPr>
          <w:lang w:val="en-US"/>
        </w:rPr>
        <w:t xml:space="preserve"> </w:t>
      </w:r>
      <w:r>
        <w:t>&lt;/capabilities&gt;</w:t>
      </w:r>
    </w:p>
    <w:p w14:paraId="220CAF69" w14:textId="77777777" w:rsidR="001F565D" w:rsidRDefault="001F565D" w:rsidP="001F565D">
      <w:pPr>
        <w:pStyle w:val="CMD"/>
      </w:pPr>
      <w:r>
        <w:t>&lt;/hello&gt;</w:t>
      </w:r>
    </w:p>
    <w:p w14:paraId="5BB208C4" w14:textId="77777777" w:rsidR="001F565D" w:rsidRDefault="001F565D" w:rsidP="001F565D">
      <w:pPr>
        <w:pStyle w:val="CMD"/>
      </w:pPr>
      <w:r>
        <w:rPr>
          <w:highlight w:val="yellow"/>
        </w:rPr>
        <w:t>]]&gt;]]&gt;</w:t>
      </w:r>
    </w:p>
    <w:p w14:paraId="123F08D3" w14:textId="77777777" w:rsidR="00F44D87" w:rsidRDefault="00F44D87" w:rsidP="001F565D">
      <w:pPr>
        <w:pStyle w:val="CMD"/>
      </w:pPr>
    </w:p>
    <w:p w14:paraId="2629620C" w14:textId="72404021" w:rsidR="0024699D" w:rsidRDefault="006A20FE" w:rsidP="00B43642">
      <w:pPr>
        <w:pStyle w:val="SubStepAlpha"/>
        <w:spacing w:after="0"/>
      </w:pPr>
      <w:r>
        <w:t xml:space="preserve">Cambie a la máquina virtual CSR1kv y utilice el comando </w:t>
      </w:r>
      <w:r w:rsidR="000260E9" w:rsidRPr="00B512D4">
        <w:rPr>
          <w:b/>
          <w:bCs/>
        </w:rPr>
        <w:t>show netconf-yang sessions</w:t>
      </w:r>
      <w:r>
        <w:t xml:space="preserve"> para verificar que se ha iniciado una sesión NETCONF. Si la pantalla CSR1kV VM está oscura, presione </w:t>
      </w:r>
      <w:r w:rsidR="0069480B">
        <w:rPr>
          <w:b/>
          <w:bCs/>
        </w:rPr>
        <w:t>Entrar</w:t>
      </w:r>
      <w:r>
        <w:t xml:space="preserve"> para activarla.</w:t>
      </w:r>
    </w:p>
    <w:p w14:paraId="1CA32DC5" w14:textId="77777777" w:rsidR="0024699D" w:rsidRDefault="0024699D" w:rsidP="0024699D">
      <w:pPr>
        <w:pStyle w:val="ConfigWindow"/>
      </w:pPr>
      <w:r>
        <w:t>Abrir la ventana de configuración</w:t>
      </w:r>
    </w:p>
    <w:p w14:paraId="65399F38" w14:textId="77777777" w:rsidR="00051B32" w:rsidRPr="00051B32" w:rsidRDefault="00051B32" w:rsidP="00051B32">
      <w:pPr>
        <w:spacing w:line="240" w:lineRule="auto"/>
        <w:ind w:left="720"/>
        <w:rPr>
          <w:rFonts w:ascii="Courier New" w:hAnsi="Courier New"/>
          <w:sz w:val="20"/>
          <w:lang w:val="en-US"/>
        </w:rPr>
      </w:pPr>
      <w:r w:rsidRPr="00051B32">
        <w:rPr>
          <w:rFonts w:ascii="Courier New" w:hAnsi="Courier New"/>
          <w:sz w:val="20"/>
          <w:lang w:val="en-US"/>
        </w:rPr>
        <w:t xml:space="preserve">CSR1kv&gt; </w:t>
      </w:r>
      <w:r w:rsidRPr="00051B32">
        <w:rPr>
          <w:rFonts w:ascii="Courier New" w:hAnsi="Courier New"/>
          <w:b/>
          <w:bCs/>
          <w:sz w:val="20"/>
          <w:lang w:val="en-US"/>
        </w:rPr>
        <w:t>en</w:t>
      </w:r>
    </w:p>
    <w:p w14:paraId="6E9E212D" w14:textId="77777777" w:rsidR="00051B32" w:rsidRPr="00051B32" w:rsidRDefault="00051B32" w:rsidP="00051B32">
      <w:pPr>
        <w:spacing w:line="240" w:lineRule="auto"/>
        <w:ind w:left="720"/>
        <w:rPr>
          <w:rFonts w:ascii="Courier New" w:hAnsi="Courier New"/>
          <w:sz w:val="20"/>
          <w:lang w:val="en-US"/>
        </w:rPr>
      </w:pPr>
      <w:r w:rsidRPr="00051B32">
        <w:rPr>
          <w:rFonts w:ascii="Courier New" w:hAnsi="Courier New"/>
          <w:sz w:val="20"/>
          <w:lang w:val="en-US"/>
        </w:rPr>
        <w:t xml:space="preserve">CSRk1v# </w:t>
      </w:r>
      <w:r w:rsidRPr="00F95EDD">
        <w:rPr>
          <w:rFonts w:ascii="Courier New" w:hAnsi="Courier New"/>
          <w:b/>
          <w:bCs/>
          <w:sz w:val="24"/>
          <w:szCs w:val="28"/>
          <w:lang w:val="en-US"/>
        </w:rPr>
        <w:t>show netconf-yang sessions</w:t>
      </w:r>
    </w:p>
    <w:p w14:paraId="436BA286" w14:textId="77777777" w:rsidR="00051B32" w:rsidRPr="00051B32" w:rsidRDefault="00051B32" w:rsidP="00051B32">
      <w:pPr>
        <w:spacing w:line="240" w:lineRule="auto"/>
        <w:ind w:left="720"/>
        <w:rPr>
          <w:rFonts w:ascii="Courier New" w:hAnsi="Courier New"/>
          <w:sz w:val="18"/>
          <w:lang w:val="en-US"/>
        </w:rPr>
      </w:pPr>
      <w:r w:rsidRPr="00051B32">
        <w:rPr>
          <w:rFonts w:ascii="Courier New" w:hAnsi="Courier New"/>
          <w:sz w:val="18"/>
          <w:lang w:val="en-US"/>
        </w:rPr>
        <w:t>R: Global-lock on running datastore</w:t>
      </w:r>
    </w:p>
    <w:p w14:paraId="1346CD2B" w14:textId="77777777" w:rsidR="00051B32" w:rsidRPr="00051B32" w:rsidRDefault="00051B32" w:rsidP="00051B32">
      <w:pPr>
        <w:spacing w:line="240" w:lineRule="auto"/>
        <w:ind w:left="720"/>
        <w:rPr>
          <w:rFonts w:ascii="Courier New" w:hAnsi="Courier New"/>
          <w:sz w:val="18"/>
          <w:lang w:val="en-US"/>
        </w:rPr>
      </w:pPr>
      <w:r w:rsidRPr="00051B32">
        <w:rPr>
          <w:rFonts w:ascii="Courier New" w:hAnsi="Courier New"/>
          <w:sz w:val="18"/>
          <w:lang w:val="en-US"/>
        </w:rPr>
        <w:t>C: Global-lock on candidate datastore</w:t>
      </w:r>
    </w:p>
    <w:p w14:paraId="1E399FF9" w14:textId="77777777" w:rsidR="00051B32" w:rsidRPr="00051B32" w:rsidRDefault="00051B32" w:rsidP="00051B32">
      <w:pPr>
        <w:spacing w:line="240" w:lineRule="auto"/>
        <w:ind w:left="720"/>
        <w:rPr>
          <w:rFonts w:ascii="Courier New" w:hAnsi="Courier New"/>
          <w:sz w:val="18"/>
          <w:lang w:val="en-US"/>
        </w:rPr>
      </w:pPr>
      <w:r w:rsidRPr="00051B32">
        <w:rPr>
          <w:rFonts w:ascii="Courier New" w:hAnsi="Courier New"/>
          <w:sz w:val="18"/>
          <w:lang w:val="en-US"/>
        </w:rPr>
        <w:t>S: Global-lock on startup datastore</w:t>
      </w:r>
    </w:p>
    <w:p w14:paraId="23BAD386" w14:textId="77777777" w:rsidR="00051B32" w:rsidRPr="00051B32" w:rsidRDefault="00051B32" w:rsidP="00051B32">
      <w:pPr>
        <w:spacing w:line="240" w:lineRule="auto"/>
        <w:ind w:left="720"/>
        <w:rPr>
          <w:rFonts w:ascii="Courier New" w:hAnsi="Courier New"/>
          <w:sz w:val="18"/>
          <w:lang w:val="en-US"/>
        </w:rPr>
      </w:pPr>
    </w:p>
    <w:p w14:paraId="51517AC5" w14:textId="77777777" w:rsidR="00051B32" w:rsidRPr="00051B32" w:rsidRDefault="00051B32" w:rsidP="00051B32">
      <w:pPr>
        <w:spacing w:line="240" w:lineRule="auto"/>
        <w:ind w:left="720"/>
        <w:rPr>
          <w:rFonts w:ascii="Courier New" w:hAnsi="Courier New"/>
          <w:sz w:val="18"/>
          <w:lang w:val="en-US"/>
        </w:rPr>
      </w:pPr>
      <w:r w:rsidRPr="00051B32">
        <w:rPr>
          <w:rFonts w:ascii="Courier New" w:hAnsi="Courier New"/>
          <w:sz w:val="18"/>
          <w:lang w:val="en-US"/>
        </w:rPr>
        <w:t>Number of sessions : 1</w:t>
      </w:r>
    </w:p>
    <w:p w14:paraId="3DDFAF28" w14:textId="77777777" w:rsidR="00051B32" w:rsidRPr="00051B32" w:rsidRDefault="00051B32" w:rsidP="00051B32">
      <w:pPr>
        <w:spacing w:line="240" w:lineRule="auto"/>
        <w:ind w:left="720"/>
        <w:rPr>
          <w:rFonts w:ascii="Courier New" w:hAnsi="Courier New"/>
          <w:sz w:val="18"/>
          <w:lang w:val="en-US"/>
        </w:rPr>
      </w:pPr>
    </w:p>
    <w:p w14:paraId="494F7855" w14:textId="77777777" w:rsidR="00051B32" w:rsidRPr="00051B32" w:rsidRDefault="00051B32" w:rsidP="00051B32">
      <w:pPr>
        <w:spacing w:line="240" w:lineRule="auto"/>
        <w:ind w:left="720"/>
        <w:rPr>
          <w:rFonts w:ascii="Courier New" w:hAnsi="Courier New"/>
          <w:sz w:val="18"/>
          <w:lang w:val="en-US"/>
        </w:rPr>
      </w:pPr>
      <w:r w:rsidRPr="00051B32">
        <w:rPr>
          <w:rFonts w:ascii="Courier New" w:hAnsi="Courier New"/>
          <w:sz w:val="18"/>
          <w:lang w:val="en-US"/>
        </w:rPr>
        <w:t>session-id  transport    username             source-host           global-lock</w:t>
      </w:r>
    </w:p>
    <w:p w14:paraId="08C836D0" w14:textId="77777777" w:rsidR="00051B32" w:rsidRPr="00051B32" w:rsidRDefault="00051B32" w:rsidP="00051B32">
      <w:pPr>
        <w:spacing w:line="240" w:lineRule="auto"/>
        <w:ind w:left="720"/>
        <w:rPr>
          <w:rFonts w:ascii="Courier New" w:hAnsi="Courier New"/>
          <w:sz w:val="18"/>
          <w:lang w:val="en-US"/>
        </w:rPr>
      </w:pPr>
      <w:r w:rsidRPr="00051B32">
        <w:rPr>
          <w:rFonts w:ascii="Courier New" w:hAnsi="Courier New"/>
          <w:sz w:val="18"/>
          <w:lang w:val="en-US"/>
        </w:rPr>
        <w:t>-------------------------------------------------------------------------------</w:t>
      </w:r>
    </w:p>
    <w:p w14:paraId="03EB8C8D" w14:textId="77777777" w:rsidR="00051B32" w:rsidRPr="00051B32" w:rsidRDefault="00051B32" w:rsidP="00051B32">
      <w:pPr>
        <w:spacing w:line="240" w:lineRule="auto"/>
        <w:ind w:left="720"/>
        <w:rPr>
          <w:rFonts w:ascii="Courier New" w:hAnsi="Courier New"/>
          <w:sz w:val="18"/>
          <w:lang w:val="en-US"/>
        </w:rPr>
      </w:pPr>
      <w:r w:rsidRPr="00051B32">
        <w:rPr>
          <w:rFonts w:ascii="Courier New" w:hAnsi="Courier New"/>
          <w:sz w:val="18"/>
          <w:highlight w:val="yellow"/>
          <w:lang w:val="en-US"/>
        </w:rPr>
        <w:t>20          netconf-ssh  cisco                192.168.56.1          None</w:t>
      </w:r>
    </w:p>
    <w:p w14:paraId="7E7BBF88" w14:textId="77777777" w:rsidR="00051B32" w:rsidRPr="00051B32" w:rsidRDefault="00051B32" w:rsidP="00051B32">
      <w:pPr>
        <w:spacing w:line="240" w:lineRule="auto"/>
        <w:ind w:left="720"/>
        <w:rPr>
          <w:rFonts w:ascii="Courier New" w:hAnsi="Courier New"/>
          <w:sz w:val="18"/>
          <w:lang w:val="en-US"/>
        </w:rPr>
      </w:pPr>
    </w:p>
    <w:p w14:paraId="6C6FBB17" w14:textId="77777777" w:rsidR="00051B32" w:rsidRDefault="00051B32" w:rsidP="00051B32">
      <w:pPr>
        <w:spacing w:line="240" w:lineRule="auto"/>
        <w:ind w:left="720"/>
        <w:rPr>
          <w:rFonts w:ascii="Courier New" w:hAnsi="Courier New"/>
          <w:sz w:val="20"/>
          <w:lang w:val="en-US"/>
        </w:rPr>
      </w:pPr>
      <w:r w:rsidRPr="00051B32">
        <w:rPr>
          <w:rFonts w:ascii="Courier New" w:hAnsi="Courier New"/>
          <w:sz w:val="20"/>
          <w:lang w:val="en-US"/>
        </w:rPr>
        <w:t xml:space="preserve">CSR1kv# </w:t>
      </w:r>
    </w:p>
    <w:p w14:paraId="440BC31D" w14:textId="77777777" w:rsidR="00EE3DF7" w:rsidRPr="00051B32" w:rsidRDefault="00EE3DF7" w:rsidP="00051B32">
      <w:pPr>
        <w:spacing w:line="240" w:lineRule="auto"/>
        <w:ind w:left="720"/>
        <w:rPr>
          <w:rFonts w:ascii="Courier New" w:hAnsi="Courier New"/>
          <w:sz w:val="20"/>
          <w:lang w:val="en-US"/>
        </w:rPr>
      </w:pPr>
    </w:p>
    <w:p w14:paraId="4B2908C0" w14:textId="77777777" w:rsidR="0024699D" w:rsidRDefault="0024699D">
      <w:pPr>
        <w:pStyle w:val="ConfigWindow"/>
      </w:pPr>
      <w:r>
        <w:t>Cerrar la ventana de configuración</w:t>
      </w:r>
    </w:p>
    <w:p w14:paraId="004194EE" w14:textId="2A7947E3" w:rsidR="00B512D4" w:rsidRDefault="00B512D4" w:rsidP="00B43642">
      <w:pPr>
        <w:pStyle w:val="Ttulo3"/>
        <w:spacing w:before="0"/>
      </w:pPr>
      <w:r>
        <w:t>Enviar mensajes RPC a un dispositivo IOS XE.</w:t>
      </w:r>
    </w:p>
    <w:p w14:paraId="7B8C3B8D" w14:textId="77777777" w:rsidR="00EE3DF7" w:rsidRDefault="00EE3DF7" w:rsidP="00B512D4">
      <w:pPr>
        <w:pStyle w:val="BodyTextL25"/>
      </w:pPr>
    </w:p>
    <w:p w14:paraId="6EFB2681" w14:textId="28A5CBE8" w:rsidR="00B512D4" w:rsidRDefault="00FC6DE8" w:rsidP="00B512D4">
      <w:pPr>
        <w:pStyle w:val="BodyTextL25"/>
      </w:pPr>
      <w:r>
        <w:t>Durante una sesión SSH, un cliente NETCONF puede utilizar mensajes de llamada a procedimiento remoto (RPC) para enviar operaciones NETCONF al dispositivo IOS XE. La tabla enumera algunas de las operaciones NETCONF más comunes.</w:t>
      </w:r>
    </w:p>
    <w:p w14:paraId="1974BCF8" w14:textId="77777777" w:rsidR="00EE3DF7" w:rsidRDefault="00EE3DF7" w:rsidP="00B512D4">
      <w:pPr>
        <w:pStyle w:val="BodyTextL25"/>
      </w:pPr>
    </w:p>
    <w:tbl>
      <w:tblPr>
        <w:tblStyle w:val="LabTableStyle"/>
        <w:tblW w:w="0" w:type="auto"/>
        <w:jc w:val="left"/>
        <w:tblInd w:w="-3" w:type="dxa"/>
        <w:tblLook w:val="04A0" w:firstRow="1" w:lastRow="0" w:firstColumn="1" w:lastColumn="0" w:noHBand="0" w:noVBand="1"/>
        <w:tblDescription w:val="En esta tabla se enumeran las operaciones y la descripción de Netconf."/>
      </w:tblPr>
      <w:tblGrid>
        <w:gridCol w:w="3147"/>
        <w:gridCol w:w="6812"/>
      </w:tblGrid>
      <w:tr w:rsidR="00FC6DE8" w:rsidRPr="00FC6DE8" w14:paraId="37C248B3" w14:textId="77777777" w:rsidTr="00334EF1">
        <w:trPr>
          <w:cnfStyle w:val="100000000000" w:firstRow="1" w:lastRow="0" w:firstColumn="0" w:lastColumn="0" w:oddVBand="0" w:evenVBand="0" w:oddHBand="0" w:evenHBand="0" w:firstRowFirstColumn="0" w:firstRowLastColumn="0" w:lastRowFirstColumn="0" w:lastRowLastColumn="0"/>
          <w:tblHeader/>
          <w:jc w:val="left"/>
        </w:trPr>
        <w:tc>
          <w:tcPr>
            <w:tcW w:w="3147" w:type="dxa"/>
          </w:tcPr>
          <w:p w14:paraId="34011DF9" w14:textId="77777777" w:rsidR="00FC6DE8" w:rsidRPr="00FC6DE8" w:rsidRDefault="00FC6DE8" w:rsidP="007F3A1E">
            <w:pPr>
              <w:pStyle w:val="TableHeading"/>
            </w:pPr>
            <w:r>
              <w:lastRenderedPageBreak/>
              <w:t>Operación</w:t>
            </w:r>
          </w:p>
        </w:tc>
        <w:tc>
          <w:tcPr>
            <w:tcW w:w="6812" w:type="dxa"/>
          </w:tcPr>
          <w:p w14:paraId="29E7AC1B" w14:textId="77777777" w:rsidR="00FC6DE8" w:rsidRPr="00FC6DE8" w:rsidRDefault="00FC6DE8" w:rsidP="007F3A1E">
            <w:pPr>
              <w:pStyle w:val="TableHeading"/>
            </w:pPr>
            <w:r>
              <w:t>Descripción</w:t>
            </w:r>
          </w:p>
        </w:tc>
      </w:tr>
      <w:tr w:rsidR="00FC6DE8" w:rsidRPr="00FC6DE8" w14:paraId="42D08052" w14:textId="77777777" w:rsidTr="00334EF1">
        <w:trPr>
          <w:jc w:val="left"/>
        </w:trPr>
        <w:tc>
          <w:tcPr>
            <w:tcW w:w="3147" w:type="dxa"/>
          </w:tcPr>
          <w:p w14:paraId="336BBA0B" w14:textId="77777777" w:rsidR="00FC6DE8" w:rsidRPr="00FC6DE8" w:rsidRDefault="00FC6DE8" w:rsidP="00334EF1">
            <w:pPr>
              <w:pStyle w:val="DevConfigs"/>
              <w:jc w:val="both"/>
            </w:pPr>
            <w:r>
              <w:t>&lt;get&gt;</w:t>
            </w:r>
          </w:p>
        </w:tc>
        <w:tc>
          <w:tcPr>
            <w:tcW w:w="6812" w:type="dxa"/>
          </w:tcPr>
          <w:p w14:paraId="46CD089E" w14:textId="47E35661" w:rsidR="00FC6DE8" w:rsidRPr="00FC6DE8" w:rsidRDefault="00A0705A" w:rsidP="00334EF1">
            <w:pPr>
              <w:pStyle w:val="TableText"/>
              <w:jc w:val="both"/>
            </w:pPr>
            <w:r>
              <w:t xml:space="preserve">Recupera </w:t>
            </w:r>
            <w:r w:rsidR="00FC6DE8">
              <w:t>la configuración en ejecución y la información de estado del dispositivo</w:t>
            </w:r>
            <w:r w:rsidR="001B3C0E">
              <w:t>.</w:t>
            </w:r>
          </w:p>
        </w:tc>
      </w:tr>
      <w:tr w:rsidR="00FC6DE8" w:rsidRPr="00FC6DE8" w14:paraId="76657E05" w14:textId="77777777" w:rsidTr="00334EF1">
        <w:trPr>
          <w:jc w:val="left"/>
        </w:trPr>
        <w:tc>
          <w:tcPr>
            <w:tcW w:w="3147" w:type="dxa"/>
          </w:tcPr>
          <w:p w14:paraId="53D7AB58" w14:textId="77777777" w:rsidR="00FC6DE8" w:rsidRPr="00FC6DE8" w:rsidRDefault="00FC6DE8" w:rsidP="00334EF1">
            <w:pPr>
              <w:pStyle w:val="DevConfigs"/>
              <w:jc w:val="both"/>
            </w:pPr>
            <w:r>
              <w:t>&lt;get-config&gt;</w:t>
            </w:r>
          </w:p>
        </w:tc>
        <w:tc>
          <w:tcPr>
            <w:tcW w:w="6812" w:type="dxa"/>
          </w:tcPr>
          <w:p w14:paraId="13D53BD8" w14:textId="2E768364" w:rsidR="00FC6DE8" w:rsidRPr="00FC6DE8" w:rsidRDefault="00A0705A" w:rsidP="00334EF1">
            <w:pPr>
              <w:pStyle w:val="TableText"/>
              <w:jc w:val="both"/>
            </w:pPr>
            <w:r>
              <w:t>Recupera</w:t>
            </w:r>
            <w:r w:rsidR="001B3C0E">
              <w:t xml:space="preserve"> todo, </w:t>
            </w:r>
            <w:r w:rsidR="00FC6DE8">
              <w:t>o parte de un almacén de datos de configuración especificado</w:t>
            </w:r>
            <w:r w:rsidR="001B3C0E">
              <w:t>.</w:t>
            </w:r>
          </w:p>
        </w:tc>
      </w:tr>
      <w:tr w:rsidR="00FC6DE8" w:rsidRPr="00FC6DE8" w14:paraId="11BE784B" w14:textId="77777777" w:rsidTr="00334EF1">
        <w:trPr>
          <w:jc w:val="left"/>
        </w:trPr>
        <w:tc>
          <w:tcPr>
            <w:tcW w:w="3147" w:type="dxa"/>
          </w:tcPr>
          <w:p w14:paraId="2EA07AA2" w14:textId="77777777" w:rsidR="00FC6DE8" w:rsidRPr="00FC6DE8" w:rsidRDefault="00FC6DE8" w:rsidP="00334EF1">
            <w:pPr>
              <w:pStyle w:val="DevConfigs"/>
              <w:jc w:val="both"/>
            </w:pPr>
            <w:r>
              <w:t>&lt;edit-config&gt;</w:t>
            </w:r>
          </w:p>
        </w:tc>
        <w:tc>
          <w:tcPr>
            <w:tcW w:w="6812" w:type="dxa"/>
          </w:tcPr>
          <w:p w14:paraId="5D8D5338" w14:textId="00389412" w:rsidR="00FC6DE8" w:rsidRPr="00FC6DE8" w:rsidRDefault="001B3C0E" w:rsidP="00334EF1">
            <w:pPr>
              <w:pStyle w:val="TableText"/>
              <w:jc w:val="both"/>
            </w:pPr>
            <w:r>
              <w:t xml:space="preserve">Carga toda, </w:t>
            </w:r>
            <w:r w:rsidR="00FC6DE8">
              <w:t>o parte de una configuración en el almacén de datos de configuración especificado</w:t>
            </w:r>
            <w:r>
              <w:t>.</w:t>
            </w:r>
          </w:p>
        </w:tc>
      </w:tr>
      <w:tr w:rsidR="00FC6DE8" w:rsidRPr="00FC6DE8" w14:paraId="50B2D139" w14:textId="77777777" w:rsidTr="00334EF1">
        <w:trPr>
          <w:jc w:val="left"/>
        </w:trPr>
        <w:tc>
          <w:tcPr>
            <w:tcW w:w="3147" w:type="dxa"/>
          </w:tcPr>
          <w:p w14:paraId="53198CC4" w14:textId="77777777" w:rsidR="00FC6DE8" w:rsidRPr="00FC6DE8" w:rsidRDefault="00FC6DE8" w:rsidP="00334EF1">
            <w:pPr>
              <w:pStyle w:val="DevConfigs"/>
              <w:jc w:val="both"/>
            </w:pPr>
            <w:r>
              <w:t>&lt;copy-config&gt;</w:t>
            </w:r>
          </w:p>
        </w:tc>
        <w:tc>
          <w:tcPr>
            <w:tcW w:w="6812" w:type="dxa"/>
          </w:tcPr>
          <w:p w14:paraId="163A2BE6" w14:textId="4058B6DC" w:rsidR="00FC6DE8" w:rsidRPr="00FC6DE8" w:rsidRDefault="001B3C0E" w:rsidP="00334EF1">
            <w:pPr>
              <w:pStyle w:val="TableText"/>
              <w:jc w:val="both"/>
            </w:pPr>
            <w:r>
              <w:t>Reemplaza</w:t>
            </w:r>
            <w:r w:rsidR="00FC6DE8">
              <w:t xml:space="preserve"> un almacén de datos de configuración completo por otro</w:t>
            </w:r>
            <w:r>
              <w:t>.</w:t>
            </w:r>
          </w:p>
        </w:tc>
      </w:tr>
      <w:tr w:rsidR="00FC6DE8" w:rsidRPr="00FC6DE8" w14:paraId="38B7814C" w14:textId="77777777" w:rsidTr="00334EF1">
        <w:trPr>
          <w:jc w:val="left"/>
        </w:trPr>
        <w:tc>
          <w:tcPr>
            <w:tcW w:w="3147" w:type="dxa"/>
          </w:tcPr>
          <w:p w14:paraId="77115A29" w14:textId="77777777" w:rsidR="00FC6DE8" w:rsidRPr="00FC6DE8" w:rsidRDefault="00FC6DE8" w:rsidP="00334EF1">
            <w:pPr>
              <w:pStyle w:val="DevConfigs"/>
              <w:jc w:val="both"/>
            </w:pPr>
            <w:r>
              <w:t>&lt;delete-config&gt;</w:t>
            </w:r>
          </w:p>
        </w:tc>
        <w:tc>
          <w:tcPr>
            <w:tcW w:w="6812" w:type="dxa"/>
          </w:tcPr>
          <w:p w14:paraId="6FBCCAA8" w14:textId="41E465B7" w:rsidR="00FC6DE8" w:rsidRPr="00FC6DE8" w:rsidRDefault="00A0705A" w:rsidP="00334EF1">
            <w:pPr>
              <w:pStyle w:val="TableText"/>
              <w:jc w:val="both"/>
            </w:pPr>
            <w:r>
              <w:t xml:space="preserve">Elimina </w:t>
            </w:r>
            <w:r w:rsidR="00FC6DE8">
              <w:t>un almacén de datos de configuración</w:t>
            </w:r>
            <w:r>
              <w:t>.</w:t>
            </w:r>
          </w:p>
        </w:tc>
      </w:tr>
      <w:tr w:rsidR="00FC6DE8" w:rsidRPr="00FC6DE8" w14:paraId="40F20BF3" w14:textId="77777777" w:rsidTr="00334EF1">
        <w:trPr>
          <w:jc w:val="left"/>
        </w:trPr>
        <w:tc>
          <w:tcPr>
            <w:tcW w:w="3147" w:type="dxa"/>
          </w:tcPr>
          <w:p w14:paraId="72E81A98" w14:textId="77777777" w:rsidR="00FC6DE8" w:rsidRPr="00FC6DE8" w:rsidRDefault="00FC6DE8" w:rsidP="00334EF1">
            <w:pPr>
              <w:pStyle w:val="DevConfigs"/>
              <w:jc w:val="both"/>
            </w:pPr>
            <w:r>
              <w:t>&lt;commit&gt;</w:t>
            </w:r>
          </w:p>
        </w:tc>
        <w:tc>
          <w:tcPr>
            <w:tcW w:w="6812" w:type="dxa"/>
          </w:tcPr>
          <w:p w14:paraId="4D513F31" w14:textId="070EB497" w:rsidR="00FC6DE8" w:rsidRPr="00FC6DE8" w:rsidRDefault="00A0705A" w:rsidP="00334EF1">
            <w:pPr>
              <w:pStyle w:val="TableText"/>
              <w:jc w:val="both"/>
            </w:pPr>
            <w:r>
              <w:t>Copia</w:t>
            </w:r>
            <w:r w:rsidR="00FC6DE8">
              <w:t xml:space="preserve"> data store candidato en el data store en ejecución</w:t>
            </w:r>
            <w:r>
              <w:t>.</w:t>
            </w:r>
          </w:p>
        </w:tc>
      </w:tr>
      <w:tr w:rsidR="00FC6DE8" w:rsidRPr="00FC6DE8" w14:paraId="6F9F6B48" w14:textId="77777777" w:rsidTr="00334EF1">
        <w:trPr>
          <w:jc w:val="left"/>
        </w:trPr>
        <w:tc>
          <w:tcPr>
            <w:tcW w:w="3147" w:type="dxa"/>
          </w:tcPr>
          <w:p w14:paraId="20C13841" w14:textId="77777777" w:rsidR="00FC6DE8" w:rsidRPr="00FC6DE8" w:rsidRDefault="00FC6DE8" w:rsidP="00FC6DE8">
            <w:pPr>
              <w:pStyle w:val="DevConfigs"/>
            </w:pPr>
            <w:r>
              <w:t>&lt;lock&gt;/&lt;unlock&gt;</w:t>
            </w:r>
          </w:p>
        </w:tc>
        <w:tc>
          <w:tcPr>
            <w:tcW w:w="6812" w:type="dxa"/>
          </w:tcPr>
          <w:p w14:paraId="2F97DA53" w14:textId="63D4644E" w:rsidR="00FC6DE8" w:rsidRPr="00FC6DE8" w:rsidRDefault="007217BA" w:rsidP="00FC6DE8">
            <w:pPr>
              <w:pStyle w:val="TableText"/>
            </w:pPr>
            <w:r>
              <w:t>Bloquea o desbloquea</w:t>
            </w:r>
            <w:r w:rsidR="00FC6DE8">
              <w:t xml:space="preserve"> todo el sistema de almacenamiento de datos de configuración</w:t>
            </w:r>
            <w:r>
              <w:t>.</w:t>
            </w:r>
          </w:p>
        </w:tc>
      </w:tr>
      <w:tr w:rsidR="00FC6DE8" w:rsidRPr="00FC6DE8" w14:paraId="580C1A37" w14:textId="77777777" w:rsidTr="00334EF1">
        <w:trPr>
          <w:jc w:val="left"/>
        </w:trPr>
        <w:tc>
          <w:tcPr>
            <w:tcW w:w="3147" w:type="dxa"/>
          </w:tcPr>
          <w:p w14:paraId="51E38DC9" w14:textId="77777777" w:rsidR="00FC6DE8" w:rsidRPr="00FC6DE8" w:rsidRDefault="00FC6DE8" w:rsidP="00FC6DE8">
            <w:pPr>
              <w:pStyle w:val="DevConfigs"/>
            </w:pPr>
            <w:r>
              <w:t>&lt;close-session&gt;</w:t>
            </w:r>
          </w:p>
        </w:tc>
        <w:tc>
          <w:tcPr>
            <w:tcW w:w="6812" w:type="dxa"/>
          </w:tcPr>
          <w:p w14:paraId="21C32FC3" w14:textId="27C32D27" w:rsidR="00FC6DE8" w:rsidRPr="00FC6DE8" w:rsidRDefault="007217BA" w:rsidP="00FC6DE8">
            <w:pPr>
              <w:pStyle w:val="TableText"/>
            </w:pPr>
            <w:r>
              <w:t xml:space="preserve">Finaliza  </w:t>
            </w:r>
            <w:r w:rsidR="00FC6DE8">
              <w:t>correctamente una sesión de NETCONF</w:t>
            </w:r>
            <w:r w:rsidR="00713415">
              <w:t>.</w:t>
            </w:r>
          </w:p>
        </w:tc>
      </w:tr>
      <w:tr w:rsidR="00FC6DE8" w:rsidRPr="00FC6DE8" w14:paraId="49A7F8FA" w14:textId="77777777" w:rsidTr="00334EF1">
        <w:trPr>
          <w:jc w:val="left"/>
        </w:trPr>
        <w:tc>
          <w:tcPr>
            <w:tcW w:w="3147" w:type="dxa"/>
          </w:tcPr>
          <w:p w14:paraId="635689AB" w14:textId="77777777" w:rsidR="00FC6DE8" w:rsidRPr="00FC6DE8" w:rsidRDefault="00FC6DE8" w:rsidP="00FC6DE8">
            <w:pPr>
              <w:pStyle w:val="DevConfigs"/>
            </w:pPr>
            <w:r>
              <w:t>&lt;kill-session&gt;</w:t>
            </w:r>
          </w:p>
        </w:tc>
        <w:tc>
          <w:tcPr>
            <w:tcW w:w="6812" w:type="dxa"/>
          </w:tcPr>
          <w:p w14:paraId="09EC4F39" w14:textId="28525416" w:rsidR="00FC6DE8" w:rsidRPr="00FC6DE8" w:rsidRDefault="00713415" w:rsidP="00FC6DE8">
            <w:pPr>
              <w:pStyle w:val="TableText"/>
            </w:pPr>
            <w:r>
              <w:t>Fuerza</w:t>
            </w:r>
            <w:r w:rsidR="00FC6DE8">
              <w:t xml:space="preserve"> la final</w:t>
            </w:r>
            <w:r>
              <w:t>ización de una sesión de NETCONF.</w:t>
            </w:r>
          </w:p>
        </w:tc>
      </w:tr>
    </w:tbl>
    <w:p w14:paraId="1FF6E257" w14:textId="77777777" w:rsidR="007144D2" w:rsidRPr="007144D2" w:rsidRDefault="007144D2" w:rsidP="007144D2">
      <w:pPr>
        <w:pStyle w:val="SubStepAlpha"/>
        <w:numPr>
          <w:ilvl w:val="0"/>
          <w:numId w:val="0"/>
        </w:numPr>
        <w:ind w:left="720"/>
      </w:pPr>
    </w:p>
    <w:p w14:paraId="4C075C4C" w14:textId="76CFE0FB" w:rsidR="0024699D" w:rsidRDefault="00FC6DE8" w:rsidP="00B43642">
      <w:pPr>
        <w:pStyle w:val="SubStepAlpha"/>
      </w:pPr>
      <w:r w:rsidRPr="009F55E2">
        <w:rPr>
          <w:b/>
          <w:bCs/>
        </w:rPr>
        <w:t>Copie y pegue el siguiente código XML</w:t>
      </w:r>
      <w:r>
        <w:t xml:space="preserve"> de </w:t>
      </w:r>
      <w:r w:rsidR="002052A0">
        <w:rPr>
          <w:b/>
          <w:bCs/>
        </w:rPr>
        <w:t>get</w:t>
      </w:r>
      <w:r>
        <w:t xml:space="preserve"> mensaje RPC en la sesión SSH de terminal para recuperar información acerca de las interfaces en R1.</w:t>
      </w:r>
    </w:p>
    <w:p w14:paraId="5B5D9145" w14:textId="77777777" w:rsidR="00865E78" w:rsidRDefault="00865E78" w:rsidP="00865E78">
      <w:pPr>
        <w:pStyle w:val="CMD"/>
      </w:pPr>
      <w:r>
        <w:t>&lt;rpc message-id="103" xmlns="urn:ietf:params:xml:ns:netconf:base:1.0"&gt;</w:t>
      </w:r>
    </w:p>
    <w:p w14:paraId="2F9ADAE9" w14:textId="77777777" w:rsidR="00865E78" w:rsidRDefault="00865E78" w:rsidP="00865E78">
      <w:pPr>
        <w:pStyle w:val="CMD"/>
      </w:pPr>
      <w:r>
        <w:t xml:space="preserve"> </w:t>
      </w:r>
      <w:r>
        <w:rPr>
          <w:highlight w:val="yellow"/>
        </w:rPr>
        <w:t>&lt;get&gt;</w:t>
      </w:r>
    </w:p>
    <w:p w14:paraId="62CCE420" w14:textId="77777777" w:rsidR="00865E78" w:rsidRDefault="00865E78" w:rsidP="00865E78">
      <w:pPr>
        <w:pStyle w:val="CMD"/>
      </w:pPr>
      <w:r>
        <w:t xml:space="preserve">  &lt;filter&gt;</w:t>
      </w:r>
    </w:p>
    <w:p w14:paraId="69588467" w14:textId="77777777" w:rsidR="00865E78" w:rsidRDefault="00865E78" w:rsidP="00865E78">
      <w:pPr>
        <w:pStyle w:val="CMD"/>
      </w:pPr>
      <w:r>
        <w:t xml:space="preserve">    &lt;interfaces xmlns="urn:ietf:params:xml:ns:yang:ietf-interfaces"/&gt;</w:t>
      </w:r>
    </w:p>
    <w:p w14:paraId="03DC4906" w14:textId="77777777" w:rsidR="00865E78" w:rsidRDefault="00865E78" w:rsidP="00865E78">
      <w:pPr>
        <w:pStyle w:val="CMD"/>
      </w:pPr>
      <w:r>
        <w:t xml:space="preserve">   &lt;/filter&gt;</w:t>
      </w:r>
    </w:p>
    <w:p w14:paraId="34EA2A58" w14:textId="77777777" w:rsidR="00865E78" w:rsidRDefault="00865E78" w:rsidP="00865E78">
      <w:pPr>
        <w:pStyle w:val="CMD"/>
      </w:pPr>
      <w:r>
        <w:t xml:space="preserve"> &lt;/get&gt;</w:t>
      </w:r>
    </w:p>
    <w:p w14:paraId="16675088" w14:textId="77777777" w:rsidR="00865E78" w:rsidRDefault="00865E78" w:rsidP="00865E78">
      <w:pPr>
        <w:pStyle w:val="CMD"/>
      </w:pPr>
      <w:r>
        <w:t>&lt;/rpc&gt;</w:t>
      </w:r>
    </w:p>
    <w:p w14:paraId="14892DBA" w14:textId="77777777" w:rsidR="00865E78" w:rsidRDefault="00865E78" w:rsidP="00865E78">
      <w:pPr>
        <w:pStyle w:val="CMD"/>
      </w:pPr>
      <w:r>
        <w:t>]]&gt;]]&gt;</w:t>
      </w:r>
    </w:p>
    <w:p w14:paraId="28F549D2" w14:textId="77777777" w:rsidR="00865E78" w:rsidRDefault="00865E78" w:rsidP="00865E78">
      <w:pPr>
        <w:pStyle w:val="SubStepAlpha"/>
        <w:numPr>
          <w:ilvl w:val="0"/>
          <w:numId w:val="0"/>
        </w:numPr>
        <w:ind w:left="720"/>
      </w:pPr>
    </w:p>
    <w:p w14:paraId="4230F6FC" w14:textId="2A447AD8" w:rsidR="009F5C35" w:rsidRPr="00EE3DF7" w:rsidRDefault="009F5C35" w:rsidP="00F622FD">
      <w:pPr>
        <w:pStyle w:val="SubStepAlpha"/>
        <w:numPr>
          <w:ilvl w:val="0"/>
          <w:numId w:val="0"/>
        </w:numPr>
        <w:ind w:left="720"/>
        <w:rPr>
          <w:b/>
          <w:bCs/>
          <w:color w:val="FF0000"/>
        </w:rPr>
      </w:pPr>
      <w:r w:rsidRPr="00EE3DF7">
        <w:rPr>
          <w:b/>
          <w:bCs/>
          <w:color w:val="FF0000"/>
        </w:rPr>
        <w:t>Si esta desconectado el SSH, deberá realizar la conexión nuevamente:</w:t>
      </w:r>
    </w:p>
    <w:p w14:paraId="14F52C05" w14:textId="77777777" w:rsidR="009F5C35" w:rsidRPr="009F5C35" w:rsidRDefault="009F5C35" w:rsidP="009F5C35">
      <w:pPr>
        <w:pStyle w:val="SubStepAlpha"/>
        <w:numPr>
          <w:ilvl w:val="0"/>
          <w:numId w:val="0"/>
        </w:numPr>
        <w:ind w:left="720"/>
        <w:rPr>
          <w:b/>
          <w:bCs/>
          <w:lang w:val="en-US"/>
        </w:rPr>
      </w:pPr>
      <w:r w:rsidRPr="009F5C35">
        <w:rPr>
          <w:lang w:val="en-US"/>
        </w:rPr>
        <w:t xml:space="preserve">devasc @labvm: ~$ </w:t>
      </w:r>
      <w:r w:rsidRPr="009F5C35">
        <w:rPr>
          <w:b/>
          <w:bCs/>
          <w:lang w:val="en-US"/>
        </w:rPr>
        <w:t>ssh cisco @192 .168.56.101 -p 830 -s netconf</w:t>
      </w:r>
    </w:p>
    <w:p w14:paraId="1CA68087" w14:textId="77777777" w:rsidR="009F5C35" w:rsidRPr="009F5C35" w:rsidRDefault="009F5C35" w:rsidP="009F5C35">
      <w:pPr>
        <w:pStyle w:val="SubStepAlpha"/>
        <w:numPr>
          <w:ilvl w:val="0"/>
          <w:numId w:val="0"/>
        </w:numPr>
        <w:ind w:left="720"/>
      </w:pPr>
      <w:r w:rsidRPr="009F5C35">
        <w:t xml:space="preserve">cisco@192.168.56.101's password: </w:t>
      </w:r>
    </w:p>
    <w:p w14:paraId="705BFC08" w14:textId="77777777" w:rsidR="009F5C35" w:rsidRDefault="009F5C35" w:rsidP="00F622FD">
      <w:pPr>
        <w:pStyle w:val="SubStepAlpha"/>
        <w:numPr>
          <w:ilvl w:val="0"/>
          <w:numId w:val="0"/>
        </w:numPr>
        <w:ind w:left="720"/>
      </w:pPr>
    </w:p>
    <w:p w14:paraId="537A456D" w14:textId="2DCA44A3" w:rsidR="0024699D" w:rsidRDefault="00FC6DE8" w:rsidP="00F622FD">
      <w:pPr>
        <w:pStyle w:val="SubStepAlpha"/>
      </w:pPr>
      <w:r>
        <w:t xml:space="preserve">Recuerde que XML no requiere </w:t>
      </w:r>
      <w:r w:rsidR="001F0B58">
        <w:t>sangría</w:t>
      </w:r>
      <w:r>
        <w:t xml:space="preserve"> o espacio en blanco. Por lo tanto, el CSR1kv devolverá una cadena larga de datos XML.</w:t>
      </w:r>
    </w:p>
    <w:p w14:paraId="72393A8F" w14:textId="77777777" w:rsidR="00F622FD" w:rsidRPr="005E23BF" w:rsidRDefault="00F622FD" w:rsidP="00F622FD">
      <w:pPr>
        <w:pStyle w:val="CMDOutput"/>
      </w:pPr>
      <w:bookmarkStart w:id="2" w:name="_Hlk137398429"/>
      <w:r w:rsidRPr="005E23BF">
        <w:t>&lt;?xml version="1.0" encoding="UTF-8"?&gt;</w:t>
      </w:r>
    </w:p>
    <w:p w14:paraId="18886900" w14:textId="77777777" w:rsidR="00F622FD" w:rsidRDefault="00F622FD" w:rsidP="00F622FD">
      <w:pPr>
        <w:pStyle w:val="CMDOutput"/>
      </w:pPr>
      <w:r w:rsidRPr="005E23BF">
        <w:t>&lt;rpc-</w:t>
      </w:r>
      <w:proofErr w:type="spellStart"/>
      <w:r w:rsidRPr="005E23BF">
        <w:t>reply</w:t>
      </w:r>
      <w:proofErr w:type="spellEnd"/>
      <w:r w:rsidRPr="005E23BF">
        <w:t xml:space="preserve"> xmlns="urn:ietf:params:xml:ns:netconf:base:1.0" message-id="103"&gt;&lt;data&gt;&lt;interfaces xmlns="urn:ietf:params:xml:ns:yang:ietf-interfaces"&gt;&lt;interface&gt;&lt;name&gt;GigabitEthernet1&lt;/name&gt;&lt;description&gt;VBox&lt;/description&gt;&lt;type xmlns:ianaift="urn:ietf:params:xml:ns:yang:iana-if-type"&gt;ianaift:ethernetCsmacd&lt;/type&gt;&lt;enabled&gt;true&lt;/enabled&gt;&lt;ipv4 xmlns="</w:t>
      </w:r>
      <w:proofErr w:type="spellStart"/>
      <w:r w:rsidRPr="005E23BF">
        <w:t>urn:ietf:params:xml:ns:yang:ietf-ip</w:t>
      </w:r>
      <w:proofErr w:type="spellEnd"/>
      <w:r w:rsidRPr="005E23BF">
        <w:t>"&gt;&lt;/ipv4&gt;&lt;ipv6 xmlns="urn:ietf:params:xml:ns:yang:ietf-ip"&gt;&lt;/ipv6&gt;&lt;/interface&gt;&lt;/interfaces&gt;&lt;/data&gt;&lt;/rpc-reply&gt;</w:t>
      </w:r>
      <w:r w:rsidRPr="00B53A2E">
        <w:rPr>
          <w:highlight w:val="yellow"/>
        </w:rPr>
        <w:t>]]&gt;]]&gt;</w:t>
      </w:r>
    </w:p>
    <w:p w14:paraId="12C4DFEA" w14:textId="189B0BF7" w:rsidR="002052A0" w:rsidRDefault="002052A0" w:rsidP="00F622FD">
      <w:pPr>
        <w:pStyle w:val="CMDOutput"/>
      </w:pPr>
    </w:p>
    <w:p w14:paraId="0ADCE75E" w14:textId="4C5B57E7" w:rsidR="002052A0" w:rsidRDefault="002052A0" w:rsidP="00F622FD">
      <w:pPr>
        <w:pStyle w:val="CMDOutput"/>
      </w:pPr>
    </w:p>
    <w:p w14:paraId="6E7AB368" w14:textId="2452F375" w:rsidR="002052A0" w:rsidRDefault="002052A0" w:rsidP="00F622FD">
      <w:pPr>
        <w:pStyle w:val="CMDOutput"/>
      </w:pPr>
    </w:p>
    <w:p w14:paraId="2A2F4C42" w14:textId="77777777" w:rsidR="002052A0" w:rsidRDefault="002052A0" w:rsidP="00F622FD">
      <w:pPr>
        <w:pStyle w:val="CMDOutput"/>
      </w:pPr>
    </w:p>
    <w:bookmarkEnd w:id="2"/>
    <w:p w14:paraId="55E564DF" w14:textId="5428DD0A" w:rsidR="004441C1" w:rsidRDefault="00506801" w:rsidP="004441C1">
      <w:pPr>
        <w:pStyle w:val="SubStepAlpha"/>
      </w:pPr>
      <w:r w:rsidRPr="00EE3DF7">
        <w:rPr>
          <w:b/>
          <w:bCs/>
        </w:rPr>
        <w:t>Copie el XML devuelto,</w:t>
      </w:r>
      <w:r>
        <w:t xml:space="preserve"> pero no incluya los caracteres finales </w:t>
      </w:r>
      <w:r w:rsidRPr="00E0077C">
        <w:rPr>
          <w:b/>
          <w:bCs/>
        </w:rPr>
        <w:t>«]]&gt;]]&gt;»</w:t>
      </w:r>
      <w:r>
        <w:t>. Estos caracteres no forman parte del XML devuelto por el router.</w:t>
      </w:r>
    </w:p>
    <w:p w14:paraId="2D71B092" w14:textId="2687BF64" w:rsidR="0024699D" w:rsidRDefault="00531BC5" w:rsidP="00B43642">
      <w:pPr>
        <w:pStyle w:val="SubStepAlpha"/>
      </w:pPr>
      <w:r>
        <w:t>Busque en Internet “</w:t>
      </w:r>
      <w:r w:rsidR="00CF3366" w:rsidRPr="00E0077C">
        <w:rPr>
          <w:b/>
          <w:bCs/>
        </w:rPr>
        <w:t>prettify X</w:t>
      </w:r>
      <w:r w:rsidRPr="00E0077C">
        <w:rPr>
          <w:b/>
          <w:bCs/>
        </w:rPr>
        <w:t>ML</w:t>
      </w:r>
      <w:r>
        <w:t>”</w:t>
      </w:r>
      <w:r w:rsidR="00CF3366">
        <w:t>. Encuentre un sitio adecuado y utilice su herramienta para transformar su XML en un formato más legible, como el siguiente:</w:t>
      </w:r>
    </w:p>
    <w:p w14:paraId="2B7128EA" w14:textId="31EFAD34" w:rsidR="004441C1" w:rsidRDefault="004441C1" w:rsidP="004441C1">
      <w:pPr>
        <w:pStyle w:val="SubStepAlpha"/>
        <w:numPr>
          <w:ilvl w:val="0"/>
          <w:numId w:val="0"/>
        </w:numPr>
        <w:ind w:left="720"/>
      </w:pPr>
      <w:r w:rsidRPr="004441C1">
        <w:rPr>
          <w:noProof/>
        </w:rPr>
        <w:drawing>
          <wp:inline distT="0" distB="0" distL="0" distR="0" wp14:anchorId="52D48512" wp14:editId="73A16E9C">
            <wp:extent cx="4816602" cy="985520"/>
            <wp:effectExtent l="0" t="0" r="3175" b="5080"/>
            <wp:docPr id="12392031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03142" name="Imagen 1" descr="Texto&#10;&#10;Descripción generada automáticamente"/>
                    <pic:cNvPicPr/>
                  </pic:nvPicPr>
                  <pic:blipFill>
                    <a:blip r:embed="rId8"/>
                    <a:stretch>
                      <a:fillRect/>
                    </a:stretch>
                  </pic:blipFill>
                  <pic:spPr>
                    <a:xfrm>
                      <a:off x="0" y="0"/>
                      <a:ext cx="4840989" cy="990510"/>
                    </a:xfrm>
                    <a:prstGeom prst="rect">
                      <a:avLst/>
                    </a:prstGeom>
                  </pic:spPr>
                </pic:pic>
              </a:graphicData>
            </a:graphic>
          </wp:inline>
        </w:drawing>
      </w:r>
    </w:p>
    <w:p w14:paraId="18A8AE2F" w14:textId="77777777" w:rsidR="00F622FD" w:rsidRDefault="00F622FD" w:rsidP="00F622FD">
      <w:pPr>
        <w:pStyle w:val="CMDOutput"/>
      </w:pPr>
      <w:r>
        <w:t>&lt;?xml version="1.0"?&gt;</w:t>
      </w:r>
    </w:p>
    <w:p w14:paraId="1A2EF8C0" w14:textId="77777777" w:rsidR="00F622FD" w:rsidRDefault="00F622FD" w:rsidP="00F622FD">
      <w:pPr>
        <w:pStyle w:val="CMDOutput"/>
      </w:pPr>
      <w:r>
        <w:t>&lt;rpc-reply xmlns="urn:ietf:params:xml:ns:netconf:base:1.0" message-id="103"&gt;</w:t>
      </w:r>
    </w:p>
    <w:p w14:paraId="17098FA8" w14:textId="77777777" w:rsidR="00F622FD" w:rsidRDefault="00F622FD" w:rsidP="00F622FD">
      <w:pPr>
        <w:pStyle w:val="CMDOutput"/>
      </w:pPr>
      <w:r>
        <w:t xml:space="preserve">  &lt;data&gt;</w:t>
      </w:r>
    </w:p>
    <w:p w14:paraId="64D8D275" w14:textId="77777777" w:rsidR="00F622FD" w:rsidRDefault="00F622FD" w:rsidP="00F622FD">
      <w:pPr>
        <w:pStyle w:val="CMDOutput"/>
      </w:pPr>
      <w:r>
        <w:t xml:space="preserve">    &lt;interfaces xmlns="urn:ietf:params:xml:ns:yang:ietf-interfaces"&gt;</w:t>
      </w:r>
    </w:p>
    <w:p w14:paraId="6D0EB5B5" w14:textId="77777777" w:rsidR="00F622FD" w:rsidRDefault="00F622FD" w:rsidP="00F622FD">
      <w:pPr>
        <w:pStyle w:val="CMDOutput"/>
      </w:pPr>
      <w:r>
        <w:t xml:space="preserve">      &lt;interface&gt;</w:t>
      </w:r>
    </w:p>
    <w:p w14:paraId="685DCD79" w14:textId="77777777" w:rsidR="00F622FD" w:rsidRDefault="00F622FD" w:rsidP="00F622FD">
      <w:pPr>
        <w:pStyle w:val="CMDOutput"/>
      </w:pPr>
      <w:r>
        <w:t xml:space="preserve">        &lt;name&gt;GigabitEthernet1&lt;/name&gt;</w:t>
      </w:r>
    </w:p>
    <w:p w14:paraId="71A08A5F" w14:textId="77777777" w:rsidR="00F622FD" w:rsidRDefault="00F622FD" w:rsidP="00F622FD">
      <w:pPr>
        <w:pStyle w:val="CMDOutput"/>
      </w:pPr>
      <w:r>
        <w:t xml:space="preserve">        &lt;description&gt;VBox&lt;/description&gt;</w:t>
      </w:r>
    </w:p>
    <w:p w14:paraId="36E96289" w14:textId="77777777" w:rsidR="00F622FD" w:rsidRDefault="00F622FD" w:rsidP="00F622FD">
      <w:pPr>
        <w:pStyle w:val="CMDOutput"/>
      </w:pPr>
      <w:r>
        <w:t xml:space="preserve">        &lt;type xmlns:ianaift="urn:ietf:params:xml:ns:yang:iana-if-type"&gt;ianaift:ethernetCsmacd&lt;/type&gt;</w:t>
      </w:r>
    </w:p>
    <w:p w14:paraId="3275FDB5" w14:textId="77777777" w:rsidR="00F622FD" w:rsidRDefault="00F622FD" w:rsidP="00F622FD">
      <w:pPr>
        <w:pStyle w:val="CMDOutput"/>
      </w:pPr>
      <w:r>
        <w:t xml:space="preserve">        &lt;enabled&gt;true&lt;/enabled&gt;</w:t>
      </w:r>
    </w:p>
    <w:p w14:paraId="7392DDB8" w14:textId="77777777" w:rsidR="00F622FD" w:rsidRDefault="00F622FD" w:rsidP="00F622FD">
      <w:pPr>
        <w:pStyle w:val="CMDOutput"/>
      </w:pPr>
      <w:r>
        <w:t xml:space="preserve">        &lt;ipv4 xmlns="</w:t>
      </w:r>
      <w:proofErr w:type="spellStart"/>
      <w:r>
        <w:t>urn:ietf:params:xml:ns:yang:ietf-ip</w:t>
      </w:r>
      <w:proofErr w:type="spellEnd"/>
      <w:r>
        <w:t>"/&gt;</w:t>
      </w:r>
    </w:p>
    <w:p w14:paraId="6450DB4B" w14:textId="77777777" w:rsidR="00F622FD" w:rsidRDefault="00F622FD" w:rsidP="00F622FD">
      <w:pPr>
        <w:pStyle w:val="CMDOutput"/>
      </w:pPr>
      <w:r>
        <w:t xml:space="preserve">        &lt;ipv6 xmlns="</w:t>
      </w:r>
      <w:proofErr w:type="spellStart"/>
      <w:r>
        <w:t>urn:ietf:params:xml:ns:yang:ietf-ip</w:t>
      </w:r>
      <w:proofErr w:type="spellEnd"/>
      <w:r>
        <w:t>"/&gt;</w:t>
      </w:r>
    </w:p>
    <w:p w14:paraId="0CF9CB67" w14:textId="77777777" w:rsidR="00F622FD" w:rsidRDefault="00F622FD" w:rsidP="00F622FD">
      <w:pPr>
        <w:pStyle w:val="CMDOutput"/>
      </w:pPr>
      <w:r>
        <w:t xml:space="preserve">      &lt;/interface&gt;</w:t>
      </w:r>
    </w:p>
    <w:p w14:paraId="65FCEB42" w14:textId="77777777" w:rsidR="00F622FD" w:rsidRDefault="00F622FD" w:rsidP="00F622FD">
      <w:pPr>
        <w:pStyle w:val="CMDOutput"/>
      </w:pPr>
      <w:r>
        <w:t xml:space="preserve">    &lt;/interfaces&gt;</w:t>
      </w:r>
    </w:p>
    <w:p w14:paraId="32DA2FB3" w14:textId="77777777" w:rsidR="00F622FD" w:rsidRDefault="00F622FD" w:rsidP="00F622FD">
      <w:pPr>
        <w:pStyle w:val="CMDOutput"/>
      </w:pPr>
      <w:r>
        <w:t xml:space="preserve">  &lt;/data&gt;</w:t>
      </w:r>
    </w:p>
    <w:p w14:paraId="7764AF01" w14:textId="77777777" w:rsidR="00F622FD" w:rsidRDefault="00F622FD" w:rsidP="00F622FD">
      <w:pPr>
        <w:pStyle w:val="CMDOutput"/>
      </w:pPr>
      <w:r>
        <w:t>&lt;/rpc-reply&gt;</w:t>
      </w:r>
    </w:p>
    <w:p w14:paraId="306950BE" w14:textId="77777777" w:rsidR="004441C1" w:rsidRDefault="004441C1" w:rsidP="00F622FD">
      <w:pPr>
        <w:pStyle w:val="CMDOutput"/>
      </w:pPr>
    </w:p>
    <w:p w14:paraId="6CDC0337" w14:textId="77777777" w:rsidR="00506801" w:rsidRDefault="00506801" w:rsidP="00CA7982">
      <w:pPr>
        <w:pStyle w:val="Ttulo3"/>
      </w:pPr>
      <w:r>
        <w:t>Cierre la sesión NETCONF.</w:t>
      </w:r>
    </w:p>
    <w:p w14:paraId="4F7453C2" w14:textId="3F030B4C" w:rsidR="0024699D" w:rsidRDefault="00CF3366" w:rsidP="00121044">
      <w:pPr>
        <w:pStyle w:val="SubStepAlpha"/>
      </w:pPr>
      <w:r>
        <w:t>Para cerrar la sesión NETCONF, el cliente necesita enviar el siguiente mensaje RPC:</w:t>
      </w:r>
    </w:p>
    <w:p w14:paraId="10521001" w14:textId="77777777" w:rsidR="00EE3DF7" w:rsidRDefault="00EE3DF7" w:rsidP="00F622FD">
      <w:pPr>
        <w:pStyle w:val="CMD"/>
        <w:rPr>
          <w:highlight w:val="yellow"/>
        </w:rPr>
      </w:pPr>
      <w:bookmarkStart w:id="3" w:name="_Hlk137398650"/>
    </w:p>
    <w:p w14:paraId="55901B5D" w14:textId="2EDA85F7" w:rsidR="00F622FD" w:rsidRPr="00A160B4" w:rsidRDefault="00F622FD" w:rsidP="00F622FD">
      <w:pPr>
        <w:pStyle w:val="CMD"/>
        <w:rPr>
          <w:highlight w:val="yellow"/>
        </w:rPr>
      </w:pPr>
      <w:r w:rsidRPr="00A160B4">
        <w:rPr>
          <w:highlight w:val="yellow"/>
        </w:rPr>
        <w:t>&lt;rpc message-id="9999999" xmlns="urn:ietf:params:xml:ns:netconf:base:1.0"&gt;</w:t>
      </w:r>
    </w:p>
    <w:p w14:paraId="14769136" w14:textId="77777777" w:rsidR="00F622FD" w:rsidRPr="00A160B4" w:rsidRDefault="00F622FD" w:rsidP="00F622FD">
      <w:pPr>
        <w:pStyle w:val="CMD"/>
        <w:rPr>
          <w:highlight w:val="yellow"/>
        </w:rPr>
      </w:pPr>
      <w:r w:rsidRPr="00A160B4">
        <w:rPr>
          <w:highlight w:val="yellow"/>
        </w:rPr>
        <w:t xml:space="preserve"> &lt;close-session /&gt;</w:t>
      </w:r>
    </w:p>
    <w:p w14:paraId="23AD709A" w14:textId="77777777" w:rsidR="00F622FD" w:rsidRDefault="00F622FD" w:rsidP="00F622FD">
      <w:pPr>
        <w:pStyle w:val="CMD"/>
      </w:pPr>
      <w:r w:rsidRPr="00A160B4">
        <w:rPr>
          <w:highlight w:val="yellow"/>
        </w:rPr>
        <w:t>&lt;/rpc&gt;</w:t>
      </w:r>
    </w:p>
    <w:p w14:paraId="2B72241E" w14:textId="77777777" w:rsidR="00EE3DF7" w:rsidRDefault="00EE3DF7" w:rsidP="00F622FD">
      <w:pPr>
        <w:pStyle w:val="CMD"/>
      </w:pPr>
    </w:p>
    <w:bookmarkEnd w:id="3"/>
    <w:p w14:paraId="7BCC5AB6" w14:textId="4F6BECA7" w:rsidR="00B93856" w:rsidRDefault="00121044" w:rsidP="00121044">
      <w:pPr>
        <w:pStyle w:val="SubStepAlpha"/>
      </w:pPr>
      <w:r>
        <w:t>Después de unos segundos, volverá al símbolo del terminal. Vuelva al símbolo del sistema CSR1kv y muestre las sesiones netconf abiertas. Verá que la sesión ha sido cerrada.</w:t>
      </w:r>
    </w:p>
    <w:p w14:paraId="769D5D27" w14:textId="77777777" w:rsidR="00F622FD" w:rsidRPr="00772B0F" w:rsidRDefault="00F622FD" w:rsidP="00F622FD">
      <w:pPr>
        <w:pStyle w:val="CMD"/>
        <w:rPr>
          <w:b/>
          <w:bCs/>
        </w:rPr>
      </w:pPr>
      <w:r w:rsidRPr="00121044">
        <w:t>CSR</w:t>
      </w:r>
      <w:r>
        <w:t>1k</w:t>
      </w:r>
      <w:r w:rsidRPr="00121044">
        <w:t xml:space="preserve">v# </w:t>
      </w:r>
      <w:r w:rsidRPr="00F95EDD">
        <w:rPr>
          <w:b/>
          <w:bCs/>
          <w:sz w:val="24"/>
          <w:szCs w:val="28"/>
        </w:rPr>
        <w:t>show netconf-yang sessions</w:t>
      </w:r>
    </w:p>
    <w:p w14:paraId="0E0B8C65" w14:textId="77777777" w:rsidR="00F622FD" w:rsidRDefault="00F622FD" w:rsidP="00F622FD">
      <w:pPr>
        <w:pStyle w:val="CMDOutput"/>
      </w:pPr>
      <w:proofErr w:type="spellStart"/>
      <w:r>
        <w:t>There</w:t>
      </w:r>
      <w:proofErr w:type="spellEnd"/>
      <w:r>
        <w:t xml:space="preserve"> are no active sessions</w:t>
      </w:r>
    </w:p>
    <w:p w14:paraId="16F971F4" w14:textId="77777777" w:rsidR="00F622FD" w:rsidRDefault="00F622FD" w:rsidP="00F622FD">
      <w:pPr>
        <w:pStyle w:val="CMD"/>
      </w:pPr>
      <w:r>
        <w:t>CSR1kv#</w:t>
      </w:r>
    </w:p>
    <w:p w14:paraId="0D2B95AA" w14:textId="77777777" w:rsidR="00EE3DF7" w:rsidRDefault="00EE3DF7" w:rsidP="00F622FD">
      <w:pPr>
        <w:pStyle w:val="CMD"/>
      </w:pPr>
    </w:p>
    <w:p w14:paraId="3D3C7DF6" w14:textId="77777777" w:rsidR="00EE3DF7" w:rsidRDefault="00EE3DF7" w:rsidP="00F622FD">
      <w:pPr>
        <w:pStyle w:val="CMD"/>
      </w:pPr>
    </w:p>
    <w:p w14:paraId="59BFA956" w14:textId="77777777" w:rsidR="00EE3DF7" w:rsidRDefault="00EE3DF7" w:rsidP="00F622FD">
      <w:pPr>
        <w:pStyle w:val="CMD"/>
      </w:pPr>
    </w:p>
    <w:p w14:paraId="531A386A" w14:textId="77777777" w:rsidR="00EE3DF7" w:rsidRPr="00B93856" w:rsidRDefault="00EE3DF7" w:rsidP="00F622FD">
      <w:pPr>
        <w:pStyle w:val="CMD"/>
      </w:pPr>
    </w:p>
    <w:p w14:paraId="69C0F7CB" w14:textId="0DC08698" w:rsidR="006B0BF4" w:rsidRDefault="006B0BF4" w:rsidP="006B0BF4">
      <w:pPr>
        <w:pStyle w:val="Ttulo2"/>
      </w:pPr>
      <w:r>
        <w:lastRenderedPageBreak/>
        <w:t>Usar ncclient para conectarse a NETCONF</w:t>
      </w:r>
      <w:r w:rsidR="005D1702">
        <w:t>.</w:t>
      </w:r>
    </w:p>
    <w:p w14:paraId="2AEF145E" w14:textId="27939D26" w:rsidR="006B0BF4" w:rsidRDefault="006B0BF4" w:rsidP="006B0BF4">
      <w:pPr>
        <w:pStyle w:val="BodyTextL25"/>
      </w:pPr>
      <w:r>
        <w:t xml:space="preserve">Trabajar con NETCONF no requiere trabajar con mensajes RPC NETCONF sin procesar y XML. En esta parte, aprenderá cómo usar el módulo </w:t>
      </w:r>
      <w:r w:rsidRPr="006B0BF4">
        <w:rPr>
          <w:b/>
          <w:bCs/>
        </w:rPr>
        <w:t>ncclient</w:t>
      </w:r>
      <w:r>
        <w:t xml:space="preserve"> </w:t>
      </w:r>
      <w:r w:rsidR="00E76DD6">
        <w:t xml:space="preserve">de </w:t>
      </w:r>
      <w:r>
        <w:t>Python para interactuar fácilmente con dispositivos de red utilizando NETCONF. Además, aprenderá cómo identificar qué modelos de YANG son compatibles con el dispositivo. Esta información es útil cuando se crea un sistema de automatización de redes de producción que requiere que los modelos YANG específicos sean compatibles con el dispositivo de red dado.</w:t>
      </w:r>
    </w:p>
    <w:p w14:paraId="30ED2A06" w14:textId="28D486B6" w:rsidR="006B0BF4" w:rsidRDefault="00CF0B76" w:rsidP="00CF0B76">
      <w:pPr>
        <w:pStyle w:val="Ttulo3"/>
      </w:pPr>
      <w:r>
        <w:t>Compruebe que ncclient está instalado y listo para su uso.</w:t>
      </w:r>
    </w:p>
    <w:p w14:paraId="1571F3C9" w14:textId="0A220AFA" w:rsidR="0024699D" w:rsidRDefault="001B2956" w:rsidP="00B43642">
      <w:pPr>
        <w:pStyle w:val="BodyTextL25"/>
      </w:pPr>
      <w:r>
        <w:t>En un terminal</w:t>
      </w:r>
      <w:r w:rsidR="0042297A">
        <w:t xml:space="preserve"> de la máquina virtual DEVASC</w:t>
      </w:r>
      <w:r>
        <w:t xml:space="preserve">, ingrese el comando </w:t>
      </w:r>
      <w:r w:rsidR="00CF0B76" w:rsidRPr="00CF0B76">
        <w:rPr>
          <w:b/>
          <w:bCs/>
        </w:rPr>
        <w:t xml:space="preserve">pip3 list </w:t>
      </w:r>
      <w:r w:rsidR="00F622FD">
        <w:rPr>
          <w:b/>
          <w:bCs/>
        </w:rPr>
        <w:t>--</w:t>
      </w:r>
      <w:r w:rsidR="00CF0B76" w:rsidRPr="00CF0B76">
        <w:rPr>
          <w:b/>
          <w:bCs/>
        </w:rPr>
        <w:t>format=columns</w:t>
      </w:r>
      <w:r>
        <w:t xml:space="preserve"> para ver todos los módulos de Python instalados actualmente. </w:t>
      </w:r>
      <w:r w:rsidR="00501AE9">
        <w:t>Conduzca</w:t>
      </w:r>
      <w:r>
        <w:t xml:space="preserve"> la salida a </w:t>
      </w:r>
      <w:r w:rsidR="002323A1" w:rsidRPr="002323A1">
        <w:rPr>
          <w:b/>
          <w:bCs/>
        </w:rPr>
        <w:t>m</w:t>
      </w:r>
      <w:r w:rsidR="001012B8">
        <w:rPr>
          <w:b/>
          <w:bCs/>
        </w:rPr>
        <w:t>ore</w:t>
      </w:r>
      <w:r>
        <w:t xml:space="preserve">. Su salida puede diferir de la siguiente. Pero debería ver </w:t>
      </w:r>
      <w:r w:rsidR="00CF0B76" w:rsidRPr="00CF0B76">
        <w:rPr>
          <w:b/>
          <w:bCs/>
        </w:rPr>
        <w:t>ncclient</w:t>
      </w:r>
      <w:r>
        <w:t xml:space="preserve"> en la lista, como se muestra. Si no es así, utilice el comando </w:t>
      </w:r>
      <w:r w:rsidR="00CF0B76" w:rsidRPr="00CF0B76">
        <w:rPr>
          <w:b/>
          <w:bCs/>
        </w:rPr>
        <w:t>pip3 install ncclient</w:t>
      </w:r>
      <w:r>
        <w:t xml:space="preserve"> para instalarlo.</w:t>
      </w:r>
    </w:p>
    <w:p w14:paraId="1A4E3C94" w14:textId="602EE67F" w:rsidR="00CF0B76" w:rsidRPr="00F95EDD" w:rsidRDefault="00B96FAF" w:rsidP="00CF0B76">
      <w:pPr>
        <w:pStyle w:val="CMD"/>
        <w:rPr>
          <w:sz w:val="24"/>
          <w:szCs w:val="28"/>
          <w:lang w:val="en-US"/>
        </w:rPr>
      </w:pPr>
      <w:r w:rsidRPr="003F44FA">
        <w:rPr>
          <w:lang w:val="en-US"/>
        </w:rPr>
        <w:t xml:space="preserve">devasc @labvm: ~$ </w:t>
      </w:r>
      <w:r w:rsidRPr="00F95EDD">
        <w:rPr>
          <w:b/>
          <w:bCs/>
          <w:sz w:val="24"/>
          <w:szCs w:val="28"/>
          <w:lang w:val="en-US"/>
        </w:rPr>
        <w:t>pip3 list —format=columns | more</w:t>
      </w:r>
    </w:p>
    <w:p w14:paraId="25AB9988" w14:textId="77777777" w:rsidR="00634411" w:rsidRDefault="00634411" w:rsidP="00D0632C">
      <w:pPr>
        <w:pStyle w:val="CMDOutput"/>
      </w:pPr>
      <w:r>
        <w:t xml:space="preserve">Versión del paquete    </w:t>
      </w:r>
    </w:p>
    <w:p w14:paraId="432DC215" w14:textId="77777777" w:rsidR="00634411" w:rsidRDefault="00634411" w:rsidP="00D0632C">
      <w:pPr>
        <w:pStyle w:val="CMDOutput"/>
      </w:pPr>
      <w:r>
        <w:t>---------------------- -----------</w:t>
      </w:r>
    </w:p>
    <w:p w14:paraId="4D7B8B00" w14:textId="77777777" w:rsidR="00634411" w:rsidRDefault="00634411" w:rsidP="00D0632C">
      <w:pPr>
        <w:pStyle w:val="CMDOutput"/>
      </w:pPr>
      <w:r>
        <w:t xml:space="preserve">ansible 2.9.6      </w:t>
      </w:r>
    </w:p>
    <w:p w14:paraId="17906402" w14:textId="77777777" w:rsidR="00634411" w:rsidRDefault="00634411" w:rsidP="00D0632C">
      <w:pPr>
        <w:pStyle w:val="CMDOutput"/>
      </w:pPr>
      <w:r>
        <w:t>apache-</w:t>
      </w:r>
      <w:proofErr w:type="spellStart"/>
      <w:r>
        <w:t>libcloud</w:t>
      </w:r>
      <w:proofErr w:type="spellEnd"/>
      <w:r>
        <w:t xml:space="preserve"> 2.8.0      </w:t>
      </w:r>
    </w:p>
    <w:p w14:paraId="19594E83" w14:textId="77777777" w:rsidR="00634411" w:rsidRPr="003F44FA" w:rsidRDefault="00634411" w:rsidP="00D0632C">
      <w:pPr>
        <w:pStyle w:val="CMDOutput"/>
        <w:rPr>
          <w:lang w:val="en-US"/>
        </w:rPr>
      </w:pPr>
      <w:proofErr w:type="spellStart"/>
      <w:r w:rsidRPr="003F44FA">
        <w:rPr>
          <w:lang w:val="en-US"/>
        </w:rPr>
        <w:t>appdirs</w:t>
      </w:r>
      <w:proofErr w:type="spellEnd"/>
      <w:r w:rsidRPr="003F44FA">
        <w:rPr>
          <w:lang w:val="en-US"/>
        </w:rPr>
        <w:t xml:space="preserve"> 1.4.3      </w:t>
      </w:r>
    </w:p>
    <w:p w14:paraId="1225AA65" w14:textId="77777777" w:rsidR="00634411" w:rsidRPr="003F44FA" w:rsidRDefault="00634411" w:rsidP="00D0632C">
      <w:pPr>
        <w:pStyle w:val="CMDOutput"/>
        <w:rPr>
          <w:lang w:val="en-US"/>
        </w:rPr>
      </w:pPr>
      <w:proofErr w:type="spellStart"/>
      <w:r w:rsidRPr="003F44FA">
        <w:rPr>
          <w:lang w:val="en-US"/>
        </w:rPr>
        <w:t>argcomplete</w:t>
      </w:r>
      <w:proofErr w:type="spellEnd"/>
      <w:r w:rsidRPr="003F44FA">
        <w:rPr>
          <w:lang w:val="en-US"/>
        </w:rPr>
        <w:t xml:space="preserve"> 1.8.1      </w:t>
      </w:r>
    </w:p>
    <w:p w14:paraId="5D3C069A" w14:textId="77777777" w:rsidR="00634411" w:rsidRPr="003F44FA" w:rsidRDefault="00634411" w:rsidP="00D0632C">
      <w:pPr>
        <w:pStyle w:val="CMDOutput"/>
        <w:rPr>
          <w:lang w:val="en-US"/>
        </w:rPr>
      </w:pPr>
      <w:proofErr w:type="spellStart"/>
      <w:r w:rsidRPr="003F44FA">
        <w:rPr>
          <w:lang w:val="en-US"/>
        </w:rPr>
        <w:t>astroide</w:t>
      </w:r>
      <w:proofErr w:type="spellEnd"/>
      <w:r w:rsidRPr="003F44FA">
        <w:rPr>
          <w:lang w:val="en-US"/>
        </w:rPr>
        <w:t xml:space="preserve"> 2.3.3      </w:t>
      </w:r>
    </w:p>
    <w:p w14:paraId="64C78B6D" w14:textId="5357754E" w:rsidR="00CF0B76" w:rsidRPr="003F44FA" w:rsidRDefault="00CF0B76" w:rsidP="00D0632C">
      <w:pPr>
        <w:pStyle w:val="CMDOutput"/>
        <w:rPr>
          <w:lang w:val="en-US"/>
        </w:rPr>
      </w:pPr>
      <w:r w:rsidRPr="003F44FA">
        <w:rPr>
          <w:lang w:val="en-US"/>
        </w:rPr>
        <w:t>(output omitted)</w:t>
      </w:r>
    </w:p>
    <w:p w14:paraId="3EA39981" w14:textId="77777777" w:rsidR="00D0632C" w:rsidRPr="003F44FA" w:rsidRDefault="00D0632C" w:rsidP="00D0632C">
      <w:pPr>
        <w:pStyle w:val="CMDOutput"/>
        <w:rPr>
          <w:lang w:val="en-US"/>
        </w:rPr>
      </w:pPr>
      <w:r w:rsidRPr="003F44FA">
        <w:rPr>
          <w:highlight w:val="yellow"/>
          <w:lang w:val="en-US"/>
        </w:rPr>
        <w:t xml:space="preserve">ncclient 0.6.7      </w:t>
      </w:r>
    </w:p>
    <w:p w14:paraId="2544C667" w14:textId="77777777" w:rsidR="00D0632C" w:rsidRPr="003F44FA" w:rsidRDefault="00D0632C" w:rsidP="00D0632C">
      <w:pPr>
        <w:pStyle w:val="CMDOutput"/>
        <w:rPr>
          <w:lang w:val="en-US"/>
        </w:rPr>
      </w:pPr>
      <w:proofErr w:type="spellStart"/>
      <w:r w:rsidRPr="003F44FA">
        <w:rPr>
          <w:lang w:val="en-US"/>
        </w:rPr>
        <w:t>netaddr</w:t>
      </w:r>
      <w:proofErr w:type="spellEnd"/>
      <w:r w:rsidRPr="003F44FA">
        <w:rPr>
          <w:lang w:val="en-US"/>
        </w:rPr>
        <w:t xml:space="preserve"> 0.7.19     </w:t>
      </w:r>
    </w:p>
    <w:p w14:paraId="5A7C1D68" w14:textId="77777777" w:rsidR="00D0632C" w:rsidRPr="003F44FA" w:rsidRDefault="00D0632C" w:rsidP="00D0632C">
      <w:pPr>
        <w:pStyle w:val="CMDOutput"/>
        <w:rPr>
          <w:lang w:val="en-US"/>
        </w:rPr>
      </w:pPr>
      <w:proofErr w:type="spellStart"/>
      <w:r w:rsidRPr="003F44FA">
        <w:rPr>
          <w:lang w:val="en-US"/>
        </w:rPr>
        <w:t>netifaces</w:t>
      </w:r>
      <w:proofErr w:type="spellEnd"/>
      <w:r w:rsidRPr="003F44FA">
        <w:rPr>
          <w:lang w:val="en-US"/>
        </w:rPr>
        <w:t xml:space="preserve"> 0.10.4     </w:t>
      </w:r>
    </w:p>
    <w:p w14:paraId="6680FD44" w14:textId="77777777" w:rsidR="00D0632C" w:rsidRPr="003F44FA" w:rsidRDefault="00D0632C" w:rsidP="00D0632C">
      <w:pPr>
        <w:pStyle w:val="CMDOutput"/>
        <w:rPr>
          <w:lang w:val="en-US"/>
        </w:rPr>
      </w:pPr>
      <w:r w:rsidRPr="003F44FA">
        <w:rPr>
          <w:lang w:val="en-US"/>
        </w:rPr>
        <w:t xml:space="preserve">netmiko 3.1.0      </w:t>
      </w:r>
    </w:p>
    <w:p w14:paraId="7D80F569" w14:textId="77777777" w:rsidR="00D0632C" w:rsidRPr="003F44FA" w:rsidRDefault="00D0632C" w:rsidP="00D0632C">
      <w:pPr>
        <w:pStyle w:val="CMDOutput"/>
        <w:rPr>
          <w:lang w:val="en-US"/>
        </w:rPr>
      </w:pPr>
      <w:proofErr w:type="spellStart"/>
      <w:r w:rsidRPr="003F44FA">
        <w:rPr>
          <w:lang w:val="en-US"/>
        </w:rPr>
        <w:t>ntlm</w:t>
      </w:r>
      <w:proofErr w:type="spellEnd"/>
      <w:r w:rsidRPr="003F44FA">
        <w:rPr>
          <w:lang w:val="en-US"/>
        </w:rPr>
        <w:t xml:space="preserve">-auth 1.1.0      </w:t>
      </w:r>
    </w:p>
    <w:p w14:paraId="19FE4A42" w14:textId="77777777" w:rsidR="00D0632C" w:rsidRPr="003F44FA" w:rsidRDefault="00D0632C" w:rsidP="00D0632C">
      <w:pPr>
        <w:pStyle w:val="CMDOutput"/>
        <w:rPr>
          <w:lang w:val="en-US"/>
        </w:rPr>
      </w:pPr>
      <w:proofErr w:type="spellStart"/>
      <w:r w:rsidRPr="003F44FA">
        <w:rPr>
          <w:lang w:val="en-US"/>
        </w:rPr>
        <w:t>oauthlib</w:t>
      </w:r>
      <w:proofErr w:type="spellEnd"/>
      <w:r w:rsidRPr="003F44FA">
        <w:rPr>
          <w:lang w:val="en-US"/>
        </w:rPr>
        <w:t xml:space="preserve"> 3.1.0</w:t>
      </w:r>
    </w:p>
    <w:p w14:paraId="6280DAF0" w14:textId="77777777" w:rsidR="00CF0B76" w:rsidRPr="003F44FA" w:rsidRDefault="00CF0B76" w:rsidP="00D0632C">
      <w:pPr>
        <w:pStyle w:val="CMDOutput"/>
        <w:rPr>
          <w:lang w:val="en-US"/>
        </w:rPr>
      </w:pPr>
      <w:r w:rsidRPr="003F44FA">
        <w:rPr>
          <w:lang w:val="en-US"/>
        </w:rPr>
        <w:t>(output omitted)</w:t>
      </w:r>
    </w:p>
    <w:p w14:paraId="05D43E25" w14:textId="77777777" w:rsidR="00D0632C" w:rsidRPr="003F44FA" w:rsidRDefault="00D0632C" w:rsidP="00D0632C">
      <w:pPr>
        <w:pStyle w:val="CMDOutput"/>
        <w:rPr>
          <w:lang w:val="en-US"/>
        </w:rPr>
      </w:pPr>
      <w:r w:rsidRPr="003F44FA">
        <w:rPr>
          <w:lang w:val="en-US"/>
        </w:rPr>
        <w:t xml:space="preserve">xmltodict 0.12.0     </w:t>
      </w:r>
    </w:p>
    <w:p w14:paraId="3A60B88E" w14:textId="77777777" w:rsidR="00D0632C" w:rsidRPr="003F44FA" w:rsidRDefault="00D0632C" w:rsidP="00D0632C">
      <w:pPr>
        <w:pStyle w:val="CMDOutput"/>
        <w:rPr>
          <w:lang w:val="en-US"/>
        </w:rPr>
      </w:pPr>
      <w:proofErr w:type="spellStart"/>
      <w:r w:rsidRPr="003F44FA">
        <w:rPr>
          <w:lang w:val="en-US"/>
        </w:rPr>
        <w:t>zipp</w:t>
      </w:r>
      <w:proofErr w:type="spellEnd"/>
      <w:r w:rsidRPr="003F44FA">
        <w:rPr>
          <w:lang w:val="en-US"/>
        </w:rPr>
        <w:t xml:space="preserve"> 1.0.0      </w:t>
      </w:r>
    </w:p>
    <w:p w14:paraId="7798DC35" w14:textId="2B94F262" w:rsidR="0047600A" w:rsidRPr="00D0632C" w:rsidRDefault="00D0632C" w:rsidP="00D0632C">
      <w:pPr>
        <w:pStyle w:val="CMD"/>
      </w:pPr>
      <w:r>
        <w:t>devasc @labvm: ~$</w:t>
      </w:r>
    </w:p>
    <w:p w14:paraId="0C26EAE3" w14:textId="3DF07477" w:rsidR="00CF0B76" w:rsidRDefault="00CF0B76" w:rsidP="00B43642">
      <w:pPr>
        <w:pStyle w:val="Ttulo3"/>
      </w:pPr>
      <w:r>
        <w:t>Cree un script para usar ncclient para conectarse al servicio NETCONF.</w:t>
      </w:r>
    </w:p>
    <w:p w14:paraId="4C0DC9FA" w14:textId="1E2B514E" w:rsidR="00CF0B76" w:rsidRDefault="00CF0B76" w:rsidP="00CF0B76">
      <w:pPr>
        <w:pStyle w:val="BodyTextL25"/>
      </w:pPr>
      <w:r w:rsidRPr="00EF371E">
        <w:rPr>
          <w:b/>
          <w:bCs/>
        </w:rPr>
        <w:t>El módulo ncclient</w:t>
      </w:r>
      <w:r>
        <w:t xml:space="preserve"> proporciona una clase de </w:t>
      </w:r>
      <w:r w:rsidRPr="00CF0B76">
        <w:rPr>
          <w:b/>
          <w:bCs/>
        </w:rPr>
        <w:t>administrador</w:t>
      </w:r>
      <w:r>
        <w:t xml:space="preserve"> con un método</w:t>
      </w:r>
      <w:r w:rsidRPr="00CF0B76">
        <w:rPr>
          <w:b/>
          <w:bCs/>
        </w:rPr>
        <w:t xml:space="preserve"> connect ()</w:t>
      </w:r>
      <w:r>
        <w:t xml:space="preserve"> para configurar las conexiones NETCONF remotas. Después de una conexión correcta, el objeto devuelto representa la conexión NETCONF con el dispositivo remoto.</w:t>
      </w:r>
    </w:p>
    <w:p w14:paraId="3EEEB7DC" w14:textId="7FEB9D60" w:rsidR="000C3DA9" w:rsidRDefault="00D4333B" w:rsidP="000C3DA9">
      <w:pPr>
        <w:pStyle w:val="SubStepAlpha"/>
        <w:numPr>
          <w:ilvl w:val="3"/>
          <w:numId w:val="21"/>
        </w:numPr>
      </w:pPr>
      <w:bookmarkStart w:id="4" w:name="_Hlk41917546"/>
      <w:r>
        <w:t xml:space="preserve">En el código VS, haga clic en </w:t>
      </w:r>
      <w:r>
        <w:rPr>
          <w:b/>
        </w:rPr>
        <w:t>Archivo &gt; Abrir carpeta...</w:t>
      </w:r>
      <w:r>
        <w:t xml:space="preserve"> y navegue al directorio </w:t>
      </w:r>
      <w:r w:rsidR="000C3DA9" w:rsidRPr="00851D80">
        <w:rPr>
          <w:b/>
          <w:bCs/>
        </w:rPr>
        <w:t>devnet-src</w:t>
      </w:r>
      <w:r>
        <w:t xml:space="preserve">. Haga clic en </w:t>
      </w:r>
      <w:r w:rsidR="000C3DA9" w:rsidRPr="00851D80">
        <w:rPr>
          <w:b/>
          <w:bCs/>
        </w:rPr>
        <w:t>Aceptar</w:t>
      </w:r>
      <w:r>
        <w:t>.</w:t>
      </w:r>
    </w:p>
    <w:p w14:paraId="46D26BE2" w14:textId="133598B2" w:rsidR="00C40FB9" w:rsidRDefault="00C40FB9" w:rsidP="000C3DA9">
      <w:pPr>
        <w:pStyle w:val="SubStepAlpha"/>
        <w:numPr>
          <w:ilvl w:val="3"/>
          <w:numId w:val="21"/>
        </w:numPr>
      </w:pPr>
      <w:bookmarkStart w:id="5" w:name="_Hlk41658677"/>
      <w:r>
        <w:t xml:space="preserve">Abra una ventana de terminal en VS Code: </w:t>
      </w:r>
      <w:r w:rsidR="001B36DB">
        <w:rPr>
          <w:b/>
          <w:bCs/>
        </w:rPr>
        <w:t>Terminal&gt; Nueva</w:t>
      </w:r>
      <w:r w:rsidRPr="003044AF">
        <w:rPr>
          <w:b/>
          <w:bCs/>
        </w:rPr>
        <w:t xml:space="preserve"> Terminal.</w:t>
      </w:r>
    </w:p>
    <w:p w14:paraId="00528A98" w14:textId="1EECDAF0" w:rsidR="00C40FB9" w:rsidRDefault="00C40FB9" w:rsidP="000C3DA9">
      <w:pPr>
        <w:pStyle w:val="SubStepAlpha"/>
        <w:numPr>
          <w:ilvl w:val="3"/>
          <w:numId w:val="21"/>
        </w:numPr>
      </w:pPr>
      <w:bookmarkStart w:id="6" w:name="_Hlk41658662"/>
      <w:bookmarkEnd w:id="5"/>
      <w:r>
        <w:t xml:space="preserve">Cree un subdirectorio llamado </w:t>
      </w:r>
      <w:r w:rsidRPr="003044AF">
        <w:rPr>
          <w:b/>
          <w:bCs/>
        </w:rPr>
        <w:t>netconf</w:t>
      </w:r>
      <w:r>
        <w:t xml:space="preserve"> en el directorio </w:t>
      </w:r>
      <w:r w:rsidRPr="003044AF">
        <w:rPr>
          <w:b/>
          <w:bCs/>
        </w:rPr>
        <w:t>/devnet-src</w:t>
      </w:r>
      <w:r>
        <w:t>.</w:t>
      </w:r>
    </w:p>
    <w:p w14:paraId="21E52A6C" w14:textId="77777777" w:rsidR="003044AF" w:rsidRDefault="003044AF" w:rsidP="003044AF">
      <w:pPr>
        <w:pStyle w:val="CMD"/>
      </w:pPr>
      <w:r>
        <w:t xml:space="preserve">devasc @labvm: ~/labs/devnet-src$ </w:t>
      </w:r>
      <w:r w:rsidRPr="00F95EDD">
        <w:rPr>
          <w:b/>
          <w:bCs/>
          <w:sz w:val="24"/>
          <w:szCs w:val="28"/>
        </w:rPr>
        <w:t>mkdir netconf</w:t>
      </w:r>
    </w:p>
    <w:p w14:paraId="7F97F34A" w14:textId="6F9923BC" w:rsidR="003044AF" w:rsidRDefault="003044AF" w:rsidP="003044AF">
      <w:pPr>
        <w:pStyle w:val="CMD"/>
      </w:pPr>
      <w:r>
        <w:t>devasc@labvm:~/labs/devnet-src$</w:t>
      </w:r>
    </w:p>
    <w:bookmarkEnd w:id="6"/>
    <w:p w14:paraId="5893D27B" w14:textId="2201EA93" w:rsidR="000C3DA9" w:rsidRDefault="000C3DA9" w:rsidP="003F76AF">
      <w:pPr>
        <w:pStyle w:val="SubStepAlpha"/>
        <w:numPr>
          <w:ilvl w:val="3"/>
          <w:numId w:val="21"/>
        </w:numPr>
      </w:pPr>
      <w:r>
        <w:t xml:space="preserve">En el panel </w:t>
      </w:r>
      <w:r w:rsidRPr="00851D80">
        <w:rPr>
          <w:b/>
          <w:bCs/>
        </w:rPr>
        <w:t>EXPLORER</w:t>
      </w:r>
      <w:r>
        <w:t xml:space="preserve"> en </w:t>
      </w:r>
      <w:r w:rsidRPr="00851D80">
        <w:rPr>
          <w:b/>
          <w:bCs/>
        </w:rPr>
        <w:t>DEVNET-SRC</w:t>
      </w:r>
      <w:r>
        <w:t xml:space="preserve">, haga clic con el botón derecho en el directorio </w:t>
      </w:r>
      <w:r w:rsidR="003F76AF">
        <w:rPr>
          <w:b/>
          <w:bCs/>
        </w:rPr>
        <w:t>netconf</w:t>
      </w:r>
      <w:r>
        <w:t xml:space="preserve"> y elija </w:t>
      </w:r>
      <w:r w:rsidRPr="003F76AF">
        <w:rPr>
          <w:b/>
          <w:bCs/>
        </w:rPr>
        <w:t>Nuevo archivo</w:t>
      </w:r>
      <w:r>
        <w:t>.</w:t>
      </w:r>
    </w:p>
    <w:p w14:paraId="21DA2A39" w14:textId="201C64E7" w:rsidR="001136FE" w:rsidRDefault="00AE6A1B" w:rsidP="000C3DA9">
      <w:pPr>
        <w:pStyle w:val="SubStepAlpha"/>
        <w:numPr>
          <w:ilvl w:val="3"/>
          <w:numId w:val="21"/>
        </w:numPr>
      </w:pPr>
      <w:r>
        <w:t xml:space="preserve">Asigne un nombre al archivo </w:t>
      </w:r>
      <w:r w:rsidRPr="00CF0B76">
        <w:rPr>
          <w:b/>
          <w:bCs/>
        </w:rPr>
        <w:t>ncclient-netconf.py</w:t>
      </w:r>
      <w:r>
        <w:t xml:space="preserve">. </w:t>
      </w:r>
    </w:p>
    <w:bookmarkEnd w:id="4"/>
    <w:p w14:paraId="4D8DFCB3" w14:textId="559448CB" w:rsidR="0024699D" w:rsidRDefault="00CF0B76" w:rsidP="00EF4E09">
      <w:pPr>
        <w:pStyle w:val="SubStepAlpha"/>
        <w:numPr>
          <w:ilvl w:val="3"/>
          <w:numId w:val="21"/>
        </w:numPr>
      </w:pPr>
      <w:r>
        <w:t xml:space="preserve">En su archivo de script, importe la clase de administrador desde el módulo </w:t>
      </w:r>
      <w:r w:rsidRPr="00EF4E09">
        <w:rPr>
          <w:b/>
          <w:bCs/>
        </w:rPr>
        <w:t>ncclient</w:t>
      </w:r>
      <w:r>
        <w:t xml:space="preserve">. A continuación, cree una variable </w:t>
      </w:r>
      <w:r w:rsidR="00EF4E09" w:rsidRPr="00EF4E09">
        <w:rPr>
          <w:b/>
          <w:bCs/>
        </w:rPr>
        <w:t>m</w:t>
      </w:r>
      <w:r>
        <w:t xml:space="preserve"> para representar el método </w:t>
      </w:r>
      <w:r w:rsidR="00EF4E09" w:rsidRPr="00EF4E09">
        <w:rPr>
          <w:b/>
          <w:bCs/>
        </w:rPr>
        <w:t>connect ()</w:t>
      </w:r>
      <w:r>
        <w:t xml:space="preserve">. El método </w:t>
      </w:r>
      <w:r w:rsidR="00EF4E09" w:rsidRPr="00EF4E09">
        <w:rPr>
          <w:b/>
          <w:bCs/>
        </w:rPr>
        <w:t>connect ()</w:t>
      </w:r>
      <w:r>
        <w:t xml:space="preserve"> incluye toda la información necesaria para conectarse al servicio NETCONF que se ejecuta en CSR1kV. Tenga en cuenta que el puerto es 830 para NETCONF.</w:t>
      </w:r>
    </w:p>
    <w:p w14:paraId="31452C34" w14:textId="77777777" w:rsidR="00F622FD" w:rsidRPr="00F622FD" w:rsidRDefault="00F622FD" w:rsidP="00F622FD">
      <w:pPr>
        <w:pStyle w:val="CMD"/>
        <w:rPr>
          <w:b/>
          <w:bCs/>
        </w:rPr>
      </w:pPr>
      <w:bookmarkStart w:id="7" w:name="_Hlk137398904"/>
      <w:r w:rsidRPr="00F622FD">
        <w:rPr>
          <w:b/>
          <w:bCs/>
        </w:rPr>
        <w:lastRenderedPageBreak/>
        <w:t>from ncclient import manager</w:t>
      </w:r>
    </w:p>
    <w:p w14:paraId="45BD9617" w14:textId="77777777" w:rsidR="00F622FD" w:rsidRPr="00F622FD" w:rsidRDefault="00F622FD" w:rsidP="00F622FD">
      <w:pPr>
        <w:pStyle w:val="CMD"/>
        <w:rPr>
          <w:b/>
          <w:bCs/>
        </w:rPr>
      </w:pPr>
    </w:p>
    <w:p w14:paraId="1533C9F9" w14:textId="77777777" w:rsidR="00F622FD" w:rsidRPr="00F622FD" w:rsidRDefault="00F622FD" w:rsidP="00F622FD">
      <w:pPr>
        <w:pStyle w:val="CMD"/>
        <w:rPr>
          <w:b/>
          <w:bCs/>
        </w:rPr>
      </w:pPr>
      <w:r w:rsidRPr="00F622FD">
        <w:rPr>
          <w:b/>
          <w:bCs/>
        </w:rPr>
        <w:t>m = manager.connect(</w:t>
      </w:r>
    </w:p>
    <w:p w14:paraId="7ED81238" w14:textId="77777777" w:rsidR="00F622FD" w:rsidRPr="00F622FD" w:rsidRDefault="00F622FD" w:rsidP="00F622FD">
      <w:pPr>
        <w:pStyle w:val="CMD"/>
        <w:rPr>
          <w:b/>
          <w:bCs/>
        </w:rPr>
      </w:pPr>
      <w:r w:rsidRPr="00F622FD">
        <w:rPr>
          <w:b/>
          <w:bCs/>
        </w:rPr>
        <w:t xml:space="preserve">    host="192.168.56.101",</w:t>
      </w:r>
    </w:p>
    <w:p w14:paraId="423FFA76" w14:textId="77777777" w:rsidR="00F622FD" w:rsidRPr="00F622FD" w:rsidRDefault="00F622FD" w:rsidP="00F622FD">
      <w:pPr>
        <w:pStyle w:val="CMD"/>
        <w:rPr>
          <w:b/>
          <w:bCs/>
        </w:rPr>
      </w:pPr>
      <w:r w:rsidRPr="00F622FD">
        <w:rPr>
          <w:b/>
          <w:bCs/>
        </w:rPr>
        <w:t xml:space="preserve">    port=830,</w:t>
      </w:r>
    </w:p>
    <w:p w14:paraId="2B784E1F" w14:textId="77777777" w:rsidR="00F622FD" w:rsidRPr="00F622FD" w:rsidRDefault="00F622FD" w:rsidP="00F622FD">
      <w:pPr>
        <w:pStyle w:val="CMD"/>
        <w:rPr>
          <w:b/>
          <w:bCs/>
        </w:rPr>
      </w:pPr>
      <w:r w:rsidRPr="00F622FD">
        <w:rPr>
          <w:b/>
          <w:bCs/>
        </w:rPr>
        <w:t xml:space="preserve">    username="cisco",</w:t>
      </w:r>
    </w:p>
    <w:p w14:paraId="4159B927" w14:textId="77777777" w:rsidR="00F622FD" w:rsidRPr="00F622FD" w:rsidRDefault="00F622FD" w:rsidP="00F622FD">
      <w:pPr>
        <w:pStyle w:val="CMD"/>
        <w:rPr>
          <w:b/>
          <w:bCs/>
        </w:rPr>
      </w:pPr>
      <w:r w:rsidRPr="00F622FD">
        <w:rPr>
          <w:b/>
          <w:bCs/>
        </w:rPr>
        <w:t xml:space="preserve">    password="cisco123!",</w:t>
      </w:r>
    </w:p>
    <w:p w14:paraId="2A20E85B" w14:textId="77777777" w:rsidR="00F622FD" w:rsidRPr="00F622FD" w:rsidRDefault="00F622FD" w:rsidP="00F622FD">
      <w:pPr>
        <w:pStyle w:val="CMD"/>
        <w:rPr>
          <w:b/>
          <w:bCs/>
        </w:rPr>
      </w:pPr>
      <w:r w:rsidRPr="00F622FD">
        <w:rPr>
          <w:b/>
          <w:bCs/>
        </w:rPr>
        <w:t xml:space="preserve">    hostkey_verify=False</w:t>
      </w:r>
    </w:p>
    <w:p w14:paraId="4B7EC712" w14:textId="0F27F550" w:rsidR="00F622FD" w:rsidRDefault="00F622FD" w:rsidP="00F622FD">
      <w:pPr>
        <w:pStyle w:val="CMD"/>
        <w:rPr>
          <w:noProof/>
        </w:rPr>
      </w:pPr>
      <w:r w:rsidRPr="00F622FD">
        <w:rPr>
          <w:b/>
          <w:bCs/>
        </w:rPr>
        <w:t xml:space="preserve">    )</w:t>
      </w:r>
      <w:r w:rsidR="005458CF" w:rsidRPr="005458CF">
        <w:rPr>
          <w:noProof/>
        </w:rPr>
        <w:t xml:space="preserve"> </w:t>
      </w:r>
    </w:p>
    <w:p w14:paraId="1F96F991" w14:textId="77777777" w:rsidR="005458CF" w:rsidRDefault="005458CF" w:rsidP="00F622FD">
      <w:pPr>
        <w:pStyle w:val="CMD"/>
        <w:rPr>
          <w:noProof/>
        </w:rPr>
      </w:pPr>
    </w:p>
    <w:p w14:paraId="33C934BA" w14:textId="59F3E2FD" w:rsidR="005458CF" w:rsidRPr="005458CF" w:rsidRDefault="005458CF" w:rsidP="00F622FD">
      <w:pPr>
        <w:pStyle w:val="CMD"/>
        <w:rPr>
          <w:b/>
          <w:bCs/>
          <w:color w:val="FF0000"/>
        </w:rPr>
      </w:pPr>
      <w:r w:rsidRPr="005458CF">
        <w:rPr>
          <w:b/>
          <w:bCs/>
          <w:noProof/>
          <w:color w:val="FF0000"/>
        </w:rPr>
        <w:t>Recuerde cambiar la dirección IP en caso que no sea la misma del ejemplo.</w:t>
      </w:r>
    </w:p>
    <w:p w14:paraId="69683DD8" w14:textId="77777777" w:rsidR="005458CF" w:rsidRPr="00F622FD" w:rsidRDefault="005458CF" w:rsidP="00F622FD">
      <w:pPr>
        <w:pStyle w:val="CMD"/>
        <w:rPr>
          <w:b/>
          <w:bCs/>
        </w:rPr>
      </w:pPr>
    </w:p>
    <w:bookmarkEnd w:id="7"/>
    <w:p w14:paraId="577672C7" w14:textId="3988FD9C" w:rsidR="00364462" w:rsidRDefault="00364462" w:rsidP="00364462">
      <w:pPr>
        <w:pStyle w:val="BodyTextL50"/>
      </w:pPr>
      <w:r>
        <w:t xml:space="preserve">Si </w:t>
      </w:r>
      <w:r w:rsidRPr="00364462">
        <w:rPr>
          <w:b/>
          <w:bCs/>
        </w:rPr>
        <w:t>hostkey_verify</w:t>
      </w:r>
      <w:r>
        <w:t xml:space="preserve"> se establece en True, CSR1kV le pedirá que verifique la huella digital SSH. En un entorno de laboratorio, es seguro establecer este valor en False, como hemos hecho aquí.</w:t>
      </w:r>
    </w:p>
    <w:p w14:paraId="0C458967" w14:textId="5164CB89" w:rsidR="003B63A7" w:rsidRDefault="00EF4E09" w:rsidP="00EF4E09">
      <w:pPr>
        <w:pStyle w:val="SubStepAlpha"/>
        <w:numPr>
          <w:ilvl w:val="3"/>
          <w:numId w:val="21"/>
        </w:numPr>
      </w:pPr>
      <w:r w:rsidRPr="003E2C2A">
        <w:rPr>
          <w:b/>
          <w:bCs/>
        </w:rPr>
        <w:t>Guarde y ejecute el programa</w:t>
      </w:r>
      <w:r>
        <w:t xml:space="preserve"> para verificar que no haya errores. Aún no verá ninguna salida.</w:t>
      </w:r>
    </w:p>
    <w:p w14:paraId="198E3848" w14:textId="77777777" w:rsidR="001D585C" w:rsidRDefault="001D585C" w:rsidP="001D585C">
      <w:pPr>
        <w:pStyle w:val="CMD"/>
      </w:pPr>
      <w:r>
        <w:t xml:space="preserve">devasc@labvm:~/labs/devnet-src$ </w:t>
      </w:r>
      <w:r w:rsidRPr="00F95EDD">
        <w:rPr>
          <w:b/>
          <w:bCs/>
          <w:sz w:val="24"/>
          <w:szCs w:val="28"/>
        </w:rPr>
        <w:t>cd netconf/</w:t>
      </w:r>
    </w:p>
    <w:p w14:paraId="0011D842" w14:textId="77777777" w:rsidR="001D585C" w:rsidRDefault="001D585C" w:rsidP="001D585C">
      <w:pPr>
        <w:pStyle w:val="CMD"/>
      </w:pPr>
      <w:r>
        <w:t xml:space="preserve">devasc@labvm:~/labs/devnet-src/netconf$ </w:t>
      </w:r>
      <w:r w:rsidRPr="00F95EDD">
        <w:rPr>
          <w:b/>
          <w:bCs/>
          <w:sz w:val="24"/>
          <w:szCs w:val="28"/>
        </w:rPr>
        <w:t>python3 ncclient-netconf.py</w:t>
      </w:r>
      <w:r w:rsidRPr="00F95EDD">
        <w:rPr>
          <w:sz w:val="24"/>
          <w:szCs w:val="28"/>
        </w:rPr>
        <w:t xml:space="preserve"> </w:t>
      </w:r>
    </w:p>
    <w:p w14:paraId="47A214FF" w14:textId="77777777" w:rsidR="001D585C" w:rsidRDefault="001D585C" w:rsidP="001D585C">
      <w:pPr>
        <w:pStyle w:val="CMD"/>
      </w:pPr>
      <w:r>
        <w:t>devasc@labvm:~/labs/devnet-src/netconf$</w:t>
      </w:r>
    </w:p>
    <w:p w14:paraId="75A93802" w14:textId="3AD8CEDF" w:rsidR="00364462" w:rsidRDefault="003B63A7" w:rsidP="00610BB7">
      <w:pPr>
        <w:pStyle w:val="SubStepAlpha"/>
        <w:numPr>
          <w:ilvl w:val="3"/>
          <w:numId w:val="21"/>
        </w:numPr>
      </w:pPr>
      <w:r>
        <w:t>Puede verificar que el CSR1kV aceptó la solicitud de una sesión NETCONF. Debe haber un mensaje</w:t>
      </w:r>
      <w:r w:rsidR="001D585C">
        <w:t xml:space="preserve"> </w:t>
      </w:r>
      <w:r w:rsidR="001D585C" w:rsidRPr="00DC579C">
        <w:rPr>
          <w:b/>
          <w:bCs/>
        </w:rPr>
        <w:t>syslog</w:t>
      </w:r>
      <w:r w:rsidR="001D585C">
        <w:t xml:space="preserve">  </w:t>
      </w:r>
      <w:r w:rsidR="001D585C" w:rsidRPr="001D585C">
        <w:rPr>
          <w:b/>
          <w:bCs/>
          <w:sz w:val="22"/>
          <w:lang w:val="en-US"/>
        </w:rPr>
        <w:t>%DMI-5-AUTH_PASSED</w:t>
      </w:r>
      <w:r w:rsidR="001D585C" w:rsidRPr="001D585C">
        <w:rPr>
          <w:sz w:val="22"/>
          <w:lang w:val="en-US"/>
        </w:rPr>
        <w:t xml:space="preserve"> </w:t>
      </w:r>
      <w:r>
        <w:t xml:space="preserve">en la máquina virtual CSR1kv. Si la pantalla es negra, presione </w:t>
      </w:r>
      <w:r w:rsidR="00DF2B5F">
        <w:rPr>
          <w:b/>
          <w:bCs/>
        </w:rPr>
        <w:t>Entrar</w:t>
      </w:r>
      <w:r>
        <w:t xml:space="preserve"> para activar el router. El mensaje syslog se puede ver encima del banner.</w:t>
      </w:r>
    </w:p>
    <w:p w14:paraId="0042D30F" w14:textId="175698D6" w:rsidR="00EF4E09" w:rsidRDefault="006C2813" w:rsidP="00EF4E09">
      <w:pPr>
        <w:pStyle w:val="Ttulo3"/>
      </w:pPr>
      <w:r>
        <w:t>Agregar</w:t>
      </w:r>
      <w:r w:rsidR="00364462">
        <w:t xml:space="preserve"> una función de impresión al script para que aparezcan las capacidades de NETCONF para CSR1kV.</w:t>
      </w:r>
    </w:p>
    <w:p w14:paraId="1EA78818" w14:textId="29D5194E" w:rsidR="00364462" w:rsidRDefault="00364462" w:rsidP="00364462">
      <w:pPr>
        <w:pStyle w:val="BodyTextL25"/>
      </w:pPr>
      <w:r>
        <w:t xml:space="preserve">El objeto </w:t>
      </w:r>
      <w:r w:rsidRPr="00364462">
        <w:rPr>
          <w:b/>
          <w:bCs/>
        </w:rPr>
        <w:t>m</w:t>
      </w:r>
      <w:r>
        <w:t xml:space="preserve"> devuelto por la función </w:t>
      </w:r>
      <w:r w:rsidRPr="00364462">
        <w:rPr>
          <w:b/>
          <w:bCs/>
        </w:rPr>
        <w:t>manager.connect ()</w:t>
      </w:r>
      <w:r>
        <w:t xml:space="preserve"> representa la sesión remota NETCONF. Como ha visto anteriormente, en cada sesión de NETCONF, el servidor envía primero sus capacidades, que es una lista, en formato XML, de los modelos YANG soportados. Con el módulo </w:t>
      </w:r>
      <w:r w:rsidRPr="00364462">
        <w:rPr>
          <w:b/>
          <w:bCs/>
        </w:rPr>
        <w:t>ncclient</w:t>
      </w:r>
      <w:r>
        <w:t xml:space="preserve">, la lista de capacidades recibida se almacena en la lista </w:t>
      </w:r>
      <w:r w:rsidRPr="00364462">
        <w:rPr>
          <w:b/>
          <w:bCs/>
        </w:rPr>
        <w:t>m.server_capabilities</w:t>
      </w:r>
      <w:r>
        <w:t xml:space="preserve">. </w:t>
      </w:r>
    </w:p>
    <w:p w14:paraId="1C1CC98E" w14:textId="77777777" w:rsidR="0024699D" w:rsidRDefault="00364462" w:rsidP="00364462">
      <w:pPr>
        <w:pStyle w:val="SubStepAlpha"/>
      </w:pPr>
      <w:r>
        <w:t xml:space="preserve">Utilice un bucle </w:t>
      </w:r>
      <w:r w:rsidRPr="005B0310">
        <w:rPr>
          <w:b/>
          <w:bCs/>
        </w:rPr>
        <w:t>for</w:t>
      </w:r>
      <w:r>
        <w:t xml:space="preserve"> y una función de </w:t>
      </w:r>
      <w:r w:rsidRPr="00CB044D">
        <w:rPr>
          <w:b/>
          <w:bCs/>
        </w:rPr>
        <w:t>impresión</w:t>
      </w:r>
      <w:r>
        <w:t xml:space="preserve"> para mostrar las capacidades del dispositivo:</w:t>
      </w:r>
    </w:p>
    <w:p w14:paraId="05519B0F" w14:textId="77777777" w:rsidR="003E2C2A" w:rsidRDefault="003E2C2A" w:rsidP="00012C0B">
      <w:pPr>
        <w:pStyle w:val="CMD"/>
        <w:rPr>
          <w:b/>
          <w:bCs/>
        </w:rPr>
      </w:pPr>
    </w:p>
    <w:p w14:paraId="6F59EE51" w14:textId="11AF18A8" w:rsidR="00012C0B" w:rsidRPr="00F95EDD" w:rsidRDefault="00012C0B" w:rsidP="00012C0B">
      <w:pPr>
        <w:pStyle w:val="CMD"/>
        <w:rPr>
          <w:b/>
          <w:bCs/>
        </w:rPr>
      </w:pPr>
      <w:r w:rsidRPr="00F95EDD">
        <w:rPr>
          <w:b/>
          <w:bCs/>
        </w:rPr>
        <w:t>print("#</w:t>
      </w:r>
      <w:proofErr w:type="spellStart"/>
      <w:r w:rsidRPr="00F95EDD">
        <w:rPr>
          <w:b/>
          <w:bCs/>
        </w:rPr>
        <w:t>Supported</w:t>
      </w:r>
      <w:proofErr w:type="spellEnd"/>
      <w:r w:rsidRPr="00F95EDD">
        <w:rPr>
          <w:b/>
          <w:bCs/>
        </w:rPr>
        <w:t xml:space="preserve"> Capabilities (YANG models):")</w:t>
      </w:r>
    </w:p>
    <w:p w14:paraId="68189A00" w14:textId="77777777" w:rsidR="00012C0B" w:rsidRPr="00F95EDD" w:rsidRDefault="00012C0B" w:rsidP="00012C0B">
      <w:pPr>
        <w:pStyle w:val="CMD"/>
        <w:rPr>
          <w:b/>
          <w:bCs/>
        </w:rPr>
      </w:pPr>
      <w:r w:rsidRPr="00F95EDD">
        <w:rPr>
          <w:b/>
          <w:bCs/>
        </w:rPr>
        <w:t xml:space="preserve">for capability in </w:t>
      </w:r>
      <w:proofErr w:type="spellStart"/>
      <w:r w:rsidRPr="00F95EDD">
        <w:rPr>
          <w:b/>
          <w:bCs/>
        </w:rPr>
        <w:t>m.server_capabilities</w:t>
      </w:r>
      <w:proofErr w:type="spellEnd"/>
      <w:r w:rsidRPr="00F95EDD">
        <w:rPr>
          <w:b/>
          <w:bCs/>
        </w:rPr>
        <w:t>:</w:t>
      </w:r>
    </w:p>
    <w:p w14:paraId="12D8E684" w14:textId="77777777" w:rsidR="00012C0B" w:rsidRPr="00F95EDD" w:rsidRDefault="00012C0B" w:rsidP="00012C0B">
      <w:pPr>
        <w:pStyle w:val="CMDOutput"/>
        <w:rPr>
          <w:b/>
          <w:bCs/>
        </w:rPr>
      </w:pPr>
      <w:r w:rsidRPr="00F95EDD">
        <w:rPr>
          <w:b/>
          <w:bCs/>
        </w:rPr>
        <w:t xml:space="preserve">    print(capability) </w:t>
      </w:r>
    </w:p>
    <w:p w14:paraId="20E2DD0D" w14:textId="77777777" w:rsidR="0022042F" w:rsidRDefault="0022042F" w:rsidP="00012C0B">
      <w:pPr>
        <w:pStyle w:val="CMDOutput"/>
      </w:pPr>
    </w:p>
    <w:p w14:paraId="05CF5B30" w14:textId="3DDD83B6" w:rsidR="0024699D" w:rsidRDefault="00364462" w:rsidP="00F07A8F">
      <w:pPr>
        <w:pStyle w:val="SubStepAlpha"/>
      </w:pPr>
      <w:r w:rsidRPr="00B53A2E">
        <w:rPr>
          <w:b/>
          <w:bCs/>
          <w:color w:val="FF0000"/>
        </w:rPr>
        <w:t>Guarde y ejecute el programa</w:t>
      </w:r>
      <w:r>
        <w:t xml:space="preserve">. La salida es la misma salida que obtuvo al enviar el mensaje de </w:t>
      </w:r>
      <w:r w:rsidRPr="0076756A">
        <w:rPr>
          <w:b/>
          <w:bCs/>
        </w:rPr>
        <w:t>saludo</w:t>
      </w:r>
      <w:r>
        <w:t xml:space="preserve"> complejo anteriormente, pero sin la etiqueta XML </w:t>
      </w:r>
      <w:r w:rsidR="00677480">
        <w:t xml:space="preserve">&lt;capability&gt; </w:t>
      </w:r>
      <w:r>
        <w:t>de apertura y cierre en cada línea.</w:t>
      </w:r>
    </w:p>
    <w:p w14:paraId="18BAEE42" w14:textId="77777777" w:rsidR="00012C0B" w:rsidRDefault="00012C0B" w:rsidP="00012C0B">
      <w:pPr>
        <w:pStyle w:val="CMD"/>
      </w:pPr>
      <w:r>
        <w:t xml:space="preserve">devasc@labvm:~/labs/devnet-src/netconf$ </w:t>
      </w:r>
      <w:r w:rsidRPr="00F95EDD">
        <w:rPr>
          <w:b/>
          <w:bCs/>
          <w:sz w:val="24"/>
          <w:szCs w:val="28"/>
        </w:rPr>
        <w:t>python3 ncclient-netconf.py</w:t>
      </w:r>
      <w:r w:rsidRPr="00F95EDD">
        <w:rPr>
          <w:sz w:val="24"/>
          <w:szCs w:val="28"/>
        </w:rPr>
        <w:t xml:space="preserve"> </w:t>
      </w:r>
    </w:p>
    <w:p w14:paraId="565315C5" w14:textId="77777777" w:rsidR="00012C0B" w:rsidRDefault="00012C0B" w:rsidP="00012C0B">
      <w:pPr>
        <w:pStyle w:val="CMDOutput"/>
      </w:pPr>
      <w:r>
        <w:t>#Supported Capabilities (YANG models):</w:t>
      </w:r>
    </w:p>
    <w:p w14:paraId="4C76FE75" w14:textId="77777777" w:rsidR="00012C0B" w:rsidRDefault="00012C0B" w:rsidP="00012C0B">
      <w:pPr>
        <w:pStyle w:val="CMDOutput"/>
      </w:pPr>
      <w:r>
        <w:t>urn:ietf:params:netconf:base:1.0</w:t>
      </w:r>
    </w:p>
    <w:p w14:paraId="0C0CAAD2" w14:textId="77777777" w:rsidR="00012C0B" w:rsidRDefault="00012C0B" w:rsidP="00012C0B">
      <w:pPr>
        <w:pStyle w:val="CMDOutput"/>
      </w:pPr>
      <w:r>
        <w:t>urn:ietf:params:netconf:base:1.1</w:t>
      </w:r>
    </w:p>
    <w:p w14:paraId="5D01E55F" w14:textId="77777777" w:rsidR="00012C0B" w:rsidRDefault="00012C0B" w:rsidP="00012C0B">
      <w:pPr>
        <w:pStyle w:val="CMDOutput"/>
      </w:pPr>
      <w:r>
        <w:t>urn:ietf:params:netconf:capability:writable-running:1.0</w:t>
      </w:r>
    </w:p>
    <w:p w14:paraId="2CC9585C" w14:textId="77777777" w:rsidR="00012C0B" w:rsidRDefault="00012C0B" w:rsidP="00012C0B">
      <w:pPr>
        <w:pStyle w:val="CMDOutput"/>
      </w:pPr>
      <w:r>
        <w:t>urn:ietf:params:netconf:capability:xpath:1.0</w:t>
      </w:r>
    </w:p>
    <w:p w14:paraId="434F9C03" w14:textId="77777777" w:rsidR="00012C0B" w:rsidRDefault="00012C0B" w:rsidP="00012C0B">
      <w:pPr>
        <w:pStyle w:val="CMDOutput"/>
      </w:pPr>
      <w:r>
        <w:t>&lt;output omitted&gt;</w:t>
      </w:r>
    </w:p>
    <w:p w14:paraId="6020E9B7" w14:textId="77777777" w:rsidR="00012C0B" w:rsidRDefault="00012C0B" w:rsidP="00012C0B">
      <w:pPr>
        <w:pStyle w:val="CMDOutput"/>
      </w:pPr>
      <w:r>
        <w:t>urn:ietf:params:xml:ns:netconf:base:1.0?module=ietf-netconf&amp;revision=2011-06-01</w:t>
      </w:r>
    </w:p>
    <w:p w14:paraId="69B30E62" w14:textId="77777777" w:rsidR="00012C0B" w:rsidRDefault="00012C0B" w:rsidP="00012C0B">
      <w:pPr>
        <w:pStyle w:val="CMDOutput"/>
      </w:pPr>
      <w:r>
        <w:t>urn:ietf:params:xml:ns:yang:ietf-netconf-with-defaults?module=ietf-netconf-with-defaults&amp;revision=2011-06-01</w:t>
      </w:r>
    </w:p>
    <w:p w14:paraId="153BBDF0" w14:textId="77777777" w:rsidR="00012C0B" w:rsidRDefault="00012C0B" w:rsidP="00012C0B">
      <w:pPr>
        <w:pStyle w:val="CMDOutput"/>
      </w:pPr>
    </w:p>
    <w:p w14:paraId="2FF26F17" w14:textId="77777777" w:rsidR="00012C0B" w:rsidRDefault="00012C0B" w:rsidP="00012C0B">
      <w:pPr>
        <w:pStyle w:val="CMDOutput"/>
      </w:pPr>
      <w:r>
        <w:lastRenderedPageBreak/>
        <w:t xml:space="preserve">        urn:ietf:params:netconf:capability:notification:1.1</w:t>
      </w:r>
    </w:p>
    <w:p w14:paraId="029C831A" w14:textId="77777777" w:rsidR="00012C0B" w:rsidRDefault="00012C0B" w:rsidP="00012C0B">
      <w:pPr>
        <w:pStyle w:val="CMDOutput"/>
      </w:pPr>
      <w:r>
        <w:t xml:space="preserve">      </w:t>
      </w:r>
    </w:p>
    <w:p w14:paraId="495E2355" w14:textId="77777777" w:rsidR="00012C0B" w:rsidRDefault="00012C0B" w:rsidP="00012C0B">
      <w:pPr>
        <w:pStyle w:val="CMD"/>
      </w:pPr>
      <w:r>
        <w:t>devasc@labvm:~/labs/devnet-src/netconf$</w:t>
      </w:r>
    </w:p>
    <w:p w14:paraId="5180C499" w14:textId="77777777" w:rsidR="0022042F" w:rsidRDefault="0022042F" w:rsidP="00012C0B">
      <w:pPr>
        <w:pStyle w:val="CMD"/>
      </w:pPr>
    </w:p>
    <w:p w14:paraId="2729EC19" w14:textId="77777777" w:rsidR="006B0BF4" w:rsidRPr="003E2C2A" w:rsidRDefault="006B0BF4" w:rsidP="006B0BF4">
      <w:pPr>
        <w:pStyle w:val="Ttulo2"/>
        <w:rPr>
          <w:color w:val="000000" w:themeColor="text1"/>
        </w:rPr>
      </w:pPr>
      <w:r w:rsidRPr="003E2C2A">
        <w:rPr>
          <w:color w:val="000000" w:themeColor="text1"/>
        </w:rPr>
        <w:t>Usar ncclient para recuperar la configuración</w:t>
      </w:r>
    </w:p>
    <w:p w14:paraId="0E534304" w14:textId="400E1FCA" w:rsidR="006B0BF4" w:rsidRDefault="00F07A8F" w:rsidP="006B0BF4">
      <w:pPr>
        <w:pStyle w:val="BodyTextL25"/>
      </w:pPr>
      <w:r>
        <w:t xml:space="preserve">En esta parte, utilizará NETCONF </w:t>
      </w:r>
      <w:r w:rsidRPr="00E160AC">
        <w:rPr>
          <w:b/>
          <w:bCs/>
        </w:rPr>
        <w:t>ncclient</w:t>
      </w:r>
      <w:r>
        <w:t xml:space="preserve"> para recuperar la configuración del CSR1kv, utilizará el módulo </w:t>
      </w:r>
      <w:r w:rsidR="00FB4251" w:rsidRPr="00FB07EB">
        <w:rPr>
          <w:b/>
          <w:bCs/>
        </w:rPr>
        <w:t>xml.dom.minidom</w:t>
      </w:r>
      <w:r>
        <w:t xml:space="preserve"> para formatear la configuración y un filtro con </w:t>
      </w:r>
      <w:r w:rsidRPr="00012C0B">
        <w:rPr>
          <w:b/>
          <w:bCs/>
        </w:rPr>
        <w:t xml:space="preserve">get_config () </w:t>
      </w:r>
      <w:r>
        <w:t xml:space="preserve">para recuperar una parte de la configuración en ejecución. </w:t>
      </w:r>
    </w:p>
    <w:p w14:paraId="2B3EB251" w14:textId="77777777" w:rsidR="00F07A8F" w:rsidRDefault="00117142" w:rsidP="00117142">
      <w:pPr>
        <w:pStyle w:val="Ttulo3"/>
      </w:pPr>
      <w:r>
        <w:t>Utilice la función get_config () para recuperar la configuración en ejecución para R1.</w:t>
      </w:r>
    </w:p>
    <w:p w14:paraId="1F4B9A4E" w14:textId="0E71FD52" w:rsidR="0024699D" w:rsidRDefault="0082186D" w:rsidP="0082186D">
      <w:pPr>
        <w:pStyle w:val="SubStepAlpha"/>
      </w:pPr>
      <w:r>
        <w:t>Si desea omitir la salida de las capacidades de visualización (más de 400 líneas), comente el bloque de instrucciones que imprimen las capacidades, como se muestra en el siguiente ejemplo:</w:t>
      </w:r>
    </w:p>
    <w:p w14:paraId="1D949E0D" w14:textId="77777777" w:rsidR="007743D5" w:rsidRPr="003E2C2A" w:rsidRDefault="007743D5" w:rsidP="007743D5">
      <w:pPr>
        <w:pStyle w:val="CMD"/>
        <w:rPr>
          <w:b/>
          <w:bCs/>
        </w:rPr>
      </w:pPr>
      <w:r w:rsidRPr="003E2C2A">
        <w:rPr>
          <w:b/>
          <w:bCs/>
          <w:highlight w:val="yellow"/>
        </w:rPr>
        <w:t>'''</w:t>
      </w:r>
    </w:p>
    <w:p w14:paraId="69802932" w14:textId="77777777" w:rsidR="007743D5" w:rsidRPr="003E2C2A" w:rsidRDefault="007743D5" w:rsidP="007743D5">
      <w:pPr>
        <w:pStyle w:val="CMD"/>
        <w:rPr>
          <w:b/>
          <w:bCs/>
        </w:rPr>
      </w:pPr>
      <w:r w:rsidRPr="003E2C2A">
        <w:rPr>
          <w:b/>
          <w:bCs/>
        </w:rPr>
        <w:t>print("#</w:t>
      </w:r>
      <w:proofErr w:type="spellStart"/>
      <w:r w:rsidRPr="003E2C2A">
        <w:rPr>
          <w:b/>
          <w:bCs/>
        </w:rPr>
        <w:t>Supported</w:t>
      </w:r>
      <w:proofErr w:type="spellEnd"/>
      <w:r w:rsidRPr="003E2C2A">
        <w:rPr>
          <w:b/>
          <w:bCs/>
        </w:rPr>
        <w:t xml:space="preserve"> Capabilities (YANG models):")</w:t>
      </w:r>
    </w:p>
    <w:p w14:paraId="74B94026" w14:textId="77777777" w:rsidR="007743D5" w:rsidRPr="003E2C2A" w:rsidRDefault="007743D5" w:rsidP="007743D5">
      <w:pPr>
        <w:pStyle w:val="CMD"/>
        <w:rPr>
          <w:b/>
          <w:bCs/>
        </w:rPr>
      </w:pPr>
      <w:r w:rsidRPr="003E2C2A">
        <w:rPr>
          <w:b/>
          <w:bCs/>
        </w:rPr>
        <w:t xml:space="preserve">for capability in </w:t>
      </w:r>
      <w:proofErr w:type="spellStart"/>
      <w:r w:rsidRPr="003E2C2A">
        <w:rPr>
          <w:b/>
          <w:bCs/>
        </w:rPr>
        <w:t>m.server_capabilities</w:t>
      </w:r>
      <w:proofErr w:type="spellEnd"/>
      <w:r w:rsidRPr="003E2C2A">
        <w:rPr>
          <w:b/>
          <w:bCs/>
        </w:rPr>
        <w:t>:</w:t>
      </w:r>
    </w:p>
    <w:p w14:paraId="01DEDB9C" w14:textId="77777777" w:rsidR="007743D5" w:rsidRPr="003E2C2A" w:rsidRDefault="007743D5" w:rsidP="007743D5">
      <w:pPr>
        <w:pStyle w:val="CMD"/>
        <w:rPr>
          <w:b/>
          <w:bCs/>
        </w:rPr>
      </w:pPr>
      <w:r w:rsidRPr="003E2C2A">
        <w:rPr>
          <w:b/>
          <w:bCs/>
        </w:rPr>
        <w:t xml:space="preserve">    print(capability)</w:t>
      </w:r>
    </w:p>
    <w:p w14:paraId="5D9B8F11" w14:textId="77777777" w:rsidR="007743D5" w:rsidRPr="003E2C2A" w:rsidRDefault="007743D5" w:rsidP="007743D5">
      <w:pPr>
        <w:pStyle w:val="CMD"/>
        <w:rPr>
          <w:b/>
          <w:bCs/>
        </w:rPr>
      </w:pPr>
      <w:r w:rsidRPr="003E2C2A">
        <w:rPr>
          <w:b/>
          <w:bCs/>
          <w:highlight w:val="yellow"/>
        </w:rPr>
        <w:t>'''</w:t>
      </w:r>
    </w:p>
    <w:p w14:paraId="650D629F" w14:textId="77777777" w:rsidR="0047010C" w:rsidRDefault="0047010C" w:rsidP="007743D5">
      <w:pPr>
        <w:pStyle w:val="CMD"/>
      </w:pPr>
    </w:p>
    <w:p w14:paraId="102B064A" w14:textId="460FDCAD" w:rsidR="0082186D" w:rsidRDefault="00A53B0B" w:rsidP="00A53B0B">
      <w:pPr>
        <w:pStyle w:val="SubStepAlpha"/>
      </w:pPr>
      <w:r>
        <w:t xml:space="preserve">Puede utilizar el método </w:t>
      </w:r>
      <w:r w:rsidRPr="00117142">
        <w:rPr>
          <w:b/>
          <w:bCs/>
        </w:rPr>
        <w:t>get_config ()</w:t>
      </w:r>
      <w:r>
        <w:t xml:space="preserve"> del objeto de sesión </w:t>
      </w:r>
      <w:r w:rsidRPr="00117142">
        <w:rPr>
          <w:b/>
          <w:bCs/>
        </w:rPr>
        <w:t>m</w:t>
      </w:r>
      <w:r>
        <w:t xml:space="preserve"> NETCONF para recuperar la configuración del CSR1kV. El método </w:t>
      </w:r>
      <w:r w:rsidRPr="00117142">
        <w:rPr>
          <w:b/>
          <w:bCs/>
        </w:rPr>
        <w:t>get_config ()</w:t>
      </w:r>
      <w:r>
        <w:t xml:space="preserve"> espera un parámetro de cadena de origen que especifique el almacén de datos NETCONF de origen. Utilice una función de impresión para mostrar los resultados. El único almacén de datos NETCONF actualmente en CSR1kV es el almacén de datos en </w:t>
      </w:r>
      <w:r w:rsidRPr="003469AB">
        <w:rPr>
          <w:b/>
          <w:bCs/>
        </w:rPr>
        <w:t>ejecución</w:t>
      </w:r>
      <w:r>
        <w:t>. Puede verificar esto con el</w:t>
      </w:r>
      <w:r w:rsidRPr="00117142">
        <w:rPr>
          <w:b/>
          <w:bCs/>
        </w:rPr>
        <w:t xml:space="preserve"> comando show netconf-yang datastores</w:t>
      </w:r>
      <w:r>
        <w:t>.</w:t>
      </w:r>
    </w:p>
    <w:p w14:paraId="48D82095" w14:textId="77777777" w:rsidR="003E2C2A" w:rsidRDefault="003E2C2A" w:rsidP="007743D5">
      <w:pPr>
        <w:pStyle w:val="CMD"/>
        <w:rPr>
          <w:b/>
          <w:bCs/>
        </w:rPr>
      </w:pPr>
    </w:p>
    <w:p w14:paraId="3B69A3E1" w14:textId="3C4BF3E3" w:rsidR="007743D5" w:rsidRPr="00F95EDD" w:rsidRDefault="0047010C" w:rsidP="007743D5">
      <w:pPr>
        <w:pStyle w:val="CMD"/>
        <w:rPr>
          <w:b/>
          <w:bCs/>
        </w:rPr>
      </w:pPr>
      <w:r w:rsidRPr="00F95EDD">
        <w:rPr>
          <w:b/>
          <w:bCs/>
        </w:rPr>
        <w:t>N</w:t>
      </w:r>
      <w:r w:rsidR="007743D5" w:rsidRPr="00F95EDD">
        <w:rPr>
          <w:b/>
          <w:bCs/>
        </w:rPr>
        <w:t xml:space="preserve">etconf_reply = </w:t>
      </w:r>
      <w:r w:rsidR="007743D5" w:rsidRPr="00F95EDD">
        <w:rPr>
          <w:b/>
          <w:bCs/>
          <w:highlight w:val="yellow"/>
        </w:rPr>
        <w:t>m.get_config</w:t>
      </w:r>
      <w:r w:rsidR="007743D5" w:rsidRPr="00F95EDD">
        <w:rPr>
          <w:b/>
          <w:bCs/>
        </w:rPr>
        <w:t>(source=</w:t>
      </w:r>
      <w:r>
        <w:rPr>
          <w:b/>
          <w:bCs/>
        </w:rPr>
        <w:t>”</w:t>
      </w:r>
      <w:r w:rsidR="007743D5" w:rsidRPr="00F95EDD">
        <w:rPr>
          <w:b/>
          <w:bCs/>
        </w:rPr>
        <w:t>running</w:t>
      </w:r>
      <w:r>
        <w:rPr>
          <w:b/>
          <w:bCs/>
        </w:rPr>
        <w:t>”</w:t>
      </w:r>
      <w:r w:rsidR="007743D5" w:rsidRPr="00F95EDD">
        <w:rPr>
          <w:b/>
          <w:bCs/>
        </w:rPr>
        <w:t>)</w:t>
      </w:r>
    </w:p>
    <w:p w14:paraId="5EC0D0E5" w14:textId="77777777" w:rsidR="007743D5" w:rsidRPr="00F95EDD" w:rsidRDefault="007743D5" w:rsidP="007743D5">
      <w:pPr>
        <w:pStyle w:val="CMD"/>
        <w:rPr>
          <w:b/>
          <w:bCs/>
        </w:rPr>
      </w:pPr>
      <w:r w:rsidRPr="00F95EDD">
        <w:rPr>
          <w:b/>
          <w:bCs/>
        </w:rPr>
        <w:t>print(netconf_reply)</w:t>
      </w:r>
    </w:p>
    <w:p w14:paraId="1B0A813C" w14:textId="77777777" w:rsidR="007D2A66" w:rsidRDefault="007D2A66" w:rsidP="007743D5">
      <w:pPr>
        <w:pStyle w:val="CMD"/>
      </w:pPr>
    </w:p>
    <w:p w14:paraId="0BEC984B" w14:textId="7F242122" w:rsidR="00117142" w:rsidRDefault="00117142" w:rsidP="00117142">
      <w:pPr>
        <w:pStyle w:val="SubStepAlpha"/>
      </w:pPr>
      <w:r w:rsidRPr="0047010C">
        <w:rPr>
          <w:b/>
          <w:bCs/>
        </w:rPr>
        <w:t>Guarde y ejecute su programa</w:t>
      </w:r>
      <w:r>
        <w:t>. La salida será más de 100 líneas, por lo que IDLE puede comprimirlas. Haga doble click en el mensaje de</w:t>
      </w:r>
      <w:r w:rsidR="0082186D" w:rsidRPr="0084695E">
        <w:rPr>
          <w:b/>
          <w:bCs/>
        </w:rPr>
        <w:t xml:space="preserve"> texto Exprimido</w:t>
      </w:r>
      <w:r>
        <w:t xml:space="preserve"> en la ventana del shell IDLE para expandir la salida.</w:t>
      </w:r>
    </w:p>
    <w:p w14:paraId="3E111527" w14:textId="77777777" w:rsidR="00C94A52" w:rsidRDefault="00C94A52" w:rsidP="00C94A52">
      <w:pPr>
        <w:pStyle w:val="CMD"/>
      </w:pPr>
      <w:r>
        <w:t xml:space="preserve">devasc@labvm:~/labs/devnet-src/netconf$ </w:t>
      </w:r>
      <w:r w:rsidRPr="00F95EDD">
        <w:rPr>
          <w:b/>
          <w:bCs/>
          <w:sz w:val="24"/>
          <w:szCs w:val="28"/>
        </w:rPr>
        <w:t>python3 ncclient-netconf.py</w:t>
      </w:r>
      <w:r w:rsidRPr="00F95EDD">
        <w:rPr>
          <w:sz w:val="24"/>
          <w:szCs w:val="28"/>
        </w:rPr>
        <w:t xml:space="preserve"> </w:t>
      </w:r>
    </w:p>
    <w:p w14:paraId="30653BEE" w14:textId="7A4AE5DD" w:rsidR="00C94A52" w:rsidRDefault="00C94A52" w:rsidP="00C94A52">
      <w:pPr>
        <w:pStyle w:val="CMDOutput"/>
      </w:pPr>
      <w:r>
        <w:t>&lt;?xml version=</w:t>
      </w:r>
      <w:r w:rsidR="0047010C">
        <w:t>”</w:t>
      </w:r>
      <w:r>
        <w:t>1.0</w:t>
      </w:r>
      <w:r w:rsidR="0047010C">
        <w:t>”</w:t>
      </w:r>
      <w:r>
        <w:t xml:space="preserve"> encoding=</w:t>
      </w:r>
      <w:r w:rsidR="0047010C">
        <w:t>”</w:t>
      </w:r>
      <w:r>
        <w:t>UTF-8</w:t>
      </w:r>
      <w:r w:rsidR="0047010C">
        <w:t>”</w:t>
      </w:r>
      <w:r>
        <w:t>?&gt;</w:t>
      </w:r>
    </w:p>
    <w:p w14:paraId="36B8ED3B" w14:textId="6DB98F9C" w:rsidR="00C94A52" w:rsidRDefault="00C94A52" w:rsidP="00C94A52">
      <w:pPr>
        <w:pStyle w:val="CMDOutput"/>
      </w:pPr>
      <w:r>
        <w:t>&lt;rpc-</w:t>
      </w:r>
      <w:proofErr w:type="spellStart"/>
      <w:r>
        <w:t>reply</w:t>
      </w:r>
      <w:proofErr w:type="spellEnd"/>
      <w:r>
        <w:t xml:space="preserve"> xmlns=</w:t>
      </w:r>
      <w:r w:rsidR="0047010C">
        <w:t>”</w:t>
      </w:r>
      <w:proofErr w:type="spellStart"/>
      <w:r>
        <w:t>urn:ietf</w:t>
      </w:r>
      <w:proofErr w:type="spellEnd"/>
      <w:r>
        <w:t>:</w:t>
      </w:r>
      <w:r w:rsidR="0047010C">
        <w:pgNum/>
      </w:r>
      <w:r w:rsidR="0047010C">
        <w:t>arams</w:t>
      </w:r>
      <w:r>
        <w:t>:xml:ns:netconf:base:1.0</w:t>
      </w:r>
      <w:r w:rsidR="0047010C">
        <w:t>”</w:t>
      </w:r>
      <w:r>
        <w:t xml:space="preserve"> message-id=</w:t>
      </w:r>
      <w:r w:rsidR="0047010C">
        <w:t>”</w:t>
      </w:r>
      <w:r>
        <w:t>urn:uuid:3f31bedc-5671-47ca-9781-4d3d7aadae24</w:t>
      </w:r>
      <w:r w:rsidR="0047010C">
        <w:t>”</w:t>
      </w:r>
      <w:r>
        <w:t xml:space="preserve"> xmlns:nc=</w:t>
      </w:r>
      <w:r w:rsidR="0047010C">
        <w:t>”</w:t>
      </w:r>
      <w:proofErr w:type="spellStart"/>
      <w:r>
        <w:t>urn:ietf</w:t>
      </w:r>
      <w:proofErr w:type="spellEnd"/>
      <w:r>
        <w:t>:</w:t>
      </w:r>
      <w:r w:rsidR="0047010C">
        <w:pgNum/>
      </w:r>
      <w:r w:rsidR="0047010C">
        <w:t>arams</w:t>
      </w:r>
      <w:r>
        <w:t>:xml:ns:netconf:base:1.0</w:t>
      </w:r>
      <w:r w:rsidR="0047010C">
        <w:t>”</w:t>
      </w:r>
      <w:r>
        <w:t>&gt;&lt;data&gt;&lt;native xmlns=</w:t>
      </w:r>
      <w:r w:rsidR="0047010C">
        <w:t>”</w:t>
      </w:r>
      <w:r>
        <w:t>http://cisco.com/ns/yang/Cisco-IOS-XE-native</w:t>
      </w:r>
      <w:r w:rsidR="0047010C">
        <w:t>”</w:t>
      </w:r>
      <w:r>
        <w:t>&gt;&lt;version&gt;16.9&lt;/version&gt;&lt;boot-start-marker/&gt;&lt;boot-end-marker/&gt;&lt;banner&gt;&lt;motd&gt;&lt;banner&gt;</w:t>
      </w:r>
    </w:p>
    <w:p w14:paraId="6F71CD1E" w14:textId="77777777" w:rsidR="00C94A52" w:rsidRDefault="00C94A52" w:rsidP="00C94A52">
      <w:pPr>
        <w:pStyle w:val="CMDOutput"/>
      </w:pPr>
      <w:r>
        <w:t>(</w:t>
      </w:r>
      <w:r w:rsidRPr="00656E2A">
        <w:t>output omitted</w:t>
      </w:r>
      <w:r>
        <w:t>)</w:t>
      </w:r>
    </w:p>
    <w:p w14:paraId="7BD6EC2F" w14:textId="77777777" w:rsidR="00C94A52" w:rsidRDefault="00C94A52" w:rsidP="00C94A52">
      <w:pPr>
        <w:pStyle w:val="CMD"/>
      </w:pPr>
      <w:r>
        <w:t>devasc@labvm:~/labs/devnet-src/netconf$</w:t>
      </w:r>
    </w:p>
    <w:p w14:paraId="0E8ADACA" w14:textId="77777777" w:rsidR="0022042F" w:rsidRDefault="0022042F" w:rsidP="00C94A52">
      <w:pPr>
        <w:pStyle w:val="CMD"/>
      </w:pPr>
    </w:p>
    <w:p w14:paraId="4E039E38" w14:textId="36B781CD" w:rsidR="0024699D" w:rsidRPr="0047010C" w:rsidRDefault="0082186D" w:rsidP="0082186D">
      <w:pPr>
        <w:pStyle w:val="SubStepAlpha"/>
        <w:rPr>
          <w:b/>
          <w:bCs/>
        </w:rPr>
      </w:pPr>
      <w:r w:rsidRPr="0047010C">
        <w:rPr>
          <w:b/>
          <w:bCs/>
        </w:rPr>
        <w:t>Observe que el XML devuelto no tiene formato. Puede copiarlo en el mismo sitio que encontró anteriormente para envolver el XML.</w:t>
      </w:r>
    </w:p>
    <w:p w14:paraId="63E9D04B" w14:textId="77777777" w:rsidR="0047010C" w:rsidRDefault="0047010C" w:rsidP="00C94A52">
      <w:pPr>
        <w:pStyle w:val="CMDOutput"/>
      </w:pPr>
    </w:p>
    <w:p w14:paraId="673777FA" w14:textId="7A0D1BA0" w:rsidR="00C94A52" w:rsidRDefault="00C94A52" w:rsidP="00C94A52">
      <w:pPr>
        <w:pStyle w:val="CMDOutput"/>
      </w:pPr>
      <w:r>
        <w:t>&lt;?xml version="1.0" encoding="UTF-8"?&gt;</w:t>
      </w:r>
    </w:p>
    <w:p w14:paraId="5602ABA7" w14:textId="77777777" w:rsidR="00C94A52" w:rsidRDefault="00C94A52" w:rsidP="00C94A52">
      <w:pPr>
        <w:pStyle w:val="CMDOutput"/>
      </w:pPr>
      <w:r>
        <w:t>&lt;rpc-reply xmlns="urn:ietf:params:xml:ns:netconf:base:1.0" xmlns:nc="urn:ietf:params:xml:ns:netconf:base:1.0" message-id="urn:uuid:3f31bedc-5671-47ca-9781-4d3d7aadae24"&gt;</w:t>
      </w:r>
    </w:p>
    <w:p w14:paraId="3F800CD8" w14:textId="77777777" w:rsidR="00C94A52" w:rsidRDefault="00C94A52" w:rsidP="00C94A52">
      <w:pPr>
        <w:pStyle w:val="CMDOutput"/>
      </w:pPr>
      <w:r>
        <w:t xml:space="preserve">  &lt;data&gt;</w:t>
      </w:r>
    </w:p>
    <w:p w14:paraId="2E7998E1" w14:textId="77777777" w:rsidR="00C94A52" w:rsidRDefault="00C94A52" w:rsidP="00C94A52">
      <w:pPr>
        <w:pStyle w:val="CMDOutput"/>
      </w:pPr>
      <w:r>
        <w:t xml:space="preserve">    &lt;native xmlns="http://cisco.com/ns/yang/Cisco-IOS-XE-native"&gt;</w:t>
      </w:r>
    </w:p>
    <w:p w14:paraId="09EAC47C" w14:textId="77777777" w:rsidR="00C94A52" w:rsidRDefault="00C94A52" w:rsidP="00C94A52">
      <w:pPr>
        <w:pStyle w:val="CMDOutput"/>
      </w:pPr>
      <w:r>
        <w:t xml:space="preserve">      &lt;version&gt;16.9&lt;/version&gt;</w:t>
      </w:r>
    </w:p>
    <w:p w14:paraId="0E808D3C" w14:textId="77777777" w:rsidR="00C94A52" w:rsidRDefault="00C94A52" w:rsidP="00C94A52">
      <w:pPr>
        <w:pStyle w:val="CMDOutput"/>
      </w:pPr>
      <w:r>
        <w:lastRenderedPageBreak/>
        <w:t xml:space="preserve">      &lt;boot-start-marker/&gt;</w:t>
      </w:r>
    </w:p>
    <w:p w14:paraId="74B6F582" w14:textId="77777777" w:rsidR="00C94A52" w:rsidRDefault="00C94A52" w:rsidP="00C94A52">
      <w:pPr>
        <w:pStyle w:val="CMDOutput"/>
      </w:pPr>
      <w:r>
        <w:t xml:space="preserve">      &lt;boot-end-marker/&gt;</w:t>
      </w:r>
    </w:p>
    <w:p w14:paraId="29F57DB4" w14:textId="77777777" w:rsidR="00C94A52" w:rsidRDefault="00C94A52" w:rsidP="00C94A52">
      <w:pPr>
        <w:pStyle w:val="CMDOutput"/>
      </w:pPr>
      <w:r>
        <w:t xml:space="preserve">      &lt;banner&gt;</w:t>
      </w:r>
    </w:p>
    <w:p w14:paraId="49E4376F" w14:textId="77777777" w:rsidR="00C94A52" w:rsidRDefault="00C94A52" w:rsidP="00C94A52">
      <w:pPr>
        <w:pStyle w:val="CMDOutput"/>
      </w:pPr>
      <w:r>
        <w:t xml:space="preserve">        &lt;motd&gt;</w:t>
      </w:r>
    </w:p>
    <w:p w14:paraId="532F7D62" w14:textId="77777777" w:rsidR="00C94A52" w:rsidRDefault="00C94A52" w:rsidP="00C94A52">
      <w:pPr>
        <w:pStyle w:val="CMDOutput"/>
      </w:pPr>
      <w:r>
        <w:t xml:space="preserve">          &lt;banner&gt;^C&lt;/banner&gt;</w:t>
      </w:r>
    </w:p>
    <w:p w14:paraId="5FE9ED32" w14:textId="77777777" w:rsidR="00C94A52" w:rsidRDefault="00C94A52" w:rsidP="00C94A52">
      <w:pPr>
        <w:pStyle w:val="CMDOutput"/>
      </w:pPr>
      <w:r>
        <w:t xml:space="preserve">        &lt;/motd&gt;</w:t>
      </w:r>
    </w:p>
    <w:p w14:paraId="2C3D73C7" w14:textId="77777777" w:rsidR="00C94A52" w:rsidRDefault="00C94A52" w:rsidP="00C94A52">
      <w:pPr>
        <w:pStyle w:val="CMDOutput"/>
      </w:pPr>
      <w:r>
        <w:t xml:space="preserve">      &lt;/banner&gt;</w:t>
      </w:r>
    </w:p>
    <w:p w14:paraId="4C8F6040" w14:textId="77777777" w:rsidR="00C94A52" w:rsidRDefault="00C94A52" w:rsidP="00C94A52">
      <w:pPr>
        <w:pStyle w:val="CMDOutput"/>
      </w:pPr>
      <w:r>
        <w:t xml:space="preserve">      &lt;service&gt;</w:t>
      </w:r>
    </w:p>
    <w:p w14:paraId="336C519D" w14:textId="77777777" w:rsidR="00C94A52" w:rsidRDefault="00C94A52" w:rsidP="00C94A52">
      <w:pPr>
        <w:pStyle w:val="CMDOutput"/>
      </w:pPr>
      <w:r>
        <w:t xml:space="preserve">        &lt;</w:t>
      </w:r>
      <w:proofErr w:type="spellStart"/>
      <w:r>
        <w:t>timestamps</w:t>
      </w:r>
      <w:proofErr w:type="spellEnd"/>
      <w:r>
        <w:t>&gt;</w:t>
      </w:r>
    </w:p>
    <w:p w14:paraId="5D83D01F" w14:textId="77777777" w:rsidR="00C94A52" w:rsidRDefault="00C94A52" w:rsidP="00C94A52">
      <w:pPr>
        <w:pStyle w:val="CMDOutput"/>
      </w:pPr>
      <w:r>
        <w:t xml:space="preserve">          &lt;debug&gt;</w:t>
      </w:r>
    </w:p>
    <w:p w14:paraId="24D4182B" w14:textId="77777777" w:rsidR="00C94A52" w:rsidRDefault="00C94A52" w:rsidP="00C94A52">
      <w:pPr>
        <w:pStyle w:val="CMDOutput"/>
      </w:pPr>
      <w:r>
        <w:t xml:space="preserve">            &lt;</w:t>
      </w:r>
      <w:proofErr w:type="spellStart"/>
      <w:r>
        <w:t>datetime</w:t>
      </w:r>
      <w:proofErr w:type="spellEnd"/>
      <w:r>
        <w:t>&gt;</w:t>
      </w:r>
    </w:p>
    <w:p w14:paraId="77AFFA77" w14:textId="77777777" w:rsidR="00C94A52" w:rsidRDefault="00C94A52" w:rsidP="00C94A52">
      <w:pPr>
        <w:pStyle w:val="CMDOutput"/>
      </w:pPr>
      <w:r>
        <w:t xml:space="preserve">              &lt;</w:t>
      </w:r>
      <w:proofErr w:type="spellStart"/>
      <w:r>
        <w:t>msec</w:t>
      </w:r>
      <w:proofErr w:type="spellEnd"/>
      <w:r>
        <w:t>/&gt;</w:t>
      </w:r>
    </w:p>
    <w:p w14:paraId="3528A70F" w14:textId="77777777" w:rsidR="00C94A52" w:rsidRDefault="00C94A52" w:rsidP="00C94A52">
      <w:pPr>
        <w:pStyle w:val="CMDOutput"/>
      </w:pPr>
      <w:r>
        <w:t xml:space="preserve">            &lt;/</w:t>
      </w:r>
      <w:proofErr w:type="spellStart"/>
      <w:r>
        <w:t>datetime</w:t>
      </w:r>
      <w:proofErr w:type="spellEnd"/>
      <w:r>
        <w:t>&gt;</w:t>
      </w:r>
    </w:p>
    <w:p w14:paraId="739DBFCA" w14:textId="77777777" w:rsidR="00C94A52" w:rsidRDefault="00C94A52" w:rsidP="00C94A52">
      <w:pPr>
        <w:pStyle w:val="CMDOutput"/>
      </w:pPr>
      <w:r>
        <w:t xml:space="preserve">          &lt;/debug&gt;</w:t>
      </w:r>
    </w:p>
    <w:p w14:paraId="05D3A451" w14:textId="77777777" w:rsidR="00C94A52" w:rsidRDefault="00C94A52" w:rsidP="00C94A52">
      <w:pPr>
        <w:pStyle w:val="CMDOutput"/>
      </w:pPr>
      <w:r>
        <w:t xml:space="preserve">          &lt;log&gt;</w:t>
      </w:r>
    </w:p>
    <w:p w14:paraId="23537BB0" w14:textId="77777777" w:rsidR="00C94A52" w:rsidRDefault="00C94A52" w:rsidP="00C94A52">
      <w:pPr>
        <w:pStyle w:val="CMDOutput"/>
      </w:pPr>
      <w:r>
        <w:t xml:space="preserve">            &lt;</w:t>
      </w:r>
      <w:proofErr w:type="spellStart"/>
      <w:r>
        <w:t>datetime</w:t>
      </w:r>
      <w:proofErr w:type="spellEnd"/>
      <w:r>
        <w:t>&gt;</w:t>
      </w:r>
    </w:p>
    <w:p w14:paraId="54BCD49F" w14:textId="77777777" w:rsidR="00C94A52" w:rsidRDefault="00C94A52" w:rsidP="00C94A52">
      <w:pPr>
        <w:pStyle w:val="CMDOutput"/>
      </w:pPr>
      <w:r>
        <w:t xml:space="preserve">              &lt;</w:t>
      </w:r>
      <w:proofErr w:type="spellStart"/>
      <w:r>
        <w:t>msec</w:t>
      </w:r>
      <w:proofErr w:type="spellEnd"/>
      <w:r>
        <w:t>/&gt;</w:t>
      </w:r>
    </w:p>
    <w:p w14:paraId="6B35AEC0" w14:textId="77777777" w:rsidR="00C94A52" w:rsidRDefault="00C94A52" w:rsidP="00C94A52">
      <w:pPr>
        <w:pStyle w:val="CMDOutput"/>
      </w:pPr>
      <w:r>
        <w:t xml:space="preserve">            &lt;/</w:t>
      </w:r>
      <w:proofErr w:type="spellStart"/>
      <w:r>
        <w:t>datetime</w:t>
      </w:r>
      <w:proofErr w:type="spellEnd"/>
      <w:r>
        <w:t>&gt;</w:t>
      </w:r>
    </w:p>
    <w:p w14:paraId="057DF789" w14:textId="77777777" w:rsidR="00C94A52" w:rsidRDefault="00C94A52" w:rsidP="00C94A52">
      <w:pPr>
        <w:pStyle w:val="CMDOutput"/>
      </w:pPr>
      <w:r>
        <w:t xml:space="preserve">          &lt;/log&gt;</w:t>
      </w:r>
    </w:p>
    <w:p w14:paraId="4C8DF8F1" w14:textId="77777777" w:rsidR="00C94A52" w:rsidRDefault="00C94A52" w:rsidP="00C94A52">
      <w:pPr>
        <w:pStyle w:val="CMDOutput"/>
      </w:pPr>
      <w:r>
        <w:t xml:space="preserve">        &lt;/</w:t>
      </w:r>
      <w:proofErr w:type="spellStart"/>
      <w:r>
        <w:t>timestamps</w:t>
      </w:r>
      <w:proofErr w:type="spellEnd"/>
      <w:r>
        <w:t>&gt;</w:t>
      </w:r>
    </w:p>
    <w:p w14:paraId="7D941BE6" w14:textId="77777777" w:rsidR="00C94A52" w:rsidRDefault="00C94A52" w:rsidP="00C94A52">
      <w:pPr>
        <w:pStyle w:val="CMDOutput"/>
      </w:pPr>
      <w:r>
        <w:t xml:space="preserve">      &lt;/service&gt;</w:t>
      </w:r>
    </w:p>
    <w:p w14:paraId="35FF4B67" w14:textId="77777777" w:rsidR="00C94A52" w:rsidRDefault="00C94A52" w:rsidP="00C94A52">
      <w:pPr>
        <w:pStyle w:val="CMDOutput"/>
      </w:pPr>
      <w:r>
        <w:t xml:space="preserve">      &lt;platform&gt;</w:t>
      </w:r>
    </w:p>
    <w:p w14:paraId="1DFC8A35" w14:textId="77777777" w:rsidR="00C94A52" w:rsidRDefault="00C94A52" w:rsidP="00C94A52">
      <w:pPr>
        <w:pStyle w:val="CMDOutput"/>
      </w:pPr>
      <w:r>
        <w:t xml:space="preserve">        &lt;</w:t>
      </w:r>
      <w:proofErr w:type="spellStart"/>
      <w:r>
        <w:t>console</w:t>
      </w:r>
      <w:proofErr w:type="spellEnd"/>
      <w:r>
        <w:t xml:space="preserve"> xmlns="http://cisco.com/ns/yang/Cisco-IOS-XE-</w:t>
      </w:r>
      <w:proofErr w:type="spellStart"/>
      <w:r>
        <w:t>platform</w:t>
      </w:r>
      <w:proofErr w:type="spellEnd"/>
      <w:r>
        <w:t>"&gt;</w:t>
      </w:r>
    </w:p>
    <w:p w14:paraId="7C4EDA48" w14:textId="77777777" w:rsidR="00C94A52" w:rsidRDefault="00C94A52" w:rsidP="00C94A52">
      <w:pPr>
        <w:pStyle w:val="CMDOutput"/>
      </w:pPr>
      <w:r>
        <w:t xml:space="preserve">          &lt;output&gt;virtual&lt;/output&gt;</w:t>
      </w:r>
    </w:p>
    <w:p w14:paraId="781903D9" w14:textId="77777777" w:rsidR="00C94A52" w:rsidRDefault="00C94A52" w:rsidP="00C94A52">
      <w:pPr>
        <w:pStyle w:val="CMDOutput"/>
      </w:pPr>
      <w:r>
        <w:t xml:space="preserve">        &lt;/</w:t>
      </w:r>
      <w:proofErr w:type="spellStart"/>
      <w:r>
        <w:t>console</w:t>
      </w:r>
      <w:proofErr w:type="spellEnd"/>
      <w:r>
        <w:t>&gt;</w:t>
      </w:r>
    </w:p>
    <w:p w14:paraId="72B59A3C" w14:textId="77777777" w:rsidR="00C94A52" w:rsidRDefault="00C94A52" w:rsidP="00C94A52">
      <w:pPr>
        <w:pStyle w:val="CMDOutput"/>
      </w:pPr>
      <w:r>
        <w:t xml:space="preserve">      &lt;/platform&gt;</w:t>
      </w:r>
    </w:p>
    <w:p w14:paraId="3BEADA1F" w14:textId="77777777" w:rsidR="00C94A52" w:rsidRDefault="00C94A52" w:rsidP="00C94A52">
      <w:pPr>
        <w:pStyle w:val="CMDOutput"/>
      </w:pPr>
      <w:r>
        <w:t xml:space="preserve">      &lt;hostname&gt;CSR1kv&lt;/hostname&gt;</w:t>
      </w:r>
    </w:p>
    <w:p w14:paraId="3BBEA783" w14:textId="77777777" w:rsidR="00C94A52" w:rsidRDefault="00C94A52" w:rsidP="00C94A52">
      <w:pPr>
        <w:pStyle w:val="CMDOutput"/>
      </w:pPr>
      <w:r>
        <w:t>(output omitted)</w:t>
      </w:r>
    </w:p>
    <w:p w14:paraId="1CFBA667" w14:textId="77777777" w:rsidR="00F95EDD" w:rsidRDefault="00F95EDD" w:rsidP="00C94A52">
      <w:pPr>
        <w:pStyle w:val="CMDOutput"/>
      </w:pPr>
    </w:p>
    <w:p w14:paraId="07A7E695" w14:textId="77777777" w:rsidR="00F95EDD" w:rsidRDefault="00F95EDD" w:rsidP="00C94A52">
      <w:pPr>
        <w:pStyle w:val="CMDOutput"/>
      </w:pPr>
    </w:p>
    <w:p w14:paraId="07975CE8" w14:textId="1B24E092" w:rsidR="00656E2A" w:rsidRDefault="0033158E" w:rsidP="00656E2A">
      <w:pPr>
        <w:pStyle w:val="Ttulo3"/>
      </w:pPr>
      <w:r>
        <w:t>Utilice Python para petrificar</w:t>
      </w:r>
      <w:r w:rsidR="00656E2A">
        <w:t xml:space="preserve"> el XML.</w:t>
      </w:r>
    </w:p>
    <w:p w14:paraId="54D3D299" w14:textId="651E7C2C" w:rsidR="00656E2A" w:rsidRDefault="00656E2A" w:rsidP="00FB07EB">
      <w:pPr>
        <w:pStyle w:val="BodyTextL25"/>
      </w:pPr>
      <w:r>
        <w:t xml:space="preserve">Python ha incorporado soporte para trabajar con archivos XML. El módulo </w:t>
      </w:r>
      <w:r w:rsidRPr="00FB07EB">
        <w:rPr>
          <w:b/>
          <w:bCs/>
        </w:rPr>
        <w:t>xml.dom.minidom</w:t>
      </w:r>
      <w:r>
        <w:t xml:space="preserve"> se puede utilizar para </w:t>
      </w:r>
      <w:r w:rsidR="0033158E">
        <w:t>petrificar</w:t>
      </w:r>
      <w:r>
        <w:t xml:space="preserve"> la salida con la función </w:t>
      </w:r>
      <w:r w:rsidRPr="00FB07EB">
        <w:rPr>
          <w:b/>
          <w:bCs/>
        </w:rPr>
        <w:t>toprettyxml ()</w:t>
      </w:r>
      <w:r>
        <w:t>.</w:t>
      </w:r>
    </w:p>
    <w:p w14:paraId="5D4318C3" w14:textId="353F5D1D" w:rsidR="00656E2A" w:rsidRDefault="00FB07EB" w:rsidP="00656E2A">
      <w:pPr>
        <w:pStyle w:val="SubStepAlpha"/>
      </w:pPr>
      <w:r>
        <w:t xml:space="preserve">Al principio de su script, agregue una instrucción para importar el módulo </w:t>
      </w:r>
      <w:r w:rsidR="00656E2A" w:rsidRPr="00FB07EB">
        <w:rPr>
          <w:b/>
          <w:bCs/>
        </w:rPr>
        <w:t>xml.dom.minidom</w:t>
      </w:r>
      <w:r>
        <w:t xml:space="preserve">. </w:t>
      </w:r>
    </w:p>
    <w:p w14:paraId="370D295A" w14:textId="77777777" w:rsidR="003E2C2A" w:rsidRDefault="003E2C2A" w:rsidP="00C94A52">
      <w:pPr>
        <w:pStyle w:val="CMD"/>
        <w:rPr>
          <w:b/>
          <w:bCs/>
        </w:rPr>
      </w:pPr>
    </w:p>
    <w:p w14:paraId="071DDAFC" w14:textId="52F25E01" w:rsidR="00C94A52" w:rsidRDefault="00C94A52" w:rsidP="00C94A52">
      <w:pPr>
        <w:pStyle w:val="CMD"/>
        <w:rPr>
          <w:b/>
          <w:bCs/>
        </w:rPr>
      </w:pPr>
      <w:r w:rsidRPr="0022042F">
        <w:rPr>
          <w:b/>
          <w:bCs/>
        </w:rPr>
        <w:t>import xml.dom.minidom</w:t>
      </w:r>
    </w:p>
    <w:p w14:paraId="15356157" w14:textId="77777777" w:rsidR="00F95EDD" w:rsidRPr="0022042F" w:rsidRDefault="00F95EDD" w:rsidP="00C94A52">
      <w:pPr>
        <w:pStyle w:val="CMD"/>
        <w:rPr>
          <w:b/>
          <w:bCs/>
        </w:rPr>
      </w:pPr>
    </w:p>
    <w:p w14:paraId="292472D0" w14:textId="3FB42A43" w:rsidR="002C17B4" w:rsidRDefault="002C17B4" w:rsidP="00FB07EB">
      <w:pPr>
        <w:pStyle w:val="SubStepAlpha"/>
      </w:pPr>
      <w:r w:rsidRPr="003E2C2A">
        <w:rPr>
          <w:b/>
          <w:bCs/>
        </w:rPr>
        <w:t>Reemplace la impresión simple</w:t>
      </w:r>
      <w:r>
        <w:t xml:space="preserve"> de la función de </w:t>
      </w:r>
      <w:r w:rsidRPr="00FB07EB">
        <w:rPr>
          <w:b/>
          <w:bCs/>
        </w:rPr>
        <w:t>impresión (netconf_reply)</w:t>
      </w:r>
      <w:r>
        <w:t xml:space="preserve"> por una versión que imprima la salida XML prettified.</w:t>
      </w:r>
    </w:p>
    <w:p w14:paraId="1EC33302" w14:textId="6C03527E" w:rsidR="00145FF8" w:rsidRDefault="00145FF8" w:rsidP="00145FF8">
      <w:pPr>
        <w:pStyle w:val="SubStepAlpha"/>
        <w:numPr>
          <w:ilvl w:val="0"/>
          <w:numId w:val="0"/>
        </w:numPr>
        <w:ind w:left="720"/>
      </w:pPr>
      <w:r>
        <w:t>Reemplace esta línea:</w:t>
      </w:r>
    </w:p>
    <w:p w14:paraId="31856504" w14:textId="4EB614E0" w:rsidR="00145FF8" w:rsidRDefault="00145FF8" w:rsidP="00145FF8">
      <w:pPr>
        <w:pStyle w:val="Ttulo3"/>
        <w:numPr>
          <w:ilvl w:val="0"/>
          <w:numId w:val="0"/>
        </w:numPr>
        <w:ind w:left="1440"/>
      </w:pPr>
      <w:r>
        <w:rPr>
          <w:noProof/>
        </w:rPr>
        <w:drawing>
          <wp:inline distT="0" distB="0" distL="0" distR="0" wp14:anchorId="4594964F" wp14:editId="5238237B">
            <wp:extent cx="2495550" cy="314325"/>
            <wp:effectExtent l="0" t="0" r="0" b="9525"/>
            <wp:docPr id="197995478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314325"/>
                    </a:xfrm>
                    <a:prstGeom prst="rect">
                      <a:avLst/>
                    </a:prstGeom>
                    <a:noFill/>
                  </pic:spPr>
                </pic:pic>
              </a:graphicData>
            </a:graphic>
          </wp:inline>
        </w:drawing>
      </w:r>
    </w:p>
    <w:p w14:paraId="212FE91F" w14:textId="2F08F4CA" w:rsidR="00145FF8" w:rsidRDefault="00145FF8" w:rsidP="00145FF8">
      <w:pPr>
        <w:rPr>
          <w:b/>
          <w:bCs/>
        </w:rPr>
      </w:pPr>
      <w:r>
        <w:tab/>
      </w:r>
      <w:r w:rsidRPr="00F95EDD">
        <w:rPr>
          <w:b/>
          <w:bCs/>
        </w:rPr>
        <w:t>Copiando la siguiente línea:</w:t>
      </w:r>
    </w:p>
    <w:p w14:paraId="26A8C322" w14:textId="77777777" w:rsidR="003E2C2A" w:rsidRPr="00F95EDD" w:rsidRDefault="003E2C2A" w:rsidP="00145FF8">
      <w:pPr>
        <w:rPr>
          <w:b/>
          <w:bCs/>
        </w:rPr>
      </w:pPr>
    </w:p>
    <w:p w14:paraId="4531A564" w14:textId="77777777" w:rsidR="00C94A52" w:rsidRDefault="00C94A52" w:rsidP="00C94A52">
      <w:pPr>
        <w:pStyle w:val="CMD"/>
      </w:pPr>
      <w:r w:rsidRPr="00BB4691">
        <w:t>print(xml.dom.minidom.parseString(netconf_reply.xml).toprettyxml())</w:t>
      </w:r>
    </w:p>
    <w:p w14:paraId="2B90D22F" w14:textId="0EF82522" w:rsidR="0022042F" w:rsidRDefault="0022042F" w:rsidP="00C94A52">
      <w:pPr>
        <w:pStyle w:val="CMD"/>
      </w:pPr>
    </w:p>
    <w:p w14:paraId="5253EB48" w14:textId="77777777" w:rsidR="00145FF8" w:rsidRDefault="00145FF8" w:rsidP="00C94A52">
      <w:pPr>
        <w:pStyle w:val="CMD"/>
      </w:pPr>
    </w:p>
    <w:p w14:paraId="4B4300AE" w14:textId="22DEC83A" w:rsidR="00145FF8" w:rsidRDefault="00145FF8" w:rsidP="00C94A52">
      <w:pPr>
        <w:pStyle w:val="CMD"/>
      </w:pPr>
    </w:p>
    <w:p w14:paraId="3D53A6A8" w14:textId="6F4BF68B" w:rsidR="0024699D" w:rsidRDefault="00FB07EB" w:rsidP="00FB07EB">
      <w:pPr>
        <w:pStyle w:val="SubStepAlpha"/>
      </w:pPr>
      <w:r w:rsidRPr="003E2C2A">
        <w:rPr>
          <w:b/>
          <w:bCs/>
        </w:rPr>
        <w:t>Guarde y ejecute su programa</w:t>
      </w:r>
      <w:r>
        <w:t>. XML se muestra en un formato más legible.</w:t>
      </w:r>
    </w:p>
    <w:p w14:paraId="6D9F390B" w14:textId="77777777" w:rsidR="00C94A52" w:rsidRDefault="00C94A52" w:rsidP="00C94A52">
      <w:pPr>
        <w:pStyle w:val="CMD"/>
      </w:pPr>
      <w:r>
        <w:t xml:space="preserve">devasc@labvm:~/labs/devnet-src/netconf$ </w:t>
      </w:r>
      <w:r w:rsidRPr="00F95EDD">
        <w:rPr>
          <w:b/>
          <w:bCs/>
          <w:sz w:val="24"/>
          <w:szCs w:val="28"/>
        </w:rPr>
        <w:t>python3 ncclient-netconf.py</w:t>
      </w:r>
      <w:r w:rsidRPr="00F95EDD">
        <w:rPr>
          <w:sz w:val="24"/>
          <w:szCs w:val="28"/>
        </w:rPr>
        <w:t xml:space="preserve"> </w:t>
      </w:r>
    </w:p>
    <w:p w14:paraId="03DCE1CC" w14:textId="77777777" w:rsidR="003E2C2A" w:rsidRDefault="003E2C2A" w:rsidP="00C94A52">
      <w:pPr>
        <w:pStyle w:val="CMDOutput"/>
      </w:pPr>
    </w:p>
    <w:p w14:paraId="105C5B20" w14:textId="213831D8" w:rsidR="00C94A52" w:rsidRDefault="00C94A52" w:rsidP="00C94A52">
      <w:pPr>
        <w:pStyle w:val="CMDOutput"/>
      </w:pPr>
      <w:r>
        <w:t>&lt;?xml version="1.0" ?&gt;</w:t>
      </w:r>
    </w:p>
    <w:p w14:paraId="4220A57B" w14:textId="77777777" w:rsidR="00C94A52" w:rsidRDefault="00C94A52" w:rsidP="00C94A52">
      <w:pPr>
        <w:pStyle w:val="CMDOutput"/>
      </w:pPr>
      <w:r>
        <w:t>&lt;rpc-reply xmlns="urn:ietf:params:xml:ns:netconf:base:1.0" xmlns:nc="urn:ietf:params:xml:ns:netconf:base:1.0" message-id="urn:uuid:3a5f6abc-76b4-436d-9e9a-7758091c28b7"&gt;</w:t>
      </w:r>
    </w:p>
    <w:p w14:paraId="797924C4" w14:textId="77777777" w:rsidR="00C94A52" w:rsidRDefault="00C94A52" w:rsidP="00C94A52">
      <w:pPr>
        <w:pStyle w:val="CMDOutput"/>
      </w:pPr>
      <w:r>
        <w:t xml:space="preserve">        &lt;data&gt;</w:t>
      </w:r>
    </w:p>
    <w:p w14:paraId="37845F2D" w14:textId="77777777" w:rsidR="00C94A52" w:rsidRDefault="00C94A52" w:rsidP="00C94A52">
      <w:pPr>
        <w:pStyle w:val="CMDOutput"/>
      </w:pPr>
      <w:r>
        <w:t xml:space="preserve">                &lt;native xmlns="http://cisco.com/ns/yang/Cisco-IOS-XE-native"&gt;</w:t>
      </w:r>
    </w:p>
    <w:p w14:paraId="6C441172" w14:textId="77777777" w:rsidR="00C94A52" w:rsidRDefault="00C94A52" w:rsidP="00C94A52">
      <w:pPr>
        <w:pStyle w:val="CMDOutput"/>
      </w:pPr>
      <w:r>
        <w:t xml:space="preserve">                        &lt;version&gt;16.9&lt;/version&gt;</w:t>
      </w:r>
    </w:p>
    <w:p w14:paraId="0A5E22ED" w14:textId="77777777" w:rsidR="00C94A52" w:rsidRDefault="00C94A52" w:rsidP="00C94A52">
      <w:pPr>
        <w:pStyle w:val="CMDOutput"/>
      </w:pPr>
      <w:r>
        <w:t xml:space="preserve">                        &lt;boot-start-marker/&gt;</w:t>
      </w:r>
    </w:p>
    <w:p w14:paraId="586E8FC6" w14:textId="77777777" w:rsidR="00C94A52" w:rsidRDefault="00C94A52" w:rsidP="00C94A52">
      <w:pPr>
        <w:pStyle w:val="CMDOutput"/>
      </w:pPr>
      <w:r>
        <w:t xml:space="preserve">                        &lt;boot-end-marker/&gt;</w:t>
      </w:r>
    </w:p>
    <w:p w14:paraId="248E892E" w14:textId="77777777" w:rsidR="00C94A52" w:rsidRDefault="00C94A52" w:rsidP="00C94A52">
      <w:pPr>
        <w:pStyle w:val="CMDOutput"/>
      </w:pPr>
      <w:r>
        <w:t xml:space="preserve">                        &lt;banner&gt;</w:t>
      </w:r>
    </w:p>
    <w:p w14:paraId="0B3172EB" w14:textId="77777777" w:rsidR="00C94A52" w:rsidRDefault="00C94A52" w:rsidP="00C94A52">
      <w:pPr>
        <w:pStyle w:val="CMDOutput"/>
      </w:pPr>
      <w:r>
        <w:t xml:space="preserve">                                &lt;motd&gt;</w:t>
      </w:r>
    </w:p>
    <w:p w14:paraId="0312669C" w14:textId="77777777" w:rsidR="00C94A52" w:rsidRDefault="00C94A52" w:rsidP="00C94A52">
      <w:pPr>
        <w:pStyle w:val="CMDOutput"/>
      </w:pPr>
      <w:r>
        <w:t xml:space="preserve">                                        &lt;banner&gt;^C&lt;/banner&gt;</w:t>
      </w:r>
    </w:p>
    <w:p w14:paraId="73F71BDA" w14:textId="77777777" w:rsidR="00C94A52" w:rsidRDefault="00C94A52" w:rsidP="00C94A52">
      <w:pPr>
        <w:pStyle w:val="CMDOutput"/>
      </w:pPr>
      <w:r>
        <w:t xml:space="preserve">                                &lt;/motd&gt;</w:t>
      </w:r>
    </w:p>
    <w:p w14:paraId="69F46857" w14:textId="77777777" w:rsidR="00C94A52" w:rsidRDefault="00C94A52" w:rsidP="00C94A52">
      <w:pPr>
        <w:pStyle w:val="CMDOutput"/>
      </w:pPr>
      <w:r>
        <w:t xml:space="preserve">                        &lt;/banner&gt;</w:t>
      </w:r>
    </w:p>
    <w:p w14:paraId="6053C2F8" w14:textId="77777777" w:rsidR="00C94A52" w:rsidRDefault="00C94A52" w:rsidP="00C94A52">
      <w:pPr>
        <w:pStyle w:val="CMDOutput"/>
      </w:pPr>
      <w:r>
        <w:t>(output omitted)</w:t>
      </w:r>
    </w:p>
    <w:p w14:paraId="086B9D7B" w14:textId="77777777" w:rsidR="00C94A52" w:rsidRDefault="00C94A52" w:rsidP="00C94A52">
      <w:pPr>
        <w:pStyle w:val="CMDOutput"/>
      </w:pPr>
      <w:r>
        <w:t xml:space="preserve">        &lt;/data&gt;</w:t>
      </w:r>
    </w:p>
    <w:p w14:paraId="4851047F" w14:textId="21C05A8C" w:rsidR="00C94A52" w:rsidRDefault="00C94A52" w:rsidP="006A0298">
      <w:pPr>
        <w:pStyle w:val="CMDOutput"/>
      </w:pPr>
      <w:r>
        <w:t>&lt;/rpc-reply&gt;</w:t>
      </w:r>
    </w:p>
    <w:p w14:paraId="67264EA1" w14:textId="77777777" w:rsidR="00C94A52" w:rsidRDefault="00C94A52" w:rsidP="00C94A52">
      <w:pPr>
        <w:pStyle w:val="CMD"/>
      </w:pPr>
      <w:r>
        <w:t>devasc@labvm:~/labs/devnet-src/netconf$</w:t>
      </w:r>
    </w:p>
    <w:p w14:paraId="364C2918" w14:textId="0EA1A870" w:rsidR="00707049" w:rsidRDefault="00707049" w:rsidP="00C94A52">
      <w:pPr>
        <w:pStyle w:val="CMD"/>
      </w:pPr>
    </w:p>
    <w:p w14:paraId="59FE9BED" w14:textId="1D2B61F3" w:rsidR="003A60C0" w:rsidRDefault="00D904C4" w:rsidP="003A60C0">
      <w:pPr>
        <w:pStyle w:val="Ttulo3"/>
      </w:pPr>
      <w:r>
        <w:t>Utilizar</w:t>
      </w:r>
      <w:r w:rsidR="003A60C0">
        <w:t xml:space="preserve"> un filtro con get_config</w:t>
      </w:r>
      <w:r>
        <w:t xml:space="preserve"> () para recuperar so</w:t>
      </w:r>
      <w:r w:rsidR="003A60C0">
        <w:t>lo un modelo específico de YANG.</w:t>
      </w:r>
    </w:p>
    <w:p w14:paraId="17B0A7C5" w14:textId="0DBE21C9" w:rsidR="003A60C0" w:rsidRDefault="003A60C0" w:rsidP="003A60C0">
      <w:pPr>
        <w:pStyle w:val="BodyTextL25"/>
      </w:pPr>
      <w:r>
        <w:t xml:space="preserve">Es posible que un administrador de red solo desee recuperar una parte de la configuración en ejecución en un dispositivo. </w:t>
      </w:r>
      <w:r w:rsidR="00F4561B">
        <w:t>NETCONF admite devolver sol</w:t>
      </w:r>
      <w:r>
        <w:t xml:space="preserve">o datos definidos en un parámetro de filtro de la función </w:t>
      </w:r>
      <w:r w:rsidRPr="003A60C0">
        <w:rPr>
          <w:b/>
          <w:bCs/>
        </w:rPr>
        <w:t>get_conf ()</w:t>
      </w:r>
      <w:r>
        <w:t>.</w:t>
      </w:r>
    </w:p>
    <w:p w14:paraId="1449198B" w14:textId="77777777" w:rsidR="00707049" w:rsidRDefault="00707049" w:rsidP="003A60C0">
      <w:pPr>
        <w:pStyle w:val="BodyTextL25"/>
      </w:pPr>
    </w:p>
    <w:p w14:paraId="6F20EDC8" w14:textId="6F502036" w:rsidR="0024699D" w:rsidRDefault="003A60C0" w:rsidP="00F034C1">
      <w:pPr>
        <w:pStyle w:val="SubStepAlpha"/>
      </w:pPr>
      <w:r>
        <w:t>Cree una variable llamada</w:t>
      </w:r>
      <w:r w:rsidRPr="00F034C1">
        <w:rPr>
          <w:b/>
          <w:bCs/>
        </w:rPr>
        <w:t xml:space="preserve"> netconf_filter</w:t>
      </w:r>
      <w:r w:rsidR="008407C9">
        <w:t xml:space="preserve"> que sol</w:t>
      </w:r>
      <w:r>
        <w:t xml:space="preserve">o recupere los datos definidos por el modelo YANG nativo de Cisco IOS XE. </w:t>
      </w:r>
    </w:p>
    <w:p w14:paraId="03A900FA" w14:textId="77777777" w:rsidR="00707049" w:rsidRDefault="00707049" w:rsidP="00707049">
      <w:pPr>
        <w:pStyle w:val="SubStepAlpha"/>
        <w:numPr>
          <w:ilvl w:val="0"/>
          <w:numId w:val="0"/>
        </w:numPr>
        <w:ind w:left="720"/>
      </w:pPr>
    </w:p>
    <w:p w14:paraId="74454B01" w14:textId="77777777" w:rsidR="00C94A52" w:rsidRPr="00BB4691" w:rsidRDefault="00C94A52" w:rsidP="00C94A52">
      <w:pPr>
        <w:pStyle w:val="CMD"/>
      </w:pPr>
      <w:r w:rsidRPr="00BB4691">
        <w:t>netconf_filter = """</w:t>
      </w:r>
    </w:p>
    <w:p w14:paraId="215B4E44" w14:textId="77777777" w:rsidR="00C94A52" w:rsidRPr="00BB4691" w:rsidRDefault="00C94A52" w:rsidP="00C94A52">
      <w:pPr>
        <w:pStyle w:val="CMD"/>
      </w:pPr>
      <w:r w:rsidRPr="00BB4691">
        <w:t>&lt;filter&gt;</w:t>
      </w:r>
    </w:p>
    <w:p w14:paraId="46D64591" w14:textId="77777777" w:rsidR="00C94A52" w:rsidRPr="00BB4691" w:rsidRDefault="00C94A52" w:rsidP="00C94A52">
      <w:pPr>
        <w:pStyle w:val="CMD"/>
      </w:pPr>
      <w:r w:rsidRPr="00BB4691">
        <w:t xml:space="preserve">    &lt;native xmlns="http://cisco.com/ns/yang/Cisco-IOS-XE-native" /&gt;</w:t>
      </w:r>
    </w:p>
    <w:p w14:paraId="2537B4BA" w14:textId="77777777" w:rsidR="00C94A52" w:rsidRPr="00BB4691" w:rsidRDefault="00C94A52" w:rsidP="00C94A52">
      <w:pPr>
        <w:pStyle w:val="CMD"/>
      </w:pPr>
      <w:r w:rsidRPr="00BB4691">
        <w:t>&lt;/filter&gt;</w:t>
      </w:r>
    </w:p>
    <w:p w14:paraId="651D105F" w14:textId="77777777" w:rsidR="00C94A52" w:rsidRPr="00BB4691" w:rsidRDefault="00C94A52" w:rsidP="00C94A52">
      <w:pPr>
        <w:pStyle w:val="CMD"/>
      </w:pPr>
      <w:r w:rsidRPr="00BB4691">
        <w:t>"""</w:t>
      </w:r>
    </w:p>
    <w:p w14:paraId="2709ED52" w14:textId="77777777" w:rsidR="00C94A52" w:rsidRPr="00BB4691" w:rsidRDefault="00C94A52" w:rsidP="00C94A52">
      <w:pPr>
        <w:pStyle w:val="CMD"/>
      </w:pPr>
      <w:r w:rsidRPr="00BB4691">
        <w:t>netconf_reply = m.get_config(source="running", filter=netconf_filter)</w:t>
      </w:r>
    </w:p>
    <w:p w14:paraId="42E23057" w14:textId="77777777" w:rsidR="00C94A52" w:rsidRDefault="00C94A52" w:rsidP="00C94A52">
      <w:pPr>
        <w:pStyle w:val="CMD"/>
      </w:pPr>
      <w:r w:rsidRPr="00BB4691">
        <w:t>print(xml.dom.minidom.parseString(netconf_reply.xml).toprettyxml())</w:t>
      </w:r>
    </w:p>
    <w:p w14:paraId="1FB7ADA5" w14:textId="77777777" w:rsidR="00707049" w:rsidRPr="003A60C0" w:rsidRDefault="00707049" w:rsidP="00C94A52">
      <w:pPr>
        <w:pStyle w:val="CMD"/>
      </w:pPr>
    </w:p>
    <w:p w14:paraId="39595D45" w14:textId="77777777" w:rsidR="00C00416" w:rsidRDefault="008C4920" w:rsidP="002035B4">
      <w:pPr>
        <w:pStyle w:val="SubStepAlpha"/>
      </w:pPr>
      <w:r w:rsidRPr="00707049">
        <w:rPr>
          <w:b/>
          <w:bCs/>
        </w:rPr>
        <w:t>Guarde y ejecute su programa.</w:t>
      </w:r>
      <w:r>
        <w:t xml:space="preserve"> El inicio de la salida es el mismo, como se muestra a continuación. S</w:t>
      </w:r>
      <w:r w:rsidR="00AC287D">
        <w:t>in embargo, &lt;native&gt; esta vez so</w:t>
      </w:r>
      <w:r>
        <w:t>lo se muestra el elemento XML. Anteriormente, se mostraban todos los modelos YANG disponibles en el CSR1kV.</w:t>
      </w:r>
    </w:p>
    <w:p w14:paraId="37FD0F4A" w14:textId="66B91EB8" w:rsidR="0024699D" w:rsidRDefault="008C4920" w:rsidP="00C00416">
      <w:pPr>
        <w:pStyle w:val="SubStepAlpha"/>
        <w:numPr>
          <w:ilvl w:val="0"/>
          <w:numId w:val="0"/>
        </w:numPr>
        <w:ind w:left="720"/>
      </w:pPr>
      <w:r>
        <w:t>Filtrar los datos recuperados para mostrar solo el módulo nativo de YANG reduce significativamente la salida. Esto se debe a que el módulo YANG nativo solo incluye un subconjunto de todos los modelos IOX XE YANG de Cisco.</w:t>
      </w:r>
    </w:p>
    <w:p w14:paraId="18CE4E7C" w14:textId="77777777" w:rsidR="000C5E58" w:rsidRDefault="000C5E58" w:rsidP="00C94A52">
      <w:pPr>
        <w:pStyle w:val="CMD"/>
      </w:pPr>
    </w:p>
    <w:p w14:paraId="12816E4A" w14:textId="22079AE7" w:rsidR="00C94A52" w:rsidRDefault="00C94A52" w:rsidP="00C94A52">
      <w:pPr>
        <w:pStyle w:val="CMD"/>
      </w:pPr>
      <w:r w:rsidRPr="00B619EA">
        <w:t xml:space="preserve">devasc@labvm:~/labs/devnet-src/netconf$ </w:t>
      </w:r>
      <w:r w:rsidRPr="006A0298">
        <w:rPr>
          <w:b/>
          <w:bCs/>
          <w:sz w:val="24"/>
          <w:szCs w:val="28"/>
        </w:rPr>
        <w:t>python3 ncclient-netconf.py</w:t>
      </w:r>
      <w:r w:rsidRPr="006A0298">
        <w:rPr>
          <w:sz w:val="24"/>
          <w:szCs w:val="28"/>
        </w:rPr>
        <w:t xml:space="preserve"> </w:t>
      </w:r>
    </w:p>
    <w:p w14:paraId="39ABA903" w14:textId="77777777" w:rsidR="000C5E58" w:rsidRDefault="000C5E58" w:rsidP="00C94A52">
      <w:pPr>
        <w:pStyle w:val="CMDOutput"/>
      </w:pPr>
    </w:p>
    <w:p w14:paraId="7EEE9644" w14:textId="77777777" w:rsidR="000C5E58" w:rsidRDefault="000C5E58" w:rsidP="00C94A52">
      <w:pPr>
        <w:pStyle w:val="CMDOutput"/>
      </w:pPr>
    </w:p>
    <w:p w14:paraId="0A70D8F0" w14:textId="097F97C8" w:rsidR="00C94A52" w:rsidRDefault="00C94A52" w:rsidP="00C94A52">
      <w:pPr>
        <w:pStyle w:val="CMDOutput"/>
      </w:pPr>
      <w:r w:rsidRPr="001B7E6E">
        <w:t xml:space="preserve">&lt;?xml version="1.0" ?&gt; </w:t>
      </w:r>
    </w:p>
    <w:p w14:paraId="263F30AD" w14:textId="77777777" w:rsidR="00C94A52" w:rsidRDefault="00C94A52" w:rsidP="00C94A52">
      <w:pPr>
        <w:pStyle w:val="CMDOutput"/>
      </w:pPr>
      <w:r>
        <w:t>&lt;rpc-reply xmlns="urn:ietf:params:xml:ns:netconf:base:1.0" xmlns:nc="urn:ietf:params:xml:ns:netconf:base:1.0" message-id="urn:uuid:4da5b736-1d33-47c3-8e3c-349414be0958"&gt;</w:t>
      </w:r>
    </w:p>
    <w:p w14:paraId="613B2D3E" w14:textId="77777777" w:rsidR="00C94A52" w:rsidRDefault="00C94A52" w:rsidP="00C94A52">
      <w:pPr>
        <w:pStyle w:val="CMDOutput"/>
      </w:pPr>
      <w:r>
        <w:t xml:space="preserve">        &lt;data&gt;</w:t>
      </w:r>
    </w:p>
    <w:p w14:paraId="36439FE8" w14:textId="77777777" w:rsidR="00C94A52" w:rsidRDefault="00C94A52" w:rsidP="00C94A52">
      <w:pPr>
        <w:pStyle w:val="CMDOutput"/>
      </w:pPr>
      <w:r>
        <w:t xml:space="preserve">                </w:t>
      </w:r>
      <w:r w:rsidRPr="006E14F7">
        <w:rPr>
          <w:highlight w:val="yellow"/>
        </w:rPr>
        <w:t>&lt;native</w:t>
      </w:r>
      <w:r>
        <w:t xml:space="preserve"> xmlns="http://cisco.com/ns/yang/Cisco-IOS-XE-native"&gt;</w:t>
      </w:r>
    </w:p>
    <w:p w14:paraId="5B5A4ED6" w14:textId="77777777" w:rsidR="00C94A52" w:rsidRDefault="00C94A52" w:rsidP="00C94A52">
      <w:pPr>
        <w:pStyle w:val="CMDOutput"/>
      </w:pPr>
      <w:r>
        <w:t xml:space="preserve">                        &lt;version&gt;16.9&lt;/version&gt;</w:t>
      </w:r>
    </w:p>
    <w:p w14:paraId="328F537D" w14:textId="77777777" w:rsidR="00C94A52" w:rsidRDefault="00C94A52" w:rsidP="00C94A52">
      <w:pPr>
        <w:pStyle w:val="CMDOutput"/>
      </w:pPr>
      <w:r>
        <w:t xml:space="preserve">                        &lt;boot-start-marker/&gt;</w:t>
      </w:r>
    </w:p>
    <w:p w14:paraId="3F82C3E4" w14:textId="77777777" w:rsidR="00C94A52" w:rsidRDefault="00C94A52" w:rsidP="00C94A52">
      <w:pPr>
        <w:pStyle w:val="CMDOutput"/>
      </w:pPr>
      <w:r>
        <w:t xml:space="preserve">                        &lt;boot-end-marker/&gt;</w:t>
      </w:r>
    </w:p>
    <w:p w14:paraId="16A1E7BC" w14:textId="77777777" w:rsidR="00C94A52" w:rsidRDefault="00C94A52" w:rsidP="00C94A52">
      <w:pPr>
        <w:pStyle w:val="CMDOutput"/>
      </w:pPr>
      <w:r>
        <w:t xml:space="preserve">                        &lt;banner&gt;</w:t>
      </w:r>
    </w:p>
    <w:p w14:paraId="5C43CBF8" w14:textId="77777777" w:rsidR="00C94A52" w:rsidRDefault="00C94A52" w:rsidP="00C94A52">
      <w:pPr>
        <w:pStyle w:val="CMDOutput"/>
      </w:pPr>
      <w:r>
        <w:t xml:space="preserve">                                &lt;motd&gt;</w:t>
      </w:r>
    </w:p>
    <w:p w14:paraId="2FF4DD89" w14:textId="77777777" w:rsidR="00C94A52" w:rsidRDefault="00C94A52" w:rsidP="00C94A52">
      <w:pPr>
        <w:pStyle w:val="CMDOutput"/>
      </w:pPr>
      <w:r>
        <w:t xml:space="preserve">                                        &lt;banner&gt;^C&lt;/banner&gt;</w:t>
      </w:r>
    </w:p>
    <w:p w14:paraId="5FE38E95" w14:textId="77777777" w:rsidR="00C94A52" w:rsidRDefault="00C94A52" w:rsidP="00C94A52">
      <w:pPr>
        <w:pStyle w:val="CMDOutput"/>
      </w:pPr>
      <w:r>
        <w:t xml:space="preserve">                                &lt;/motd&gt;</w:t>
      </w:r>
    </w:p>
    <w:p w14:paraId="37E1E4B6" w14:textId="77777777" w:rsidR="00C94A52" w:rsidRDefault="00C94A52" w:rsidP="00C94A52">
      <w:pPr>
        <w:pStyle w:val="CMDOutput"/>
      </w:pPr>
      <w:r>
        <w:t xml:space="preserve">                        &lt;/banner&gt;</w:t>
      </w:r>
    </w:p>
    <w:p w14:paraId="700FFA3F" w14:textId="77777777" w:rsidR="00C94A52" w:rsidRDefault="00C94A52" w:rsidP="00C94A52">
      <w:pPr>
        <w:pStyle w:val="CMDOutput"/>
      </w:pPr>
      <w:r>
        <w:t xml:space="preserve">                        &lt;service&gt;</w:t>
      </w:r>
    </w:p>
    <w:p w14:paraId="300044D0" w14:textId="77777777" w:rsidR="00C94A52" w:rsidRDefault="00C94A52" w:rsidP="00C94A52">
      <w:pPr>
        <w:pStyle w:val="CMDOutput"/>
      </w:pPr>
      <w:r>
        <w:t xml:space="preserve">                                &lt;</w:t>
      </w:r>
      <w:proofErr w:type="spellStart"/>
      <w:r>
        <w:t>timestamps</w:t>
      </w:r>
      <w:proofErr w:type="spellEnd"/>
      <w:r>
        <w:t>&gt;</w:t>
      </w:r>
    </w:p>
    <w:p w14:paraId="155CB835" w14:textId="77777777" w:rsidR="00C94A52" w:rsidRDefault="00C94A52" w:rsidP="00C94A52">
      <w:pPr>
        <w:pStyle w:val="CMDOutput"/>
      </w:pPr>
      <w:r>
        <w:t xml:space="preserve">                                        &lt;debug&gt;</w:t>
      </w:r>
    </w:p>
    <w:p w14:paraId="21137829" w14:textId="77777777" w:rsidR="00C94A52" w:rsidRDefault="00C94A52" w:rsidP="00C94A52">
      <w:pPr>
        <w:pStyle w:val="CMDOutput"/>
      </w:pPr>
      <w:r>
        <w:t xml:space="preserve">                                                &lt;</w:t>
      </w:r>
      <w:proofErr w:type="spellStart"/>
      <w:r>
        <w:t>datetime</w:t>
      </w:r>
      <w:proofErr w:type="spellEnd"/>
      <w:r>
        <w:t>&gt;</w:t>
      </w:r>
    </w:p>
    <w:p w14:paraId="02F58B80" w14:textId="77777777" w:rsidR="00C94A52" w:rsidRDefault="00C94A52" w:rsidP="00C94A52">
      <w:pPr>
        <w:pStyle w:val="CMDOutput"/>
      </w:pPr>
      <w:r>
        <w:t xml:space="preserve">                                                        &lt;</w:t>
      </w:r>
      <w:proofErr w:type="spellStart"/>
      <w:r>
        <w:t>msec</w:t>
      </w:r>
      <w:proofErr w:type="spellEnd"/>
      <w:r>
        <w:t>/&gt;</w:t>
      </w:r>
    </w:p>
    <w:p w14:paraId="20F54F5F" w14:textId="77777777" w:rsidR="00C94A52" w:rsidRDefault="00C94A52" w:rsidP="00C94A52">
      <w:pPr>
        <w:pStyle w:val="CMDOutput"/>
      </w:pPr>
      <w:r>
        <w:t xml:space="preserve">                                                &lt;/</w:t>
      </w:r>
      <w:proofErr w:type="spellStart"/>
      <w:r>
        <w:t>datetime</w:t>
      </w:r>
      <w:proofErr w:type="spellEnd"/>
      <w:r>
        <w:t>&gt;</w:t>
      </w:r>
    </w:p>
    <w:p w14:paraId="7DF2A6E2" w14:textId="77777777" w:rsidR="00C94A52" w:rsidRDefault="00C94A52" w:rsidP="00C94A52">
      <w:pPr>
        <w:pStyle w:val="CMDOutput"/>
      </w:pPr>
      <w:r>
        <w:t xml:space="preserve">                                        &lt;/debug&gt;</w:t>
      </w:r>
    </w:p>
    <w:p w14:paraId="60F925DC" w14:textId="77777777" w:rsidR="00C94A52" w:rsidRDefault="00C94A52" w:rsidP="00C94A52">
      <w:pPr>
        <w:pStyle w:val="CMDOutput"/>
      </w:pPr>
      <w:r>
        <w:t xml:space="preserve">                                        &lt;log&gt;</w:t>
      </w:r>
    </w:p>
    <w:p w14:paraId="512E4934" w14:textId="77777777" w:rsidR="00C94A52" w:rsidRDefault="00C94A52" w:rsidP="00C94A52">
      <w:pPr>
        <w:pStyle w:val="CMDOutput"/>
      </w:pPr>
      <w:r>
        <w:t xml:space="preserve">                                                &lt;</w:t>
      </w:r>
      <w:proofErr w:type="spellStart"/>
      <w:r>
        <w:t>datetime</w:t>
      </w:r>
      <w:proofErr w:type="spellEnd"/>
      <w:r>
        <w:t>&gt;</w:t>
      </w:r>
    </w:p>
    <w:p w14:paraId="77BB3963" w14:textId="77777777" w:rsidR="00C94A52" w:rsidRDefault="00C94A52" w:rsidP="00C94A52">
      <w:pPr>
        <w:pStyle w:val="CMDOutput"/>
      </w:pPr>
      <w:r>
        <w:t xml:space="preserve">                                                        &lt;</w:t>
      </w:r>
      <w:proofErr w:type="spellStart"/>
      <w:r>
        <w:t>msec</w:t>
      </w:r>
      <w:proofErr w:type="spellEnd"/>
      <w:r>
        <w:t>/&gt;</w:t>
      </w:r>
    </w:p>
    <w:p w14:paraId="64958193" w14:textId="77777777" w:rsidR="00C94A52" w:rsidRDefault="00C94A52" w:rsidP="00C94A52">
      <w:pPr>
        <w:pStyle w:val="CMDOutput"/>
      </w:pPr>
      <w:r>
        <w:t xml:space="preserve">                                                &lt;/</w:t>
      </w:r>
      <w:proofErr w:type="spellStart"/>
      <w:r>
        <w:t>datetime</w:t>
      </w:r>
      <w:proofErr w:type="spellEnd"/>
      <w:r>
        <w:t>&gt;</w:t>
      </w:r>
    </w:p>
    <w:p w14:paraId="5698D2EC" w14:textId="77777777" w:rsidR="00C94A52" w:rsidRDefault="00C94A52" w:rsidP="00C94A52">
      <w:pPr>
        <w:pStyle w:val="CMDOutput"/>
      </w:pPr>
      <w:r>
        <w:t xml:space="preserve">                                        &lt;/log&gt;</w:t>
      </w:r>
    </w:p>
    <w:p w14:paraId="3FE07E80" w14:textId="77777777" w:rsidR="00C94A52" w:rsidRDefault="00C94A52" w:rsidP="00C94A52">
      <w:pPr>
        <w:pStyle w:val="CMDOutput"/>
      </w:pPr>
      <w:r>
        <w:t xml:space="preserve">                                &lt;/</w:t>
      </w:r>
      <w:proofErr w:type="spellStart"/>
      <w:r>
        <w:t>timestamps</w:t>
      </w:r>
      <w:proofErr w:type="spellEnd"/>
      <w:r>
        <w:t>&gt;</w:t>
      </w:r>
    </w:p>
    <w:p w14:paraId="2261DB61" w14:textId="77777777" w:rsidR="00C94A52" w:rsidRDefault="00C94A52" w:rsidP="00C94A52">
      <w:pPr>
        <w:pStyle w:val="CMDOutput"/>
      </w:pPr>
      <w:r>
        <w:t xml:space="preserve">                        &lt;/service&gt;</w:t>
      </w:r>
    </w:p>
    <w:p w14:paraId="1F29DAC7" w14:textId="77777777" w:rsidR="00C94A52" w:rsidRDefault="00C94A52" w:rsidP="00C94A52">
      <w:pPr>
        <w:pStyle w:val="CMDOutput"/>
      </w:pPr>
      <w:r>
        <w:t xml:space="preserve">                        &lt;platform&gt;</w:t>
      </w:r>
    </w:p>
    <w:p w14:paraId="23BAC329" w14:textId="77777777" w:rsidR="00C94A52" w:rsidRDefault="00C94A52" w:rsidP="00C94A52">
      <w:pPr>
        <w:pStyle w:val="CMDOutput"/>
      </w:pPr>
      <w:r>
        <w:t xml:space="preserve">                                &lt;</w:t>
      </w:r>
      <w:proofErr w:type="spellStart"/>
      <w:r>
        <w:t>console</w:t>
      </w:r>
      <w:proofErr w:type="spellEnd"/>
      <w:r>
        <w:t xml:space="preserve"> xmlns="http://cisco.com/ns/yang/Cisco-IOS-XE-</w:t>
      </w:r>
      <w:proofErr w:type="spellStart"/>
      <w:r>
        <w:t>platform</w:t>
      </w:r>
      <w:proofErr w:type="spellEnd"/>
      <w:r>
        <w:t>"&gt;</w:t>
      </w:r>
    </w:p>
    <w:p w14:paraId="4EDDBE95" w14:textId="77777777" w:rsidR="00C94A52" w:rsidRDefault="00C94A52" w:rsidP="00C94A52">
      <w:pPr>
        <w:pStyle w:val="CMDOutput"/>
      </w:pPr>
      <w:r>
        <w:t xml:space="preserve">                                        &lt;output&gt;virtual&lt;/output&gt;</w:t>
      </w:r>
    </w:p>
    <w:p w14:paraId="2BE526EF" w14:textId="77777777" w:rsidR="00C94A52" w:rsidRDefault="00C94A52" w:rsidP="00C94A52">
      <w:pPr>
        <w:pStyle w:val="CMDOutput"/>
      </w:pPr>
      <w:r>
        <w:t xml:space="preserve">                                &lt;/</w:t>
      </w:r>
      <w:proofErr w:type="spellStart"/>
      <w:r>
        <w:t>console</w:t>
      </w:r>
      <w:proofErr w:type="spellEnd"/>
      <w:r>
        <w:t>&gt;</w:t>
      </w:r>
    </w:p>
    <w:p w14:paraId="11135945" w14:textId="77777777" w:rsidR="00C94A52" w:rsidRDefault="00C94A52" w:rsidP="00C94A52">
      <w:pPr>
        <w:pStyle w:val="CMDOutput"/>
      </w:pPr>
      <w:r>
        <w:t xml:space="preserve">                        &lt;/platform&gt;</w:t>
      </w:r>
    </w:p>
    <w:p w14:paraId="2E54799E" w14:textId="77777777" w:rsidR="00C94A52" w:rsidRDefault="00C94A52" w:rsidP="00C94A52">
      <w:pPr>
        <w:pStyle w:val="CMDOutput"/>
      </w:pPr>
      <w:r>
        <w:t xml:space="preserve">                        &lt;hostname&gt;CSR1kv&lt;/hostname&gt;</w:t>
      </w:r>
    </w:p>
    <w:p w14:paraId="79CA7C29" w14:textId="77777777" w:rsidR="00C94A52" w:rsidRDefault="00C94A52" w:rsidP="00C94A52">
      <w:pPr>
        <w:pStyle w:val="CMDOutput"/>
      </w:pPr>
      <w:r>
        <w:t>(output omitted)</w:t>
      </w:r>
    </w:p>
    <w:p w14:paraId="680A21F6" w14:textId="77777777" w:rsidR="00C94A52" w:rsidRDefault="00C94A52" w:rsidP="00C94A52">
      <w:pPr>
        <w:pStyle w:val="CMDOutput"/>
      </w:pPr>
      <w:r>
        <w:t xml:space="preserve">                </w:t>
      </w:r>
      <w:r w:rsidRPr="006E14F7">
        <w:rPr>
          <w:highlight w:val="yellow"/>
        </w:rPr>
        <w:t>&lt;/native&gt;</w:t>
      </w:r>
    </w:p>
    <w:p w14:paraId="67C5B7F3" w14:textId="77777777" w:rsidR="00C94A52" w:rsidRDefault="00C94A52" w:rsidP="00C94A52">
      <w:pPr>
        <w:pStyle w:val="CMDOutput"/>
      </w:pPr>
      <w:r>
        <w:t xml:space="preserve">        &lt;/data&gt;</w:t>
      </w:r>
    </w:p>
    <w:p w14:paraId="272EE076" w14:textId="77777777" w:rsidR="00C94A52" w:rsidRDefault="00C94A52" w:rsidP="00C94A52">
      <w:pPr>
        <w:pStyle w:val="CMDOutput"/>
      </w:pPr>
      <w:r>
        <w:t>&lt;/rpc-reply&gt;</w:t>
      </w:r>
    </w:p>
    <w:p w14:paraId="4C65DA05" w14:textId="77777777" w:rsidR="00C94A52" w:rsidRDefault="00C94A52" w:rsidP="00C94A52">
      <w:pPr>
        <w:pStyle w:val="CMDOutput"/>
      </w:pPr>
    </w:p>
    <w:p w14:paraId="7A69D2C5" w14:textId="77777777" w:rsidR="00C94A52" w:rsidRDefault="00C94A52" w:rsidP="00C94A52">
      <w:pPr>
        <w:pStyle w:val="CMD"/>
      </w:pPr>
      <w:r>
        <w:t>devasc@labvm:~/labs/devnet-src/netconf$</w:t>
      </w:r>
    </w:p>
    <w:p w14:paraId="0B0AF9A6" w14:textId="77777777" w:rsidR="0022042F" w:rsidRDefault="0022042F" w:rsidP="00C94A52">
      <w:pPr>
        <w:pStyle w:val="CMD"/>
      </w:pPr>
    </w:p>
    <w:p w14:paraId="19993FFF" w14:textId="77777777" w:rsidR="000C5E58" w:rsidRDefault="000C5E58" w:rsidP="00C94A52">
      <w:pPr>
        <w:pStyle w:val="CMD"/>
      </w:pPr>
    </w:p>
    <w:p w14:paraId="49F379C4" w14:textId="77777777" w:rsidR="000C5E58" w:rsidRDefault="000C5E58" w:rsidP="00C94A52">
      <w:pPr>
        <w:pStyle w:val="CMD"/>
      </w:pPr>
    </w:p>
    <w:p w14:paraId="5631C3F8" w14:textId="77777777" w:rsidR="000C5E58" w:rsidRDefault="000C5E58" w:rsidP="00C94A52">
      <w:pPr>
        <w:pStyle w:val="CMD"/>
      </w:pPr>
    </w:p>
    <w:p w14:paraId="4F723906" w14:textId="77777777" w:rsidR="000C5E58" w:rsidRDefault="000C5E58" w:rsidP="00C94A52">
      <w:pPr>
        <w:pStyle w:val="CMD"/>
      </w:pPr>
    </w:p>
    <w:p w14:paraId="33DD432C" w14:textId="77777777" w:rsidR="000C5E58" w:rsidRDefault="000C5E58" w:rsidP="00C94A52">
      <w:pPr>
        <w:pStyle w:val="CMD"/>
      </w:pPr>
    </w:p>
    <w:p w14:paraId="6352E269" w14:textId="77777777" w:rsidR="000C5E58" w:rsidRPr="003A60C0" w:rsidRDefault="000C5E58" w:rsidP="00C94A52">
      <w:pPr>
        <w:pStyle w:val="CMD"/>
      </w:pPr>
    </w:p>
    <w:p w14:paraId="27F48885" w14:textId="0B9B8C07" w:rsidR="006B0BF4" w:rsidRDefault="006B0BF4" w:rsidP="006B0BF4">
      <w:pPr>
        <w:pStyle w:val="Ttulo2"/>
      </w:pPr>
      <w:r>
        <w:lastRenderedPageBreak/>
        <w:t>Usar ncclient para configurar un dispositivo</w:t>
      </w:r>
      <w:r w:rsidR="00976393">
        <w:t>.</w:t>
      </w:r>
    </w:p>
    <w:p w14:paraId="6B262B5C" w14:textId="789CE1F7" w:rsidR="006B0BF4" w:rsidRDefault="002035B4" w:rsidP="006B0BF4">
      <w:pPr>
        <w:pStyle w:val="BodyTextL25"/>
      </w:pPr>
      <w:r>
        <w:t xml:space="preserve">En esta parte, usará </w:t>
      </w:r>
      <w:r w:rsidRPr="002035B4">
        <w:rPr>
          <w:b/>
          <w:bCs/>
        </w:rPr>
        <w:t>ncclient</w:t>
      </w:r>
      <w:r>
        <w:t xml:space="preserve"> para configurar el CSR1kv utilizando el método </w:t>
      </w:r>
      <w:r w:rsidRPr="002035B4">
        <w:rPr>
          <w:b/>
          <w:bCs/>
        </w:rPr>
        <w:t>edit_config ()</w:t>
      </w:r>
      <w:r>
        <w:t xml:space="preserve"> del módulo </w:t>
      </w:r>
      <w:r w:rsidRPr="002035B4">
        <w:rPr>
          <w:b/>
          <w:bCs/>
        </w:rPr>
        <w:t>manager</w:t>
      </w:r>
      <w:r>
        <w:t xml:space="preserve">. </w:t>
      </w:r>
    </w:p>
    <w:p w14:paraId="18247D4E" w14:textId="48A9DA88" w:rsidR="003C799C" w:rsidRDefault="00976393" w:rsidP="00EA48A6">
      <w:pPr>
        <w:pStyle w:val="Ttulo3"/>
      </w:pPr>
      <w:r>
        <w:t>Utilizar</w:t>
      </w:r>
      <w:r w:rsidR="003C799C">
        <w:t xml:space="preserve"> ncclient para editar el nombre de host del CSR1kV.</w:t>
      </w:r>
    </w:p>
    <w:p w14:paraId="3C6399CF" w14:textId="467A00A7" w:rsidR="0024699D" w:rsidRDefault="00C647FC" w:rsidP="00596B7A">
      <w:pPr>
        <w:pStyle w:val="BodyTextL25"/>
      </w:pPr>
      <w:r>
        <w:t xml:space="preserve">Para actualizar una configuración existente en la configuración para CSR1kV, puede extraer la ubicación de configuración de la </w:t>
      </w:r>
      <w:r w:rsidR="00165948">
        <w:t xml:space="preserve">que fue </w:t>
      </w:r>
      <w:r>
        <w:t>recuperada anteriormente. Para este paso, establecerá una variable para cambiar el  valor</w:t>
      </w:r>
      <w:r w:rsidR="00BB4691">
        <w:t xml:space="preserve"> </w:t>
      </w:r>
      <w:r w:rsidR="00BB4691">
        <w:t>&lt;hostname&gt;</w:t>
      </w:r>
      <w:r>
        <w:t>.</w:t>
      </w:r>
    </w:p>
    <w:p w14:paraId="683BCD3A" w14:textId="77777777" w:rsidR="00C94A52" w:rsidRPr="004F0662" w:rsidRDefault="00C94A52" w:rsidP="00C94A52">
      <w:pPr>
        <w:pStyle w:val="CMD"/>
        <w:rPr>
          <w:b/>
          <w:bCs/>
        </w:rPr>
      </w:pPr>
      <w:r>
        <w:t xml:space="preserve">devasc@labvm:~/labs/devnet-src/netconf$ </w:t>
      </w:r>
      <w:r w:rsidRPr="006A0298">
        <w:rPr>
          <w:b/>
          <w:bCs/>
          <w:sz w:val="24"/>
          <w:szCs w:val="28"/>
        </w:rPr>
        <w:t xml:space="preserve">python3 ncclient-netconf.py </w:t>
      </w:r>
    </w:p>
    <w:p w14:paraId="00BE57F4" w14:textId="77777777" w:rsidR="00BB4691" w:rsidRDefault="00BB4691" w:rsidP="00C94A52">
      <w:pPr>
        <w:pStyle w:val="CMDOutput"/>
      </w:pPr>
    </w:p>
    <w:p w14:paraId="593D12D2" w14:textId="5177ECA5" w:rsidR="00C94A52" w:rsidRDefault="00C94A52" w:rsidP="00C94A52">
      <w:pPr>
        <w:pStyle w:val="CMDOutput"/>
      </w:pPr>
      <w:r>
        <w:t xml:space="preserve">&lt;?xml version="1.0" ?&gt; </w:t>
      </w:r>
    </w:p>
    <w:p w14:paraId="1707D995" w14:textId="77777777" w:rsidR="00C94A52" w:rsidRDefault="00C94A52" w:rsidP="00C94A52">
      <w:pPr>
        <w:pStyle w:val="CMDOutput"/>
      </w:pPr>
      <w:r>
        <w:t>&lt;rpc-reply xmlns="urn:ietf:params:xml:ns:netconf:base:1.0" xmlns:nc="urn:ietf:params:xml:ns:netconf:base:1.0" message-id="urn:uuid:4da5b736-1d33-47c3-8e3c-349414be0958"&gt;</w:t>
      </w:r>
    </w:p>
    <w:p w14:paraId="2332F40F" w14:textId="77777777" w:rsidR="00C94A52" w:rsidRDefault="00C94A52" w:rsidP="00C94A52">
      <w:pPr>
        <w:pStyle w:val="CMDOutput"/>
      </w:pPr>
      <w:r>
        <w:t xml:space="preserve">        &lt;data&gt;</w:t>
      </w:r>
    </w:p>
    <w:p w14:paraId="74C9AF80" w14:textId="77777777" w:rsidR="00C94A52" w:rsidRDefault="00C94A52" w:rsidP="00C94A52">
      <w:pPr>
        <w:pStyle w:val="CMDOutput"/>
      </w:pPr>
      <w:r>
        <w:t xml:space="preserve">                &lt;native xmlns="http://cisco.com/ns/yang/Cisco-IOS-XE-native"&gt;</w:t>
      </w:r>
    </w:p>
    <w:p w14:paraId="785EA959" w14:textId="77777777" w:rsidR="00C94A52" w:rsidRDefault="00C94A52" w:rsidP="00C94A52">
      <w:pPr>
        <w:pStyle w:val="CMDOutput"/>
      </w:pPr>
      <w:r>
        <w:t>(output omitted)</w:t>
      </w:r>
    </w:p>
    <w:p w14:paraId="6293B23E" w14:textId="77777777" w:rsidR="00C94A52" w:rsidRDefault="00C94A52" w:rsidP="00C94A52">
      <w:pPr>
        <w:pStyle w:val="CMDOutput"/>
      </w:pPr>
      <w:r>
        <w:t xml:space="preserve">                        </w:t>
      </w:r>
      <w:r w:rsidRPr="00596B7A">
        <w:rPr>
          <w:highlight w:val="yellow"/>
        </w:rPr>
        <w:t>&lt;hostname&gt;CSR1kv&lt;/hostname&gt;</w:t>
      </w:r>
    </w:p>
    <w:p w14:paraId="5729D88D" w14:textId="77777777" w:rsidR="00C94A52" w:rsidRDefault="00C94A52" w:rsidP="00C94A52">
      <w:pPr>
        <w:pStyle w:val="CMDOutput"/>
      </w:pPr>
      <w:r>
        <w:t>(output omitted)</w:t>
      </w:r>
    </w:p>
    <w:p w14:paraId="20E76094" w14:textId="77777777" w:rsidR="000C5E58" w:rsidRDefault="000C5E58" w:rsidP="00C94A52">
      <w:pPr>
        <w:pStyle w:val="CMDOutput"/>
      </w:pPr>
    </w:p>
    <w:p w14:paraId="7F3B7DFA" w14:textId="59B50C03" w:rsidR="0024699D" w:rsidRDefault="003A06D3" w:rsidP="003A06D3">
      <w:pPr>
        <w:pStyle w:val="SubStepAlpha"/>
      </w:pPr>
      <w:r>
        <w:t>Anteriormente, definía una variable</w:t>
      </w:r>
      <w:r w:rsidR="00BB4691">
        <w:t xml:space="preserve"> </w:t>
      </w:r>
      <w:r w:rsidR="00BB4691">
        <w:t>&lt;</w:t>
      </w:r>
      <w:r w:rsidR="005E47A1">
        <w:t>f</w:t>
      </w:r>
      <w:r w:rsidR="00BB4691">
        <w:t>ilter&gt;</w:t>
      </w:r>
      <w:r>
        <w:t>. Para modificar la configuración de un dispositivo, definirá una variable</w:t>
      </w:r>
      <w:r w:rsidR="00BB4691">
        <w:t xml:space="preserve"> </w:t>
      </w:r>
      <w:r w:rsidR="00BB4691">
        <w:t>&lt;config&gt;</w:t>
      </w:r>
      <w:r>
        <w:t xml:space="preserve">. Agregue la siguiente variable a la secuencia de comandos </w:t>
      </w:r>
      <w:r w:rsidRPr="003A06D3">
        <w:rPr>
          <w:b/>
          <w:bCs/>
        </w:rPr>
        <w:t>ncclient_netconf.py</w:t>
      </w:r>
      <w:r>
        <w:t>. Puede usar NEWHOSTNAME o cualquier nombre de host que desee.</w:t>
      </w:r>
    </w:p>
    <w:p w14:paraId="0E512719" w14:textId="77777777" w:rsidR="00C94A52" w:rsidRDefault="00C94A52" w:rsidP="00C94A52">
      <w:pPr>
        <w:pStyle w:val="CMD"/>
      </w:pPr>
      <w:r>
        <w:t>netconf_hostname = """</w:t>
      </w:r>
    </w:p>
    <w:p w14:paraId="5A559204" w14:textId="77777777" w:rsidR="00C94A52" w:rsidRDefault="00C94A52" w:rsidP="00C94A52">
      <w:pPr>
        <w:pStyle w:val="CMD"/>
      </w:pPr>
      <w:r>
        <w:t>&lt;config&gt;</w:t>
      </w:r>
    </w:p>
    <w:p w14:paraId="1FCF9C8A" w14:textId="77777777" w:rsidR="00C94A52" w:rsidRDefault="00C94A52" w:rsidP="00C94A52">
      <w:pPr>
        <w:pStyle w:val="CMD"/>
      </w:pPr>
      <w:r>
        <w:t xml:space="preserve">  &lt;native xmlns="http://cisco.com/ns/yang/Cisco-IOS-XE-native"&gt;</w:t>
      </w:r>
    </w:p>
    <w:p w14:paraId="7AB521FC" w14:textId="77777777" w:rsidR="00C94A52" w:rsidRDefault="00C94A52" w:rsidP="00C94A52">
      <w:pPr>
        <w:pStyle w:val="CMD"/>
      </w:pPr>
      <w:r>
        <w:t xml:space="preserve">     &lt;hostname&gt;NEWHOSTNAME&lt;/hostname&gt;</w:t>
      </w:r>
    </w:p>
    <w:p w14:paraId="11E5C82C" w14:textId="77777777" w:rsidR="00C94A52" w:rsidRDefault="00C94A52" w:rsidP="00C94A52">
      <w:pPr>
        <w:pStyle w:val="CMD"/>
      </w:pPr>
      <w:r>
        <w:t xml:space="preserve">  &lt;/native&gt;</w:t>
      </w:r>
    </w:p>
    <w:p w14:paraId="373CEAC5" w14:textId="77777777" w:rsidR="00C94A52" w:rsidRDefault="00C94A52" w:rsidP="00C94A52">
      <w:pPr>
        <w:pStyle w:val="CMD"/>
      </w:pPr>
      <w:r>
        <w:t>&lt;/config&gt;</w:t>
      </w:r>
    </w:p>
    <w:p w14:paraId="3707568B" w14:textId="77777777" w:rsidR="00C94A52" w:rsidRDefault="00C94A52" w:rsidP="00C94A52">
      <w:pPr>
        <w:pStyle w:val="CMD"/>
      </w:pPr>
      <w:r>
        <w:t>"""</w:t>
      </w:r>
    </w:p>
    <w:p w14:paraId="7F6B81FE" w14:textId="6770DE29" w:rsidR="002A7214" w:rsidRDefault="002A7214" w:rsidP="00C94A52">
      <w:pPr>
        <w:pStyle w:val="CMD"/>
      </w:pPr>
    </w:p>
    <w:p w14:paraId="2CE53ED9" w14:textId="77777777" w:rsidR="003A06D3" w:rsidRDefault="003A06D3" w:rsidP="00F01645">
      <w:pPr>
        <w:pStyle w:val="SubStepAlpha"/>
      </w:pPr>
      <w:r>
        <w:t xml:space="preserve">Utilice la función </w:t>
      </w:r>
      <w:r>
        <w:rPr>
          <w:b/>
        </w:rPr>
        <w:t>edit_config ()</w:t>
      </w:r>
      <w:r>
        <w:t xml:space="preserve"> del objeto de sesión </w:t>
      </w:r>
      <w:r>
        <w:rPr>
          <w:b/>
          <w:bCs/>
        </w:rPr>
        <w:t>m</w:t>
      </w:r>
      <w:r>
        <w:t xml:space="preserve"> NETCONF para enviar la configuración y almacenar los resultados en la variable </w:t>
      </w:r>
      <w:r w:rsidRPr="003A06D3">
        <w:rPr>
          <w:b/>
          <w:bCs/>
        </w:rPr>
        <w:t>netconf_reply</w:t>
      </w:r>
      <w:r>
        <w:t xml:space="preserve"> para que puedan imprimirse. Los parámetros para la función </w:t>
      </w:r>
      <w:r w:rsidR="00F01645" w:rsidRPr="00F01645">
        <w:rPr>
          <w:b/>
          <w:bCs/>
        </w:rPr>
        <w:t>edit_config ()</w:t>
      </w:r>
      <w:r>
        <w:t xml:space="preserve"> son los siguientes:</w:t>
      </w:r>
    </w:p>
    <w:p w14:paraId="71A8D47C" w14:textId="032D38C5" w:rsidR="003A06D3" w:rsidRDefault="003A06D3" w:rsidP="003A06D3">
      <w:pPr>
        <w:pStyle w:val="Bulletlevel1"/>
        <w:tabs>
          <w:tab w:val="clear" w:pos="720"/>
        </w:tabs>
        <w:ind w:left="1080"/>
      </w:pPr>
      <w:r>
        <w:rPr>
          <w:b/>
        </w:rPr>
        <w:t>target</w:t>
      </w:r>
      <w:r w:rsidR="00E51D72">
        <w:t xml:space="preserve"> : E</w:t>
      </w:r>
      <w:r>
        <w:t>l almacén de datos NETCONF objetivo que se actualizará</w:t>
      </w:r>
      <w:r w:rsidR="00E51D72">
        <w:t>.</w:t>
      </w:r>
    </w:p>
    <w:p w14:paraId="74EC8816" w14:textId="4AB71068" w:rsidR="0024699D" w:rsidRDefault="003A06D3" w:rsidP="00F01645">
      <w:pPr>
        <w:pStyle w:val="Bulletlevel1"/>
        <w:tabs>
          <w:tab w:val="clear" w:pos="720"/>
        </w:tabs>
        <w:ind w:left="1080"/>
      </w:pPr>
      <w:r>
        <w:rPr>
          <w:b/>
        </w:rPr>
        <w:t>config</w:t>
      </w:r>
      <w:r w:rsidR="00E51D72">
        <w:t>: L</w:t>
      </w:r>
      <w:r>
        <w:t>a modificación de configuración que se va a enviar</w:t>
      </w:r>
      <w:r w:rsidR="00E51D72">
        <w:t>.</w:t>
      </w:r>
    </w:p>
    <w:p w14:paraId="19846028" w14:textId="77777777" w:rsidR="000C5E58" w:rsidRDefault="000C5E58" w:rsidP="00F01645">
      <w:pPr>
        <w:pStyle w:val="CMD"/>
        <w:rPr>
          <w:b/>
          <w:bCs/>
          <w:lang w:val="en-US"/>
        </w:rPr>
      </w:pPr>
    </w:p>
    <w:p w14:paraId="428626FA" w14:textId="7574B659" w:rsidR="00F01645" w:rsidRPr="00710B21" w:rsidRDefault="00F01645" w:rsidP="00F01645">
      <w:pPr>
        <w:pStyle w:val="CMD"/>
        <w:rPr>
          <w:b/>
          <w:bCs/>
          <w:lang w:val="en-US"/>
        </w:rPr>
      </w:pPr>
      <w:r w:rsidRPr="00710B21">
        <w:rPr>
          <w:b/>
          <w:bCs/>
          <w:lang w:val="en-US"/>
        </w:rPr>
        <w:t>netconf_reply = m.edit_config (target="running</w:t>
      </w:r>
      <w:r w:rsidR="00855CA0" w:rsidRPr="00710B21">
        <w:rPr>
          <w:b/>
          <w:bCs/>
          <w:lang w:val="en-US"/>
        </w:rPr>
        <w:t>"</w:t>
      </w:r>
      <w:r w:rsidRPr="00710B21">
        <w:rPr>
          <w:b/>
          <w:bCs/>
          <w:lang w:val="en-US"/>
        </w:rPr>
        <w:t>, config=netconf_hostname)</w:t>
      </w:r>
    </w:p>
    <w:p w14:paraId="7FB4355D" w14:textId="7007C746" w:rsidR="002A7214" w:rsidRDefault="002A7214" w:rsidP="00F01645">
      <w:pPr>
        <w:pStyle w:val="CMD"/>
        <w:rPr>
          <w:lang w:val="en-US"/>
        </w:rPr>
      </w:pPr>
    </w:p>
    <w:p w14:paraId="16248EBF" w14:textId="6B9EB209" w:rsidR="003A06D3" w:rsidRDefault="003A06D3" w:rsidP="003A06D3">
      <w:pPr>
        <w:pStyle w:val="SubStepAlpha"/>
      </w:pPr>
      <w:r>
        <w:t xml:space="preserve">La función </w:t>
      </w:r>
      <w:r w:rsidRPr="00F01645">
        <w:rPr>
          <w:b/>
          <w:bCs/>
        </w:rPr>
        <w:t>edit_config ()</w:t>
      </w:r>
      <w:r>
        <w:t xml:space="preserve"> devuelve un mensaje de respuesta XML RPC que </w:t>
      </w:r>
      <w:r w:rsidRPr="00C94A52">
        <w:rPr>
          <w:b/>
          <w:bCs/>
        </w:rPr>
        <w:t>&lt;ok/</w:t>
      </w:r>
      <w:r w:rsidR="00CF23A8" w:rsidRPr="00C94A52">
        <w:rPr>
          <w:b/>
          <w:bCs/>
        </w:rPr>
        <w:t>&gt;</w:t>
      </w:r>
      <w:r w:rsidR="00CF23A8">
        <w:t xml:space="preserve"> indica</w:t>
      </w:r>
      <w:r>
        <w:t xml:space="preserve"> que el cambio se ha aplicado correctamente. Repita la instrucción de impresión anterior para mostrar los resultados.</w:t>
      </w:r>
    </w:p>
    <w:p w14:paraId="66620D61" w14:textId="77777777" w:rsidR="000C5E58" w:rsidRDefault="000C5E58" w:rsidP="00C94A52">
      <w:pPr>
        <w:pStyle w:val="CMD"/>
        <w:rPr>
          <w:b/>
          <w:bCs/>
        </w:rPr>
      </w:pPr>
    </w:p>
    <w:p w14:paraId="13111612" w14:textId="36EABD04" w:rsidR="00C94A52" w:rsidRPr="00710B21" w:rsidRDefault="00C94A52" w:rsidP="00C94A52">
      <w:pPr>
        <w:pStyle w:val="CMD"/>
        <w:rPr>
          <w:b/>
          <w:bCs/>
        </w:rPr>
      </w:pPr>
      <w:r w:rsidRPr="00710B21">
        <w:rPr>
          <w:b/>
          <w:bCs/>
        </w:rPr>
        <w:t>print(xml.dom.minidom.parseString(netconf_reply.xml).toprettyxml())</w:t>
      </w:r>
    </w:p>
    <w:p w14:paraId="1D468F0E" w14:textId="77777777" w:rsidR="000C5E58" w:rsidRDefault="000C5E58" w:rsidP="00C94A52">
      <w:pPr>
        <w:pStyle w:val="CMD"/>
        <w:rPr>
          <w:noProof/>
        </w:rPr>
      </w:pPr>
    </w:p>
    <w:p w14:paraId="6E947864" w14:textId="1B372A38" w:rsidR="0024699D" w:rsidRDefault="00F01645" w:rsidP="00F01645">
      <w:pPr>
        <w:pStyle w:val="SubStepAlpha"/>
      </w:pPr>
      <w:r w:rsidRPr="009F55E2">
        <w:rPr>
          <w:b/>
          <w:bCs/>
        </w:rPr>
        <w:t>Guarde y ejecute su programa</w:t>
      </w:r>
      <w:r>
        <w:t>. Debe obtener una salida similar a la salida que se muestra a continuación. También puede verificar que el nombre de host ha cambiado cambiando a la máquina virtual CSR1kV.</w:t>
      </w:r>
    </w:p>
    <w:p w14:paraId="5F6BD2ED" w14:textId="77777777" w:rsidR="00C94A52" w:rsidRDefault="00C94A52" w:rsidP="00C94A52">
      <w:pPr>
        <w:pStyle w:val="CMD"/>
      </w:pPr>
      <w:r w:rsidRPr="004F0662">
        <w:t xml:space="preserve">devasc@labvm:~/labs/devnet-src/netconf$ </w:t>
      </w:r>
      <w:r w:rsidRPr="00710B21">
        <w:rPr>
          <w:b/>
          <w:bCs/>
          <w:sz w:val="24"/>
          <w:szCs w:val="28"/>
        </w:rPr>
        <w:t>python3 ncclient-netconf.py</w:t>
      </w:r>
      <w:r w:rsidRPr="00710B21">
        <w:rPr>
          <w:sz w:val="24"/>
          <w:szCs w:val="28"/>
        </w:rPr>
        <w:t xml:space="preserve"> </w:t>
      </w:r>
    </w:p>
    <w:p w14:paraId="41B108B7" w14:textId="77777777" w:rsidR="000C5E58" w:rsidRDefault="000C5E58" w:rsidP="00C94A52">
      <w:pPr>
        <w:pStyle w:val="CMDOutput"/>
      </w:pPr>
    </w:p>
    <w:p w14:paraId="31734F10" w14:textId="77777777" w:rsidR="000C5E58" w:rsidRDefault="000C5E58" w:rsidP="00C94A52">
      <w:pPr>
        <w:pStyle w:val="CMDOutput"/>
      </w:pPr>
    </w:p>
    <w:p w14:paraId="4687A47D" w14:textId="3FA82A80" w:rsidR="00C94A52" w:rsidRDefault="00C94A52" w:rsidP="00C94A52">
      <w:pPr>
        <w:pStyle w:val="CMDOutput"/>
      </w:pPr>
      <w:r>
        <w:t>(output omitted)</w:t>
      </w:r>
    </w:p>
    <w:p w14:paraId="5CBE39CF" w14:textId="77777777" w:rsidR="00C94A52" w:rsidRDefault="00C94A52" w:rsidP="00C94A52">
      <w:pPr>
        <w:pStyle w:val="CMDOutput"/>
      </w:pPr>
      <w:r>
        <w:t>&lt;?xml version="1.0" ?&gt;</w:t>
      </w:r>
    </w:p>
    <w:p w14:paraId="08BC9158" w14:textId="77777777" w:rsidR="00C94A52" w:rsidRDefault="00C94A52" w:rsidP="00C94A52">
      <w:pPr>
        <w:pStyle w:val="CMDOutput"/>
      </w:pPr>
      <w:r>
        <w:t>&lt;rpc-reply xmlns="urn:ietf:params:xml:ns:netconf:base:1.0" xmlns:nc="urn:ietf:params:xml:ns:netconf:base:1.0" message-id="urn:uuid:e304b225-7951-4029-afd5-59e8e7edbaa0"&gt;</w:t>
      </w:r>
    </w:p>
    <w:p w14:paraId="452099F6" w14:textId="77777777" w:rsidR="00C94A52" w:rsidRDefault="00C94A52" w:rsidP="00C94A52">
      <w:pPr>
        <w:pStyle w:val="CMDOutput"/>
      </w:pPr>
      <w:r>
        <w:t xml:space="preserve">        </w:t>
      </w:r>
      <w:r w:rsidRPr="00204244">
        <w:rPr>
          <w:highlight w:val="yellow"/>
        </w:rPr>
        <w:t>&lt;ok/&gt;</w:t>
      </w:r>
    </w:p>
    <w:p w14:paraId="0EBF46AA" w14:textId="77777777" w:rsidR="00C94A52" w:rsidRDefault="00C94A52" w:rsidP="00C94A52">
      <w:pPr>
        <w:pStyle w:val="CMDOutput"/>
      </w:pPr>
      <w:r>
        <w:t>&lt;/rpc-reply&gt;</w:t>
      </w:r>
    </w:p>
    <w:p w14:paraId="5B06A87F" w14:textId="77777777" w:rsidR="00C94A52" w:rsidRDefault="00C94A52" w:rsidP="00C94A52">
      <w:pPr>
        <w:pStyle w:val="CMDOutput"/>
      </w:pPr>
    </w:p>
    <w:p w14:paraId="297AE794" w14:textId="77777777" w:rsidR="00C94A52" w:rsidRDefault="00C94A52" w:rsidP="00C94A52">
      <w:pPr>
        <w:pStyle w:val="CMD"/>
      </w:pPr>
      <w:r>
        <w:t>devasc@labvm:~/labs/devnet-src/netconf$</w:t>
      </w:r>
    </w:p>
    <w:p w14:paraId="5B4FC30F" w14:textId="306527F9" w:rsidR="007B0A9E" w:rsidRDefault="00C609E1" w:rsidP="007B0A9E">
      <w:pPr>
        <w:pStyle w:val="SubStepAlpha"/>
      </w:pPr>
      <w:r w:rsidRPr="00E42FC4">
        <w:rPr>
          <w:b/>
          <w:bCs/>
        </w:rPr>
        <w:t xml:space="preserve">Edite su script para cambiar el nombre de host de nuevo a CSR1kV. Guarde y ejecute su programa. </w:t>
      </w:r>
      <w:r>
        <w:t>También puede comentar el código del paso anterior si desea evitar cambiar el nombre de host nuevamente.</w:t>
      </w:r>
    </w:p>
    <w:p w14:paraId="09DF353D" w14:textId="77777777" w:rsidR="00E42FC4" w:rsidRPr="003C799C" w:rsidRDefault="00E42FC4" w:rsidP="00E42FC4">
      <w:pPr>
        <w:pStyle w:val="SubStepAlpha"/>
        <w:numPr>
          <w:ilvl w:val="0"/>
          <w:numId w:val="0"/>
        </w:numPr>
        <w:ind w:left="720"/>
      </w:pPr>
    </w:p>
    <w:p w14:paraId="1DFB03C6" w14:textId="5C4AA065" w:rsidR="002035B4" w:rsidRDefault="001B59E7" w:rsidP="00EA48A6">
      <w:pPr>
        <w:pStyle w:val="Ttulo3"/>
      </w:pPr>
      <w:r>
        <w:t xml:space="preserve">Utilizar </w:t>
      </w:r>
      <w:r w:rsidR="00EA48A6">
        <w:t>ncclient para crear una nueva interfaz de bucle invertido en R1.</w:t>
      </w:r>
    </w:p>
    <w:p w14:paraId="5BFB648C" w14:textId="7291800F" w:rsidR="007B0A9E" w:rsidRDefault="007B0A9E" w:rsidP="007B0A9E">
      <w:pPr>
        <w:pStyle w:val="SubStepAlpha"/>
      </w:pPr>
      <w:r>
        <w:t xml:space="preserve">Cree una nueva </w:t>
      </w:r>
      <w:r w:rsidR="00E92C38">
        <w:t xml:space="preserve">variable </w:t>
      </w:r>
      <w:r>
        <w:t xml:space="preserve">&lt;config&gt; para contener la configuración de una nueva interfaz de bucle invertido. </w:t>
      </w:r>
      <w:r w:rsidRPr="00C76714">
        <w:rPr>
          <w:b/>
          <w:bCs/>
          <w:color w:val="FF0000"/>
        </w:rPr>
        <w:t>Agregue lo siguiente a su script</w:t>
      </w:r>
      <w:r w:rsidRPr="00C76714">
        <w:rPr>
          <w:color w:val="FF0000"/>
        </w:rPr>
        <w:t xml:space="preserve"> </w:t>
      </w:r>
      <w:r w:rsidRPr="007B0A9E">
        <w:rPr>
          <w:b/>
          <w:bCs/>
        </w:rPr>
        <w:t>ncclient_netconf.py</w:t>
      </w:r>
      <w:r>
        <w:t xml:space="preserve">. </w:t>
      </w:r>
    </w:p>
    <w:p w14:paraId="481A7776" w14:textId="77777777" w:rsidR="00E42FC4" w:rsidRDefault="00E42FC4" w:rsidP="00DF2430">
      <w:pPr>
        <w:pStyle w:val="BodyTextL50"/>
        <w:rPr>
          <w:b/>
        </w:rPr>
      </w:pPr>
    </w:p>
    <w:p w14:paraId="564D31C4" w14:textId="530A2AD8" w:rsidR="0024699D" w:rsidRPr="00DF2430" w:rsidRDefault="007B0A9E" w:rsidP="00DF2430">
      <w:pPr>
        <w:pStyle w:val="BodyTextL50"/>
      </w:pPr>
      <w:r>
        <w:rPr>
          <w:b/>
        </w:rPr>
        <w:t>Nota</w:t>
      </w:r>
      <w:r>
        <w:t>: Puede usar</w:t>
      </w:r>
      <w:r>
        <w:rPr>
          <w:b/>
        </w:rPr>
        <w:t xml:space="preserve"> la descripción</w:t>
      </w:r>
      <w:r>
        <w:t xml:space="preserve"> que desee. Sin embargo, solo use caracteres alfanuméricos o tendrá que </w:t>
      </w:r>
      <w:r w:rsidR="00BE03FC">
        <w:t>separarlos</w:t>
      </w:r>
      <w:r>
        <w:t xml:space="preserve"> con la barra invertida (\).</w:t>
      </w:r>
    </w:p>
    <w:p w14:paraId="6C68300E" w14:textId="77777777" w:rsidR="00E42FC4" w:rsidRDefault="00E42FC4" w:rsidP="007B4522">
      <w:pPr>
        <w:pStyle w:val="CMD"/>
      </w:pPr>
    </w:p>
    <w:p w14:paraId="4CC5430E" w14:textId="3A65BF49" w:rsidR="007B4522" w:rsidRDefault="007B4522" w:rsidP="007B4522">
      <w:pPr>
        <w:pStyle w:val="CMD"/>
      </w:pPr>
      <w:r>
        <w:t>netconf_loopback = """</w:t>
      </w:r>
    </w:p>
    <w:p w14:paraId="46AA46EE" w14:textId="77777777" w:rsidR="007B4522" w:rsidRDefault="007B4522" w:rsidP="007B4522">
      <w:pPr>
        <w:pStyle w:val="CMD"/>
      </w:pPr>
      <w:r>
        <w:t>&lt;config&gt;</w:t>
      </w:r>
    </w:p>
    <w:p w14:paraId="0D6FDFF2" w14:textId="77777777" w:rsidR="007B4522" w:rsidRDefault="007B4522" w:rsidP="007B4522">
      <w:pPr>
        <w:pStyle w:val="CMD"/>
      </w:pPr>
      <w:r>
        <w:t xml:space="preserve"> &lt;native xmlns="http://cisco.com/ns/yang/Cisco-IOS-XE-native"&gt;</w:t>
      </w:r>
    </w:p>
    <w:p w14:paraId="17EF0555" w14:textId="77777777" w:rsidR="007B4522" w:rsidRDefault="007B4522" w:rsidP="007B4522">
      <w:pPr>
        <w:pStyle w:val="CMD"/>
      </w:pPr>
      <w:r>
        <w:t xml:space="preserve">  &lt;interface&gt;</w:t>
      </w:r>
    </w:p>
    <w:p w14:paraId="47AC4D1E" w14:textId="77777777" w:rsidR="007B4522" w:rsidRDefault="007B4522" w:rsidP="007B4522">
      <w:pPr>
        <w:pStyle w:val="CMD"/>
      </w:pPr>
      <w:r>
        <w:t xml:space="preserve">   &lt;Loopback&gt;</w:t>
      </w:r>
    </w:p>
    <w:p w14:paraId="38175D6D" w14:textId="77777777" w:rsidR="007B4522" w:rsidRDefault="007B4522" w:rsidP="007B4522">
      <w:pPr>
        <w:pStyle w:val="CMD"/>
      </w:pPr>
      <w:r>
        <w:t xml:space="preserve">    &lt;name&gt;1&lt;/name&gt;</w:t>
      </w:r>
    </w:p>
    <w:p w14:paraId="7367FD28" w14:textId="77777777" w:rsidR="007B4522" w:rsidRDefault="007B4522" w:rsidP="007B4522">
      <w:pPr>
        <w:pStyle w:val="CMD"/>
      </w:pPr>
      <w:r>
        <w:t xml:space="preserve">    &lt;description&gt;My first NETCONF loopback&lt;/description&gt;</w:t>
      </w:r>
    </w:p>
    <w:p w14:paraId="7767CA35" w14:textId="77777777" w:rsidR="007B4522" w:rsidRDefault="007B4522" w:rsidP="007B4522">
      <w:pPr>
        <w:pStyle w:val="CMD"/>
      </w:pPr>
      <w:r>
        <w:t xml:space="preserve">    &lt;ip&gt;</w:t>
      </w:r>
    </w:p>
    <w:p w14:paraId="63C55BFF" w14:textId="77777777" w:rsidR="007B4522" w:rsidRDefault="007B4522" w:rsidP="007B4522">
      <w:pPr>
        <w:pStyle w:val="CMD"/>
      </w:pPr>
      <w:r>
        <w:t xml:space="preserve">     &lt;address&gt;</w:t>
      </w:r>
    </w:p>
    <w:p w14:paraId="25673282" w14:textId="77777777" w:rsidR="007B4522" w:rsidRDefault="007B4522" w:rsidP="007B4522">
      <w:pPr>
        <w:pStyle w:val="CMD"/>
      </w:pPr>
      <w:r>
        <w:t xml:space="preserve">      &lt;primary&gt;</w:t>
      </w:r>
    </w:p>
    <w:p w14:paraId="03097C26" w14:textId="77777777" w:rsidR="007B4522" w:rsidRDefault="007B4522" w:rsidP="007B4522">
      <w:pPr>
        <w:pStyle w:val="CMD"/>
      </w:pPr>
      <w:r>
        <w:t xml:space="preserve">       &lt;address&gt;10.1.1.1&lt;/address&gt;</w:t>
      </w:r>
    </w:p>
    <w:p w14:paraId="1DEC65E5" w14:textId="77777777" w:rsidR="007B4522" w:rsidRDefault="007B4522" w:rsidP="007B4522">
      <w:pPr>
        <w:pStyle w:val="CMD"/>
      </w:pPr>
      <w:r>
        <w:t xml:space="preserve">       &lt;mask&gt;255.255.255.0&lt;/mask&gt;</w:t>
      </w:r>
    </w:p>
    <w:p w14:paraId="110DBC7E" w14:textId="77777777" w:rsidR="007B4522" w:rsidRDefault="007B4522" w:rsidP="007B4522">
      <w:pPr>
        <w:pStyle w:val="CMD"/>
      </w:pPr>
      <w:r>
        <w:t xml:space="preserve">      &lt;/primary&gt;</w:t>
      </w:r>
    </w:p>
    <w:p w14:paraId="5704DE07" w14:textId="77777777" w:rsidR="007B4522" w:rsidRDefault="007B4522" w:rsidP="007B4522">
      <w:pPr>
        <w:pStyle w:val="CMD"/>
      </w:pPr>
      <w:r>
        <w:t xml:space="preserve">     &lt;/address&gt;</w:t>
      </w:r>
    </w:p>
    <w:p w14:paraId="70C68B7B" w14:textId="77777777" w:rsidR="007B4522" w:rsidRDefault="007B4522" w:rsidP="007B4522">
      <w:pPr>
        <w:pStyle w:val="CMD"/>
      </w:pPr>
      <w:r>
        <w:t xml:space="preserve">    &lt;/ip&gt;</w:t>
      </w:r>
    </w:p>
    <w:p w14:paraId="0BE1DED4" w14:textId="77777777" w:rsidR="007B4522" w:rsidRDefault="007B4522" w:rsidP="007B4522">
      <w:pPr>
        <w:pStyle w:val="CMD"/>
      </w:pPr>
      <w:r>
        <w:t xml:space="preserve">   &lt;/Loopback&gt;</w:t>
      </w:r>
    </w:p>
    <w:p w14:paraId="732E2947" w14:textId="77777777" w:rsidR="007B4522" w:rsidRDefault="007B4522" w:rsidP="007B4522">
      <w:pPr>
        <w:pStyle w:val="CMD"/>
      </w:pPr>
      <w:r>
        <w:t xml:space="preserve">  &lt;/interface&gt;</w:t>
      </w:r>
    </w:p>
    <w:p w14:paraId="4CF286D2" w14:textId="77777777" w:rsidR="007B4522" w:rsidRDefault="007B4522" w:rsidP="007B4522">
      <w:pPr>
        <w:pStyle w:val="CMD"/>
      </w:pPr>
      <w:r>
        <w:t xml:space="preserve"> &lt;/native&gt;</w:t>
      </w:r>
    </w:p>
    <w:p w14:paraId="0F2B1436" w14:textId="77777777" w:rsidR="007B4522" w:rsidRDefault="007B4522" w:rsidP="007B4522">
      <w:pPr>
        <w:pStyle w:val="CMD"/>
      </w:pPr>
      <w:r>
        <w:t>&lt;/config&gt;</w:t>
      </w:r>
    </w:p>
    <w:p w14:paraId="02B32101" w14:textId="77777777" w:rsidR="007B4522" w:rsidRDefault="007B4522" w:rsidP="007B4522">
      <w:pPr>
        <w:pStyle w:val="CMD"/>
      </w:pPr>
      <w:r>
        <w:t>"""</w:t>
      </w:r>
    </w:p>
    <w:p w14:paraId="7EEC8BB0" w14:textId="0EE60D1B" w:rsidR="002A7214" w:rsidRDefault="002A7214" w:rsidP="007B4522">
      <w:pPr>
        <w:pStyle w:val="CMD"/>
      </w:pPr>
    </w:p>
    <w:p w14:paraId="0FF955D8" w14:textId="4021F2DE" w:rsidR="00775759" w:rsidRDefault="00C8431B" w:rsidP="00775759">
      <w:pPr>
        <w:pStyle w:val="SubStepAlpha"/>
      </w:pPr>
      <w:r>
        <w:t xml:space="preserve">Agregue la siguiente función </w:t>
      </w:r>
      <w:r w:rsidR="007B0A9E" w:rsidRPr="007B0A9E">
        <w:rPr>
          <w:b/>
          <w:bCs/>
        </w:rPr>
        <w:t>edit_config ()</w:t>
      </w:r>
      <w:r>
        <w:t xml:space="preserve"> a su </w:t>
      </w:r>
      <w:r w:rsidR="007B0A9E" w:rsidRPr="007B0A9E">
        <w:rPr>
          <w:b/>
          <w:bCs/>
        </w:rPr>
        <w:t>ncclient_netconf.py</w:t>
      </w:r>
      <w:r>
        <w:t xml:space="preserve"> para enviar la nueva configuración de bucle invertido a R1 y </w:t>
      </w:r>
      <w:r w:rsidR="00CD2972">
        <w:t xml:space="preserve">luego imprima </w:t>
      </w:r>
      <w:r>
        <w:t>los resultados.</w:t>
      </w:r>
    </w:p>
    <w:p w14:paraId="29F137FF" w14:textId="77777777" w:rsidR="00E42FC4" w:rsidRDefault="00E42FC4" w:rsidP="00E42FC4">
      <w:pPr>
        <w:pStyle w:val="SubStepAlpha"/>
        <w:numPr>
          <w:ilvl w:val="0"/>
          <w:numId w:val="0"/>
        </w:numPr>
        <w:ind w:left="720"/>
      </w:pPr>
    </w:p>
    <w:p w14:paraId="591CA6DD" w14:textId="77777777" w:rsidR="007B4522" w:rsidRPr="00710B21" w:rsidRDefault="007B4522" w:rsidP="007B4522">
      <w:pPr>
        <w:pStyle w:val="CMD"/>
        <w:rPr>
          <w:b/>
          <w:bCs/>
        </w:rPr>
      </w:pPr>
      <w:r w:rsidRPr="00710B21">
        <w:rPr>
          <w:b/>
          <w:bCs/>
        </w:rPr>
        <w:t>netconf_reply = m.edit_config(target="running", config=netconf_loopback)</w:t>
      </w:r>
    </w:p>
    <w:p w14:paraId="3B3A51F7" w14:textId="77777777" w:rsidR="007B4522" w:rsidRDefault="007B4522" w:rsidP="007B4522">
      <w:pPr>
        <w:pStyle w:val="CMD"/>
        <w:rPr>
          <w:b/>
          <w:bCs/>
        </w:rPr>
      </w:pPr>
      <w:r w:rsidRPr="00710B21">
        <w:rPr>
          <w:b/>
          <w:bCs/>
        </w:rPr>
        <w:t>print(xml.dom.minidom.parseString(netconf_reply.xml).toprettyxml())</w:t>
      </w:r>
    </w:p>
    <w:p w14:paraId="626C620F" w14:textId="33C65DFF" w:rsidR="002A7214" w:rsidRDefault="002A7214" w:rsidP="007B4522">
      <w:pPr>
        <w:pStyle w:val="CMD"/>
      </w:pPr>
    </w:p>
    <w:p w14:paraId="6E178D08" w14:textId="77777777" w:rsidR="002A7214" w:rsidRDefault="002A7214" w:rsidP="007B4522">
      <w:pPr>
        <w:pStyle w:val="CMD"/>
      </w:pPr>
    </w:p>
    <w:p w14:paraId="2CF5A2ED" w14:textId="77777777" w:rsidR="00A60CA4" w:rsidRPr="002A7214" w:rsidRDefault="00C8431B" w:rsidP="00B508D4">
      <w:pPr>
        <w:pStyle w:val="SubStepAlpha"/>
        <w:rPr>
          <w:b/>
          <w:bCs/>
        </w:rPr>
      </w:pPr>
      <w:r w:rsidRPr="002A7214">
        <w:rPr>
          <w:b/>
          <w:bCs/>
        </w:rPr>
        <w:t xml:space="preserve">Guarde y ejecute su programa. </w:t>
      </w:r>
    </w:p>
    <w:p w14:paraId="5E12CD1A" w14:textId="1EF15FD1" w:rsidR="006755DF" w:rsidRDefault="00C8431B" w:rsidP="00A60CA4">
      <w:pPr>
        <w:pStyle w:val="SubStepAlpha"/>
        <w:numPr>
          <w:ilvl w:val="0"/>
          <w:numId w:val="0"/>
        </w:numPr>
        <w:ind w:left="720"/>
      </w:pPr>
      <w:r>
        <w:t>Se debería obtener una salida similar a la siguiente:</w:t>
      </w:r>
    </w:p>
    <w:p w14:paraId="08FD04CB" w14:textId="77777777" w:rsidR="0033702B" w:rsidRDefault="0033702B" w:rsidP="00B508D4">
      <w:pPr>
        <w:pStyle w:val="CMDOutput"/>
      </w:pPr>
    </w:p>
    <w:p w14:paraId="07945D48" w14:textId="77777777" w:rsidR="007B4522" w:rsidRDefault="007B4522" w:rsidP="007B4522">
      <w:pPr>
        <w:pStyle w:val="CMD"/>
      </w:pPr>
      <w:r w:rsidRPr="004F0662">
        <w:t xml:space="preserve">devasc@labvm:~/labs/devnet-src/netconf$ </w:t>
      </w:r>
      <w:r w:rsidRPr="00710B21">
        <w:rPr>
          <w:b/>
          <w:bCs/>
          <w:sz w:val="24"/>
          <w:szCs w:val="28"/>
        </w:rPr>
        <w:t>python3 ncclient-netconf.py</w:t>
      </w:r>
      <w:r w:rsidRPr="00710B21">
        <w:rPr>
          <w:sz w:val="24"/>
          <w:szCs w:val="28"/>
        </w:rPr>
        <w:t xml:space="preserve"> </w:t>
      </w:r>
    </w:p>
    <w:p w14:paraId="38F5AA85" w14:textId="77777777" w:rsidR="0043419E" w:rsidRDefault="0043419E" w:rsidP="007B4522">
      <w:pPr>
        <w:pStyle w:val="CMDOutput"/>
      </w:pPr>
    </w:p>
    <w:p w14:paraId="61CB5444" w14:textId="3F1237DB" w:rsidR="007B4522" w:rsidRDefault="007B4522" w:rsidP="007B4522">
      <w:pPr>
        <w:pStyle w:val="CMDOutput"/>
      </w:pPr>
      <w:r>
        <w:t>(output omitted)</w:t>
      </w:r>
    </w:p>
    <w:p w14:paraId="506CAEFC" w14:textId="77777777" w:rsidR="007B4522" w:rsidRDefault="007B4522" w:rsidP="007B4522">
      <w:pPr>
        <w:pStyle w:val="CMDOutput"/>
      </w:pPr>
      <w:r>
        <w:t>&lt;?xml version="1.0" ?&gt;</w:t>
      </w:r>
    </w:p>
    <w:p w14:paraId="7481E42B" w14:textId="77777777" w:rsidR="007B4522" w:rsidRDefault="007B4522" w:rsidP="007B4522">
      <w:pPr>
        <w:pStyle w:val="CMDOutput"/>
      </w:pPr>
      <w:r>
        <w:t>&lt;rpc-reply xmlns="urn:ietf:params:xml:ns:netconf:base:1.0" xmlns:nc="urn:ietf:params:xml:ns:netconf:base:1.0" message-id="urn:uuid:98437f47-7a93-4cac-9b9e-9bc8afc9dfa1"&gt;</w:t>
      </w:r>
    </w:p>
    <w:p w14:paraId="361B31AB" w14:textId="77777777" w:rsidR="007B4522" w:rsidRDefault="007B4522" w:rsidP="007B4522">
      <w:pPr>
        <w:pStyle w:val="CMDOutput"/>
      </w:pPr>
      <w:r>
        <w:t xml:space="preserve">        </w:t>
      </w:r>
      <w:r w:rsidRPr="00204244">
        <w:rPr>
          <w:highlight w:val="yellow"/>
        </w:rPr>
        <w:t>&lt;ok/&gt;</w:t>
      </w:r>
    </w:p>
    <w:p w14:paraId="4C4D4443" w14:textId="77777777" w:rsidR="007B4522" w:rsidRDefault="007B4522" w:rsidP="007B4522">
      <w:pPr>
        <w:pStyle w:val="CMDOutput"/>
      </w:pPr>
      <w:r>
        <w:t>&lt;/rpc-reply&gt;</w:t>
      </w:r>
    </w:p>
    <w:p w14:paraId="4B40A1B2" w14:textId="77777777" w:rsidR="007B4522" w:rsidRDefault="007B4522" w:rsidP="007B4522">
      <w:pPr>
        <w:pStyle w:val="CMDOutput"/>
      </w:pPr>
    </w:p>
    <w:p w14:paraId="0987FDF6" w14:textId="77777777" w:rsidR="007B4522" w:rsidRDefault="007B4522" w:rsidP="007B4522">
      <w:pPr>
        <w:pStyle w:val="CMD"/>
      </w:pPr>
      <w:r>
        <w:t>devasc@labvm:~/labs/devnet-src/netconf$</w:t>
      </w:r>
    </w:p>
    <w:p w14:paraId="6E2C57A2" w14:textId="77777777" w:rsidR="00E42FC4" w:rsidRDefault="00E42FC4" w:rsidP="007B4522">
      <w:pPr>
        <w:pStyle w:val="CMD"/>
      </w:pPr>
    </w:p>
    <w:p w14:paraId="1167AC80" w14:textId="3AE00B67" w:rsidR="0024699D" w:rsidRDefault="00C8431B" w:rsidP="00B508D4">
      <w:pPr>
        <w:pStyle w:val="SubStepAlpha"/>
      </w:pPr>
      <w:r>
        <w:t>En CSR1kV, compruebe que se ha creado la nueva interfaz de bucle invertido.</w:t>
      </w:r>
    </w:p>
    <w:p w14:paraId="51516997" w14:textId="77777777" w:rsidR="0024699D" w:rsidRDefault="0024699D" w:rsidP="0024699D">
      <w:pPr>
        <w:pStyle w:val="ConfigWindow"/>
      </w:pPr>
      <w:r>
        <w:t>Abrir la ventana de configuración</w:t>
      </w:r>
    </w:p>
    <w:p w14:paraId="25C31AE9" w14:textId="77777777" w:rsidR="007B4522" w:rsidRPr="007B4522" w:rsidRDefault="007B4522" w:rsidP="007B4522">
      <w:pPr>
        <w:spacing w:line="240" w:lineRule="auto"/>
        <w:ind w:left="720"/>
        <w:rPr>
          <w:rFonts w:ascii="Courier New" w:hAnsi="Courier New"/>
          <w:sz w:val="20"/>
          <w:lang w:val="en-US"/>
        </w:rPr>
      </w:pPr>
      <w:r w:rsidRPr="007B4522">
        <w:rPr>
          <w:rFonts w:ascii="Courier New" w:hAnsi="Courier New"/>
          <w:sz w:val="20"/>
          <w:lang w:val="en-US"/>
        </w:rPr>
        <w:t>CSR1kv&gt;en</w:t>
      </w:r>
    </w:p>
    <w:p w14:paraId="48EC2A7F" w14:textId="77777777" w:rsidR="007B4522" w:rsidRPr="007B4522" w:rsidRDefault="007B4522" w:rsidP="007B4522">
      <w:pPr>
        <w:spacing w:line="240" w:lineRule="auto"/>
        <w:ind w:left="720"/>
        <w:rPr>
          <w:rFonts w:ascii="Courier New" w:hAnsi="Courier New"/>
          <w:sz w:val="20"/>
          <w:lang w:val="en-US"/>
        </w:rPr>
      </w:pPr>
      <w:r w:rsidRPr="007B4522">
        <w:rPr>
          <w:rFonts w:ascii="Courier New" w:hAnsi="Courier New"/>
          <w:sz w:val="20"/>
          <w:lang w:val="en-US"/>
        </w:rPr>
        <w:t xml:space="preserve">CSR1kv# </w:t>
      </w:r>
      <w:r w:rsidRPr="00710B21">
        <w:rPr>
          <w:rFonts w:ascii="Courier New" w:hAnsi="Courier New"/>
          <w:b/>
          <w:bCs/>
          <w:sz w:val="24"/>
          <w:szCs w:val="28"/>
          <w:lang w:val="en-US"/>
        </w:rPr>
        <w:t>show ip interface brief</w:t>
      </w:r>
    </w:p>
    <w:p w14:paraId="2727196A" w14:textId="77777777" w:rsidR="007B4522" w:rsidRPr="007B4522" w:rsidRDefault="007B4522" w:rsidP="007B4522">
      <w:pPr>
        <w:spacing w:line="240" w:lineRule="auto"/>
        <w:ind w:left="720"/>
        <w:rPr>
          <w:rFonts w:ascii="Courier New" w:hAnsi="Courier New"/>
          <w:sz w:val="18"/>
          <w:lang w:val="en-US"/>
        </w:rPr>
      </w:pPr>
      <w:r w:rsidRPr="007B4522">
        <w:rPr>
          <w:rFonts w:ascii="Courier New" w:hAnsi="Courier New"/>
          <w:sz w:val="18"/>
          <w:lang w:val="en-US"/>
        </w:rPr>
        <w:t>Interface              IP-</w:t>
      </w:r>
      <w:proofErr w:type="gramStart"/>
      <w:r w:rsidRPr="007B4522">
        <w:rPr>
          <w:rFonts w:ascii="Courier New" w:hAnsi="Courier New"/>
          <w:sz w:val="18"/>
          <w:lang w:val="en-US"/>
        </w:rPr>
        <w:t>Address</w:t>
      </w:r>
      <w:proofErr w:type="gramEnd"/>
      <w:r w:rsidRPr="007B4522">
        <w:rPr>
          <w:rFonts w:ascii="Courier New" w:hAnsi="Courier New"/>
          <w:sz w:val="18"/>
          <w:lang w:val="en-US"/>
        </w:rPr>
        <w:t xml:space="preserve">      OK? Method Status                Protocol</w:t>
      </w:r>
    </w:p>
    <w:p w14:paraId="2206B1BB" w14:textId="77777777" w:rsidR="007B4522" w:rsidRPr="007B4522" w:rsidRDefault="007B4522" w:rsidP="007B4522">
      <w:pPr>
        <w:spacing w:line="240" w:lineRule="auto"/>
        <w:ind w:left="720"/>
        <w:rPr>
          <w:rFonts w:ascii="Courier New" w:hAnsi="Courier New"/>
          <w:sz w:val="18"/>
          <w:lang w:val="en-US"/>
        </w:rPr>
      </w:pPr>
      <w:r w:rsidRPr="007B4522">
        <w:rPr>
          <w:rFonts w:ascii="Courier New" w:hAnsi="Courier New"/>
          <w:sz w:val="18"/>
          <w:lang w:val="en-US"/>
        </w:rPr>
        <w:t xml:space="preserve">GigabitEthernet1       192.168.56.101  YES DHCP   up                    </w:t>
      </w:r>
      <w:proofErr w:type="spellStart"/>
      <w:r w:rsidRPr="007B4522">
        <w:rPr>
          <w:rFonts w:ascii="Courier New" w:hAnsi="Courier New"/>
          <w:sz w:val="18"/>
          <w:lang w:val="en-US"/>
        </w:rPr>
        <w:t>up</w:t>
      </w:r>
      <w:proofErr w:type="spellEnd"/>
      <w:r w:rsidRPr="007B4522">
        <w:rPr>
          <w:rFonts w:ascii="Courier New" w:hAnsi="Courier New"/>
          <w:sz w:val="18"/>
          <w:lang w:val="en-US"/>
        </w:rPr>
        <w:t xml:space="preserve">      </w:t>
      </w:r>
    </w:p>
    <w:p w14:paraId="75DD0B94" w14:textId="77777777" w:rsidR="007B4522" w:rsidRPr="007B4522" w:rsidRDefault="007B4522" w:rsidP="007B4522">
      <w:pPr>
        <w:spacing w:line="240" w:lineRule="auto"/>
        <w:ind w:left="720"/>
        <w:rPr>
          <w:rFonts w:ascii="Courier New" w:hAnsi="Courier New"/>
          <w:sz w:val="18"/>
          <w:lang w:val="en-US"/>
        </w:rPr>
      </w:pPr>
      <w:r w:rsidRPr="007B4522">
        <w:rPr>
          <w:rFonts w:ascii="Courier New" w:hAnsi="Courier New"/>
          <w:sz w:val="18"/>
          <w:highlight w:val="yellow"/>
          <w:lang w:val="en-US"/>
        </w:rPr>
        <w:t xml:space="preserve">Loopback1              10.1.1.1        YES other  up                    </w:t>
      </w:r>
      <w:proofErr w:type="spellStart"/>
      <w:r w:rsidRPr="007B4522">
        <w:rPr>
          <w:rFonts w:ascii="Courier New" w:hAnsi="Courier New"/>
          <w:sz w:val="18"/>
          <w:highlight w:val="yellow"/>
          <w:lang w:val="en-US"/>
        </w:rPr>
        <w:t>up</w:t>
      </w:r>
      <w:proofErr w:type="spellEnd"/>
      <w:r w:rsidRPr="007B4522">
        <w:rPr>
          <w:rFonts w:ascii="Courier New" w:hAnsi="Courier New"/>
          <w:sz w:val="18"/>
          <w:lang w:val="en-US"/>
        </w:rPr>
        <w:t xml:space="preserve">      </w:t>
      </w:r>
    </w:p>
    <w:p w14:paraId="3C1212E5" w14:textId="77777777" w:rsidR="007B4522" w:rsidRPr="007B4522" w:rsidRDefault="007B4522" w:rsidP="007B4522">
      <w:pPr>
        <w:spacing w:line="240" w:lineRule="auto"/>
        <w:ind w:left="720"/>
        <w:rPr>
          <w:rFonts w:ascii="Courier New" w:hAnsi="Courier New"/>
          <w:sz w:val="20"/>
          <w:lang w:val="en-US"/>
        </w:rPr>
      </w:pPr>
      <w:r w:rsidRPr="007B4522">
        <w:rPr>
          <w:rFonts w:ascii="Courier New" w:hAnsi="Courier New"/>
          <w:sz w:val="20"/>
          <w:lang w:val="en-US"/>
        </w:rPr>
        <w:t xml:space="preserve">CSR1kv# </w:t>
      </w:r>
      <w:r w:rsidRPr="00710B21">
        <w:rPr>
          <w:rFonts w:ascii="Courier New" w:hAnsi="Courier New"/>
          <w:b/>
          <w:bCs/>
          <w:sz w:val="24"/>
          <w:szCs w:val="28"/>
          <w:lang w:val="en-US"/>
        </w:rPr>
        <w:t>show run | section interface Loopback1</w:t>
      </w:r>
    </w:p>
    <w:p w14:paraId="1C6BA4D9" w14:textId="77777777" w:rsidR="007B4522" w:rsidRPr="007B4522" w:rsidRDefault="007B4522" w:rsidP="007B4522">
      <w:pPr>
        <w:spacing w:line="240" w:lineRule="auto"/>
        <w:ind w:left="720"/>
        <w:rPr>
          <w:rFonts w:ascii="Courier New" w:hAnsi="Courier New"/>
          <w:sz w:val="18"/>
          <w:lang w:val="en-US"/>
        </w:rPr>
      </w:pPr>
      <w:r w:rsidRPr="007B4522">
        <w:rPr>
          <w:rFonts w:ascii="Courier New" w:hAnsi="Courier New"/>
          <w:sz w:val="18"/>
          <w:lang w:val="en-US"/>
        </w:rPr>
        <w:t>interface Loopback1</w:t>
      </w:r>
    </w:p>
    <w:p w14:paraId="689FE183" w14:textId="77777777" w:rsidR="007B4522" w:rsidRPr="007B4522" w:rsidRDefault="007B4522" w:rsidP="007B4522">
      <w:pPr>
        <w:spacing w:line="240" w:lineRule="auto"/>
        <w:ind w:left="720"/>
        <w:rPr>
          <w:rFonts w:ascii="Courier New" w:hAnsi="Courier New"/>
          <w:sz w:val="18"/>
          <w:lang w:val="en-US"/>
        </w:rPr>
      </w:pPr>
      <w:r w:rsidRPr="007B4522">
        <w:rPr>
          <w:rFonts w:ascii="Courier New" w:hAnsi="Courier New"/>
          <w:sz w:val="18"/>
          <w:lang w:val="en-US"/>
        </w:rPr>
        <w:t xml:space="preserve"> description My first NETCONF loopback</w:t>
      </w:r>
    </w:p>
    <w:p w14:paraId="589B3FC5" w14:textId="77777777" w:rsidR="007B4522" w:rsidRPr="007B4522" w:rsidRDefault="007B4522" w:rsidP="007B4522">
      <w:pPr>
        <w:spacing w:line="240" w:lineRule="auto"/>
        <w:ind w:left="720"/>
        <w:rPr>
          <w:rFonts w:ascii="Courier New" w:hAnsi="Courier New"/>
          <w:sz w:val="18"/>
          <w:lang w:val="en-US"/>
        </w:rPr>
      </w:pPr>
      <w:r w:rsidRPr="007B4522">
        <w:rPr>
          <w:rFonts w:ascii="Courier New" w:hAnsi="Courier New"/>
          <w:sz w:val="18"/>
          <w:lang w:val="en-US"/>
        </w:rPr>
        <w:t xml:space="preserve"> ip address 10.1.1.1 255.255.255.0</w:t>
      </w:r>
    </w:p>
    <w:p w14:paraId="56EA58F5" w14:textId="77777777" w:rsidR="007B4522" w:rsidRPr="007B4522" w:rsidRDefault="007B4522" w:rsidP="007B4522">
      <w:pPr>
        <w:spacing w:line="240" w:lineRule="auto"/>
        <w:ind w:left="720"/>
        <w:rPr>
          <w:rFonts w:ascii="Courier New" w:hAnsi="Courier New"/>
          <w:sz w:val="18"/>
          <w:lang w:val="en-US"/>
        </w:rPr>
      </w:pPr>
      <w:r w:rsidRPr="007B4522">
        <w:rPr>
          <w:rFonts w:ascii="Courier New" w:hAnsi="Courier New"/>
          <w:sz w:val="18"/>
          <w:lang w:val="en-US"/>
        </w:rPr>
        <w:t>CSR1kv#</w:t>
      </w:r>
    </w:p>
    <w:p w14:paraId="385EDFB3" w14:textId="77777777" w:rsidR="006755DF" w:rsidRPr="003C799C" w:rsidRDefault="006755DF" w:rsidP="006755DF">
      <w:pPr>
        <w:pStyle w:val="ConfigWindow"/>
      </w:pPr>
      <w:r>
        <w:t>Cerrar la ventana de configuración</w:t>
      </w:r>
    </w:p>
    <w:p w14:paraId="2AB89591" w14:textId="77777777" w:rsidR="00E22379" w:rsidRDefault="0024699D" w:rsidP="00B508D4">
      <w:pPr>
        <w:pStyle w:val="Ttulo3"/>
      </w:pPr>
      <w:r>
        <w:t>Intente crear una nueva interfaz de bucle invertido con la misma dirección IPv4.</w:t>
      </w:r>
    </w:p>
    <w:p w14:paraId="0426C6B1" w14:textId="41C9C071" w:rsidR="00F00658" w:rsidRPr="0043419E" w:rsidRDefault="0024699D" w:rsidP="0024699D">
      <w:pPr>
        <w:pStyle w:val="SubStepAlpha"/>
        <w:rPr>
          <w:color w:val="C00000"/>
        </w:rPr>
      </w:pPr>
      <w:r w:rsidRPr="00E42FC4">
        <w:rPr>
          <w:b/>
          <w:bCs/>
        </w:rPr>
        <w:t>Cree una nueva variable llamada netconf_newloop.</w:t>
      </w:r>
      <w:r>
        <w:t xml:space="preserve"> Mantendrá una configuración que crea una nueva interfaz de loopback 2 pero con la misma dirección IPv4 que en el bucle de retorno 1:</w:t>
      </w:r>
      <w:r w:rsidR="0043419E">
        <w:t xml:space="preserve"> </w:t>
      </w:r>
      <w:r w:rsidRPr="0043419E">
        <w:rPr>
          <w:b/>
          <w:bCs/>
        </w:rPr>
        <w:t>10.1.1.1 /24</w:t>
      </w:r>
      <w:r>
        <w:t xml:space="preserve">. </w:t>
      </w:r>
      <w:r w:rsidRPr="0043419E">
        <w:rPr>
          <w:color w:val="C00000"/>
        </w:rPr>
        <w:t xml:space="preserve">En la CLI del router, esto crearía un error debido al intento de asignar una dirección IP duplicada a una interfaz. </w:t>
      </w:r>
    </w:p>
    <w:p w14:paraId="6DAE8075" w14:textId="77777777" w:rsidR="00BB4691" w:rsidRDefault="00BB4691" w:rsidP="007B4522">
      <w:pPr>
        <w:pStyle w:val="CMD"/>
      </w:pPr>
    </w:p>
    <w:p w14:paraId="1BD24724" w14:textId="78E1134E" w:rsidR="007B4522" w:rsidRDefault="007B4522" w:rsidP="007B4522">
      <w:pPr>
        <w:pStyle w:val="CMD"/>
      </w:pPr>
      <w:r>
        <w:t>netconf_newloop = """</w:t>
      </w:r>
    </w:p>
    <w:p w14:paraId="6CFFED11" w14:textId="77777777" w:rsidR="007B4522" w:rsidRDefault="007B4522" w:rsidP="007B4522">
      <w:pPr>
        <w:pStyle w:val="CMD"/>
      </w:pPr>
      <w:r>
        <w:t>&lt;config&gt;</w:t>
      </w:r>
    </w:p>
    <w:p w14:paraId="31369FD6" w14:textId="77777777" w:rsidR="007B4522" w:rsidRDefault="007B4522" w:rsidP="007B4522">
      <w:pPr>
        <w:pStyle w:val="CMD"/>
      </w:pPr>
      <w:r>
        <w:t xml:space="preserve"> &lt;native xmlns="http://cisco.com/ns/yang/Cisco-IOS-XE-native"&gt;</w:t>
      </w:r>
    </w:p>
    <w:p w14:paraId="179E958F" w14:textId="77777777" w:rsidR="007B4522" w:rsidRDefault="007B4522" w:rsidP="007B4522">
      <w:pPr>
        <w:pStyle w:val="CMD"/>
      </w:pPr>
      <w:r>
        <w:t xml:space="preserve">  &lt;interface&gt;</w:t>
      </w:r>
    </w:p>
    <w:p w14:paraId="39DC46FF" w14:textId="77777777" w:rsidR="007B4522" w:rsidRDefault="007B4522" w:rsidP="007B4522">
      <w:pPr>
        <w:pStyle w:val="CMD"/>
      </w:pPr>
      <w:r>
        <w:t xml:space="preserve">   &lt;Loopback&gt;</w:t>
      </w:r>
    </w:p>
    <w:p w14:paraId="529C7961" w14:textId="77777777" w:rsidR="007B4522" w:rsidRDefault="007B4522" w:rsidP="007B4522">
      <w:pPr>
        <w:pStyle w:val="CMD"/>
      </w:pPr>
      <w:r>
        <w:t xml:space="preserve">    &lt;name&gt;2&lt;/name&gt;</w:t>
      </w:r>
    </w:p>
    <w:p w14:paraId="57E968C9" w14:textId="77777777" w:rsidR="007B4522" w:rsidRDefault="007B4522" w:rsidP="007B4522">
      <w:pPr>
        <w:pStyle w:val="CMD"/>
      </w:pPr>
      <w:r>
        <w:t xml:space="preserve">    &lt;description&gt;My second NETCONF loopback&lt;/description&gt;</w:t>
      </w:r>
    </w:p>
    <w:p w14:paraId="3065CC19" w14:textId="77777777" w:rsidR="007B4522" w:rsidRDefault="007B4522" w:rsidP="007B4522">
      <w:pPr>
        <w:pStyle w:val="CMD"/>
      </w:pPr>
      <w:r>
        <w:t xml:space="preserve">    &lt;ip&gt;</w:t>
      </w:r>
    </w:p>
    <w:p w14:paraId="4C53B632" w14:textId="77777777" w:rsidR="007B4522" w:rsidRDefault="007B4522" w:rsidP="007B4522">
      <w:pPr>
        <w:pStyle w:val="CMD"/>
      </w:pPr>
      <w:r>
        <w:t xml:space="preserve">     &lt;address&gt;</w:t>
      </w:r>
    </w:p>
    <w:p w14:paraId="42817135" w14:textId="77777777" w:rsidR="007B4522" w:rsidRDefault="007B4522" w:rsidP="007B4522">
      <w:pPr>
        <w:pStyle w:val="CMD"/>
      </w:pPr>
      <w:r>
        <w:t xml:space="preserve">      &lt;primary&gt;</w:t>
      </w:r>
    </w:p>
    <w:p w14:paraId="7AE0DE4F" w14:textId="77777777" w:rsidR="007B4522" w:rsidRDefault="007B4522" w:rsidP="007B4522">
      <w:pPr>
        <w:pStyle w:val="CMD"/>
      </w:pPr>
      <w:r>
        <w:t xml:space="preserve">       &lt;address&gt;10.1.1.1&lt;/address&gt;</w:t>
      </w:r>
    </w:p>
    <w:p w14:paraId="1FBD77A9" w14:textId="77777777" w:rsidR="007B4522" w:rsidRDefault="007B4522" w:rsidP="007B4522">
      <w:pPr>
        <w:pStyle w:val="CMD"/>
      </w:pPr>
      <w:r>
        <w:t xml:space="preserve">       &lt;mask&gt;255.255.255.0&lt;/mask&gt;</w:t>
      </w:r>
    </w:p>
    <w:p w14:paraId="42A444B8" w14:textId="77777777" w:rsidR="007B4522" w:rsidRDefault="007B4522" w:rsidP="007B4522">
      <w:pPr>
        <w:pStyle w:val="CMD"/>
      </w:pPr>
      <w:r>
        <w:lastRenderedPageBreak/>
        <w:t xml:space="preserve">      &lt;/primary&gt;</w:t>
      </w:r>
    </w:p>
    <w:p w14:paraId="32ED14C5" w14:textId="77777777" w:rsidR="007B4522" w:rsidRDefault="007B4522" w:rsidP="007B4522">
      <w:pPr>
        <w:pStyle w:val="CMD"/>
      </w:pPr>
      <w:r>
        <w:t xml:space="preserve">     &lt;/address&gt;</w:t>
      </w:r>
    </w:p>
    <w:p w14:paraId="4C429FCF" w14:textId="77777777" w:rsidR="007B4522" w:rsidRDefault="007B4522" w:rsidP="007B4522">
      <w:pPr>
        <w:pStyle w:val="CMD"/>
      </w:pPr>
      <w:r>
        <w:t xml:space="preserve">    &lt;/ip&gt;</w:t>
      </w:r>
    </w:p>
    <w:p w14:paraId="32F9A4A9" w14:textId="77777777" w:rsidR="007B4522" w:rsidRDefault="007B4522" w:rsidP="007B4522">
      <w:pPr>
        <w:pStyle w:val="CMD"/>
      </w:pPr>
      <w:r>
        <w:t xml:space="preserve">   &lt;/Loopback&gt;</w:t>
      </w:r>
    </w:p>
    <w:p w14:paraId="2E2EC6C8" w14:textId="77777777" w:rsidR="007B4522" w:rsidRDefault="007B4522" w:rsidP="007B4522">
      <w:pPr>
        <w:pStyle w:val="CMD"/>
      </w:pPr>
      <w:r>
        <w:t xml:space="preserve">  &lt;/interface&gt;</w:t>
      </w:r>
    </w:p>
    <w:p w14:paraId="538CA2E6" w14:textId="77777777" w:rsidR="007B4522" w:rsidRDefault="007B4522" w:rsidP="007B4522">
      <w:pPr>
        <w:pStyle w:val="CMD"/>
      </w:pPr>
      <w:r>
        <w:t xml:space="preserve"> &lt;/native&gt;</w:t>
      </w:r>
    </w:p>
    <w:p w14:paraId="55522CE4" w14:textId="77777777" w:rsidR="007B4522" w:rsidRDefault="007B4522" w:rsidP="007B4522">
      <w:pPr>
        <w:pStyle w:val="CMD"/>
      </w:pPr>
      <w:r>
        <w:t>&lt;/config&gt;</w:t>
      </w:r>
    </w:p>
    <w:p w14:paraId="4C9110C7" w14:textId="77777777" w:rsidR="007B4522" w:rsidRDefault="007B4522" w:rsidP="007B4522">
      <w:pPr>
        <w:pStyle w:val="CMD"/>
      </w:pPr>
      <w:r>
        <w:t>"""</w:t>
      </w:r>
    </w:p>
    <w:p w14:paraId="67CD71E4" w14:textId="77777777" w:rsidR="00855CA0" w:rsidRDefault="00855CA0" w:rsidP="007B4522">
      <w:pPr>
        <w:pStyle w:val="CMD"/>
      </w:pPr>
    </w:p>
    <w:p w14:paraId="54495005" w14:textId="17013A84" w:rsidR="0024699D" w:rsidRDefault="0024699D" w:rsidP="0024699D">
      <w:pPr>
        <w:pStyle w:val="SubStepAlpha"/>
      </w:pPr>
      <w:r w:rsidRPr="009F55E2">
        <w:rPr>
          <w:b/>
          <w:bCs/>
        </w:rPr>
        <w:t xml:space="preserve">Agregue la siguiente función </w:t>
      </w:r>
      <w:r w:rsidRPr="00634CA3">
        <w:rPr>
          <w:b/>
          <w:bCs/>
        </w:rPr>
        <w:t>edit_config ()</w:t>
      </w:r>
      <w:r>
        <w:t xml:space="preserve"> a su </w:t>
      </w:r>
      <w:r w:rsidRPr="00634CA3">
        <w:rPr>
          <w:b/>
          <w:bCs/>
        </w:rPr>
        <w:t>ncclient_netconf.py</w:t>
      </w:r>
      <w:r>
        <w:t xml:space="preserve"> para enviar la nueva configuración de bucle invertido al CSR1kv. No necesita una declaración de impresión para este paso.</w:t>
      </w:r>
    </w:p>
    <w:p w14:paraId="7ECFFF07" w14:textId="77777777" w:rsidR="0043419E" w:rsidRDefault="0043419E" w:rsidP="007B4522">
      <w:pPr>
        <w:pStyle w:val="CMD"/>
      </w:pPr>
    </w:p>
    <w:p w14:paraId="3AFCCBC8" w14:textId="5109C4CE" w:rsidR="007B4522" w:rsidRDefault="007B4522" w:rsidP="007B4522">
      <w:pPr>
        <w:pStyle w:val="CMD"/>
      </w:pPr>
      <w:r w:rsidRPr="0024699D">
        <w:t>netconf_reply = m.edit_config(target="running", config=netconf_newloop)</w:t>
      </w:r>
    </w:p>
    <w:p w14:paraId="020EEDCE" w14:textId="77777777" w:rsidR="002A7214" w:rsidRDefault="002A7214" w:rsidP="007B4522">
      <w:pPr>
        <w:pStyle w:val="CMD"/>
      </w:pPr>
    </w:p>
    <w:p w14:paraId="51FECBF5" w14:textId="7984EC8A" w:rsidR="0024699D" w:rsidRDefault="0024699D" w:rsidP="0024699D">
      <w:pPr>
        <w:pStyle w:val="SubStepAlpha"/>
      </w:pPr>
      <w:r w:rsidRPr="009F55E2">
        <w:rPr>
          <w:b/>
          <w:bCs/>
        </w:rPr>
        <w:t>Guarde y ejecute el programa</w:t>
      </w:r>
      <w:r>
        <w:t xml:space="preserve">. Debe obtener una salida de error similar a la siguiente con el mensaje </w:t>
      </w:r>
      <w:r w:rsidRPr="00477904">
        <w:rPr>
          <w:b/>
        </w:rPr>
        <w:t>RPC</w:t>
      </w:r>
      <w:r w:rsidR="00410903">
        <w:rPr>
          <w:b/>
        </w:rPr>
        <w:t xml:space="preserve"> </w:t>
      </w:r>
      <w:r w:rsidRPr="00477904">
        <w:rPr>
          <w:b/>
        </w:rPr>
        <w:t xml:space="preserve">Error </w:t>
      </w:r>
      <w:r w:rsidR="00AB7D97" w:rsidRPr="00AB7D97">
        <w:rPr>
          <w:b/>
          <w:bCs/>
        </w:rPr>
        <w:t>Device rechazó uno o más comandos</w:t>
      </w:r>
      <w:r>
        <w:t>.</w:t>
      </w:r>
    </w:p>
    <w:p w14:paraId="630E1169" w14:textId="77777777" w:rsidR="006E3FF1" w:rsidRDefault="006E3FF1" w:rsidP="006E3FF1">
      <w:pPr>
        <w:pStyle w:val="CMD"/>
      </w:pPr>
      <w:r w:rsidRPr="007A71B2">
        <w:t xml:space="preserve">devasc@labvm:~/labs/devnet-src/netconf$ </w:t>
      </w:r>
      <w:r w:rsidRPr="00710B21">
        <w:rPr>
          <w:b/>
          <w:bCs/>
          <w:sz w:val="24"/>
          <w:szCs w:val="28"/>
        </w:rPr>
        <w:t>python3 ncclient-netconf.py</w:t>
      </w:r>
    </w:p>
    <w:p w14:paraId="684770FE" w14:textId="77777777" w:rsidR="0043419E" w:rsidRDefault="0043419E" w:rsidP="006E3FF1">
      <w:pPr>
        <w:pStyle w:val="CMDOutput"/>
      </w:pPr>
    </w:p>
    <w:p w14:paraId="2DBEE29B" w14:textId="0C77BAD7" w:rsidR="006E3FF1" w:rsidRDefault="006E3FF1" w:rsidP="006E3FF1">
      <w:pPr>
        <w:pStyle w:val="CMDOutput"/>
      </w:pPr>
      <w:r>
        <w:t>Traceback (most recent call last):</w:t>
      </w:r>
    </w:p>
    <w:p w14:paraId="0F0818A6" w14:textId="77777777" w:rsidR="006E3FF1" w:rsidRDefault="006E3FF1" w:rsidP="006E3FF1">
      <w:pPr>
        <w:pStyle w:val="CMDOutput"/>
      </w:pPr>
      <w:r>
        <w:t xml:space="preserve">  File "ncclient-netconf.py", line 80, in &lt;module&gt;</w:t>
      </w:r>
    </w:p>
    <w:p w14:paraId="44A63E98" w14:textId="77777777" w:rsidR="006E3FF1" w:rsidRDefault="006E3FF1" w:rsidP="006E3FF1">
      <w:pPr>
        <w:pStyle w:val="CMDOutput"/>
      </w:pPr>
      <w:r>
        <w:t xml:space="preserve">    netconf_reply = m.edit_config(target="running", config=netconf_newloop)</w:t>
      </w:r>
    </w:p>
    <w:p w14:paraId="38BC2017" w14:textId="77777777" w:rsidR="006E3FF1" w:rsidRDefault="006E3FF1" w:rsidP="006E3FF1">
      <w:pPr>
        <w:pStyle w:val="CMDOutput"/>
      </w:pPr>
      <w:r>
        <w:t xml:space="preserve">  File "/home/devasc/.local/lib/python3.8/site-packages/ncclient/manager.py", line 231, in execute</w:t>
      </w:r>
    </w:p>
    <w:p w14:paraId="2427E826" w14:textId="77777777" w:rsidR="006E3FF1" w:rsidRDefault="006E3FF1" w:rsidP="006E3FF1">
      <w:pPr>
        <w:pStyle w:val="CMDOutput"/>
      </w:pPr>
      <w:r>
        <w:t xml:space="preserve">    return cls(self._session,</w:t>
      </w:r>
    </w:p>
    <w:p w14:paraId="2A01D2D2" w14:textId="77777777" w:rsidR="006E3FF1" w:rsidRDefault="006E3FF1" w:rsidP="006E3FF1">
      <w:pPr>
        <w:pStyle w:val="CMDOutput"/>
      </w:pPr>
      <w:r>
        <w:t xml:space="preserve">  File "/home/devasc/.local/lib/python3.8/site-packages/ncclient/operations/edit.py", line 69, in request</w:t>
      </w:r>
    </w:p>
    <w:p w14:paraId="2301940A" w14:textId="77777777" w:rsidR="006E3FF1" w:rsidRDefault="006E3FF1" w:rsidP="006E3FF1">
      <w:pPr>
        <w:pStyle w:val="CMDOutput"/>
      </w:pPr>
      <w:r>
        <w:t xml:space="preserve">    return self._request(node)</w:t>
      </w:r>
    </w:p>
    <w:p w14:paraId="0E98FDA1" w14:textId="77777777" w:rsidR="006E3FF1" w:rsidRDefault="006E3FF1" w:rsidP="006E3FF1">
      <w:pPr>
        <w:pStyle w:val="CMDOutput"/>
      </w:pPr>
      <w:r>
        <w:t xml:space="preserve">  File "/home/devasc/.local/lib/python3.8/site-packages/ncclient/operations/rpc.py", line 348, in _request</w:t>
      </w:r>
    </w:p>
    <w:p w14:paraId="1E46D398" w14:textId="77777777" w:rsidR="006E3FF1" w:rsidRDefault="006E3FF1" w:rsidP="006E3FF1">
      <w:pPr>
        <w:pStyle w:val="CMDOutput"/>
      </w:pPr>
      <w:r>
        <w:t xml:space="preserve">    raise self._reply.error</w:t>
      </w:r>
    </w:p>
    <w:p w14:paraId="1E303A59" w14:textId="77777777" w:rsidR="006E3FF1" w:rsidRDefault="006E3FF1" w:rsidP="006E3FF1">
      <w:pPr>
        <w:pStyle w:val="CMDOutput"/>
      </w:pPr>
      <w:r>
        <w:t xml:space="preserve">ncclient.operations.rpc.RPCError: inconsistent value: </w:t>
      </w:r>
      <w:r w:rsidRPr="00837A75">
        <w:rPr>
          <w:highlight w:val="yellow"/>
        </w:rPr>
        <w:t>Device refused one or more commands</w:t>
      </w:r>
    </w:p>
    <w:p w14:paraId="3B3B30CA" w14:textId="77777777" w:rsidR="006E3FF1" w:rsidRDefault="006E3FF1" w:rsidP="006E3FF1">
      <w:pPr>
        <w:pStyle w:val="CMD"/>
      </w:pPr>
      <w:r w:rsidRPr="00837A75">
        <w:t>devasc@labvm:~/labs/devnet-src/netconf$</w:t>
      </w:r>
    </w:p>
    <w:p w14:paraId="5D8CCEB6" w14:textId="77777777" w:rsidR="0049559A" w:rsidRDefault="0049559A" w:rsidP="006E3FF1">
      <w:pPr>
        <w:pStyle w:val="CMD"/>
      </w:pPr>
    </w:p>
    <w:p w14:paraId="285E249B" w14:textId="247E6207" w:rsidR="0024699D" w:rsidRDefault="0024699D" w:rsidP="0024699D">
      <w:pPr>
        <w:pStyle w:val="SubStepAlpha"/>
      </w:pPr>
      <w:r w:rsidRPr="0043419E">
        <w:rPr>
          <w:b/>
          <w:bCs/>
          <w:color w:val="C00000"/>
        </w:rPr>
        <w:t>NETCONF no aplicará ninguna de las configuraciones que se envíen si se rechazan uno o más comandos.</w:t>
      </w:r>
      <w:r w:rsidRPr="0043419E">
        <w:rPr>
          <w:color w:val="C00000"/>
        </w:rPr>
        <w:t xml:space="preserve"> </w:t>
      </w:r>
      <w:r>
        <w:t>Para verificar esto, ingrese el</w:t>
      </w:r>
      <w:r w:rsidRPr="0024699D">
        <w:rPr>
          <w:b/>
          <w:bCs/>
        </w:rPr>
        <w:t xml:space="preserve"> comando show ip interface brief </w:t>
      </w:r>
      <w:r>
        <w:t>en el R1. Observe que la nueva interfaz no se ha creado.</w:t>
      </w:r>
    </w:p>
    <w:p w14:paraId="3EAF27EC" w14:textId="77777777" w:rsidR="0024699D" w:rsidRDefault="0024699D" w:rsidP="0024699D">
      <w:pPr>
        <w:pStyle w:val="ConfigWindow"/>
      </w:pPr>
      <w:r>
        <w:t>Abrir la ventana de configuración</w:t>
      </w:r>
    </w:p>
    <w:p w14:paraId="5141068D" w14:textId="77777777" w:rsidR="006E3FF1" w:rsidRPr="006E3FF1" w:rsidRDefault="006E3FF1" w:rsidP="006E3FF1">
      <w:pPr>
        <w:pStyle w:val="CMDOutput"/>
        <w:rPr>
          <w:sz w:val="20"/>
          <w:lang w:val="en-US"/>
        </w:rPr>
      </w:pPr>
      <w:bookmarkStart w:id="8" w:name="_Hlk137399864"/>
      <w:r w:rsidRPr="006E3FF1">
        <w:rPr>
          <w:sz w:val="20"/>
          <w:lang w:val="en-US"/>
        </w:rPr>
        <w:t xml:space="preserve">CSR1kv# </w:t>
      </w:r>
      <w:r w:rsidRPr="00710B21">
        <w:rPr>
          <w:b/>
          <w:bCs/>
          <w:sz w:val="24"/>
          <w:szCs w:val="28"/>
          <w:lang w:val="en-US"/>
        </w:rPr>
        <w:t>show ip interface brief</w:t>
      </w:r>
    </w:p>
    <w:p w14:paraId="46A52DDB" w14:textId="77777777" w:rsidR="006E3FF1" w:rsidRPr="006E3FF1" w:rsidRDefault="006E3FF1" w:rsidP="006E3FF1">
      <w:pPr>
        <w:pStyle w:val="CMDOutput"/>
        <w:rPr>
          <w:sz w:val="20"/>
          <w:lang w:val="en-US"/>
        </w:rPr>
      </w:pPr>
      <w:r w:rsidRPr="006E3FF1">
        <w:rPr>
          <w:sz w:val="20"/>
          <w:lang w:val="en-US"/>
        </w:rPr>
        <w:t>Interface              IP-Address      OK? Method Status                Protocol</w:t>
      </w:r>
    </w:p>
    <w:p w14:paraId="49DD1435" w14:textId="77777777" w:rsidR="006E3FF1" w:rsidRPr="006E3FF1" w:rsidRDefault="006E3FF1" w:rsidP="006E3FF1">
      <w:pPr>
        <w:pStyle w:val="CMDOutput"/>
        <w:rPr>
          <w:sz w:val="20"/>
          <w:lang w:val="en-US"/>
        </w:rPr>
      </w:pPr>
      <w:r w:rsidRPr="006E3FF1">
        <w:rPr>
          <w:sz w:val="20"/>
          <w:lang w:val="en-US"/>
        </w:rPr>
        <w:t xml:space="preserve">GigabitEthernet1       192.168.56.101  YES DHCP   up                    </w:t>
      </w:r>
      <w:proofErr w:type="spellStart"/>
      <w:r w:rsidRPr="006E3FF1">
        <w:rPr>
          <w:sz w:val="20"/>
          <w:lang w:val="en-US"/>
        </w:rPr>
        <w:t>up</w:t>
      </w:r>
      <w:proofErr w:type="spellEnd"/>
      <w:r w:rsidRPr="006E3FF1">
        <w:rPr>
          <w:sz w:val="20"/>
          <w:lang w:val="en-US"/>
        </w:rPr>
        <w:t xml:space="preserve">      </w:t>
      </w:r>
    </w:p>
    <w:p w14:paraId="6C00F6FA" w14:textId="415D1370" w:rsidR="008738F0" w:rsidRPr="003F44FA" w:rsidRDefault="006E3FF1" w:rsidP="006E3FF1">
      <w:pPr>
        <w:pStyle w:val="CMDOutput"/>
        <w:rPr>
          <w:lang w:val="en-US"/>
        </w:rPr>
      </w:pPr>
      <w:r w:rsidRPr="006E3FF1">
        <w:rPr>
          <w:sz w:val="20"/>
          <w:lang w:val="en-US"/>
        </w:rPr>
        <w:t xml:space="preserve">Loopback1              10.1.1.1        YES other  up                    </w:t>
      </w:r>
      <w:proofErr w:type="spellStart"/>
      <w:r w:rsidRPr="006E3FF1">
        <w:rPr>
          <w:sz w:val="20"/>
          <w:lang w:val="en-US"/>
        </w:rPr>
        <w:t>up</w:t>
      </w:r>
      <w:bookmarkEnd w:id="8"/>
      <w:proofErr w:type="spellEnd"/>
      <w:r w:rsidRPr="006E3FF1">
        <w:rPr>
          <w:sz w:val="20"/>
          <w:lang w:val="en-US"/>
        </w:rPr>
        <w:t xml:space="preserve">      </w:t>
      </w:r>
      <w:r w:rsidR="008738F0" w:rsidRPr="003F44FA">
        <w:rPr>
          <w:highlight w:val="yellow"/>
          <w:lang w:val="en-US"/>
        </w:rPr>
        <w:t xml:space="preserve">    </w:t>
      </w:r>
    </w:p>
    <w:p w14:paraId="608CC967" w14:textId="77777777" w:rsidR="006755DF" w:rsidRDefault="006755DF" w:rsidP="006755DF">
      <w:pPr>
        <w:pStyle w:val="ConfigWindow"/>
      </w:pPr>
      <w:r>
        <w:t>Cerrar la ventana de configuración</w:t>
      </w:r>
    </w:p>
    <w:p w14:paraId="2E5131FF" w14:textId="77777777" w:rsidR="0043419E" w:rsidRDefault="0043419E" w:rsidP="0043419E">
      <w:pPr>
        <w:pStyle w:val="BodyTextL25"/>
      </w:pPr>
    </w:p>
    <w:p w14:paraId="6E5A4A1A" w14:textId="77777777" w:rsidR="0043419E" w:rsidRDefault="0043419E" w:rsidP="0043419E">
      <w:pPr>
        <w:pStyle w:val="BodyTextL25"/>
      </w:pPr>
    </w:p>
    <w:p w14:paraId="753783C6" w14:textId="77777777" w:rsidR="0043419E" w:rsidRDefault="0043419E" w:rsidP="0043419E">
      <w:pPr>
        <w:pStyle w:val="BodyTextL25"/>
      </w:pPr>
    </w:p>
    <w:p w14:paraId="0EFFF158" w14:textId="77777777" w:rsidR="0043419E" w:rsidRDefault="0043419E" w:rsidP="0043419E">
      <w:pPr>
        <w:pStyle w:val="BodyTextL25"/>
      </w:pPr>
    </w:p>
    <w:p w14:paraId="54D6A592" w14:textId="77777777" w:rsidR="0043419E" w:rsidRDefault="0043419E" w:rsidP="0043419E">
      <w:pPr>
        <w:pStyle w:val="BodyTextL25"/>
      </w:pPr>
    </w:p>
    <w:p w14:paraId="4DDD671E" w14:textId="77777777" w:rsidR="0043419E" w:rsidRPr="0043419E" w:rsidRDefault="0043419E" w:rsidP="0043419E">
      <w:pPr>
        <w:pStyle w:val="BodyTextL25"/>
      </w:pPr>
    </w:p>
    <w:p w14:paraId="14175EE5" w14:textId="67FDA09F" w:rsidR="006755DF" w:rsidRDefault="00953613" w:rsidP="006755DF">
      <w:pPr>
        <w:pStyle w:val="Ttulo2"/>
      </w:pPr>
      <w:r>
        <w:lastRenderedPageBreak/>
        <w:t>Desafío: Modificar el programa utilizado en este laboratorio</w:t>
      </w:r>
      <w:r w:rsidR="00B118E0">
        <w:t>.</w:t>
      </w:r>
    </w:p>
    <w:p w14:paraId="5FA02EF0" w14:textId="46D6A7D6" w:rsidR="006755DF" w:rsidRDefault="006755DF" w:rsidP="006755DF">
      <w:pPr>
        <w:pStyle w:val="BodyTextL25"/>
      </w:pPr>
      <w:r>
        <w:t xml:space="preserve">El siguiente </w:t>
      </w:r>
      <w:r w:rsidR="00B77BD4">
        <w:t xml:space="preserve">paso </w:t>
      </w:r>
      <w:r>
        <w:t xml:space="preserve">es el programa completo que se creó en este laboratorio sin ningún código comentado para que pueda ejecutar el script sin error. Su </w:t>
      </w:r>
      <w:r w:rsidR="008707BE">
        <w:t>guion</w:t>
      </w:r>
      <w:r>
        <w:t xml:space="preserve"> puede verse diferente. </w:t>
      </w:r>
      <w:r w:rsidR="008707BE">
        <w:t>Practique s</w:t>
      </w:r>
      <w:r>
        <w:t>us habilidades de Python modificando el programa para enviar diferentes comandos de verificación y configuración.</w:t>
      </w:r>
    </w:p>
    <w:p w14:paraId="1975134B" w14:textId="77777777" w:rsidR="006E3FF1" w:rsidRPr="006E3FF1" w:rsidRDefault="006E3FF1" w:rsidP="006E3FF1">
      <w:pPr>
        <w:pStyle w:val="CMD"/>
        <w:rPr>
          <w:lang w:val="en-US"/>
        </w:rPr>
      </w:pPr>
      <w:r w:rsidRPr="006E3FF1">
        <w:rPr>
          <w:lang w:val="en-US"/>
        </w:rPr>
        <w:t>from ncclient import manager</w:t>
      </w:r>
    </w:p>
    <w:p w14:paraId="3B71E80F" w14:textId="77777777" w:rsidR="006E3FF1" w:rsidRPr="006E3FF1" w:rsidRDefault="006E3FF1" w:rsidP="006E3FF1">
      <w:pPr>
        <w:pStyle w:val="CMD"/>
        <w:rPr>
          <w:lang w:val="en-US"/>
        </w:rPr>
      </w:pPr>
      <w:r w:rsidRPr="006E3FF1">
        <w:rPr>
          <w:lang w:val="en-US"/>
        </w:rPr>
        <w:t>import xml.dom.minidom</w:t>
      </w:r>
    </w:p>
    <w:p w14:paraId="1BE049B0" w14:textId="77777777" w:rsidR="006E3FF1" w:rsidRPr="006E3FF1" w:rsidRDefault="006E3FF1" w:rsidP="006E3FF1">
      <w:pPr>
        <w:pStyle w:val="CMD"/>
        <w:rPr>
          <w:lang w:val="en-US"/>
        </w:rPr>
      </w:pPr>
    </w:p>
    <w:p w14:paraId="0677AE4C" w14:textId="77777777" w:rsidR="006E3FF1" w:rsidRPr="006E3FF1" w:rsidRDefault="006E3FF1" w:rsidP="006E3FF1">
      <w:pPr>
        <w:pStyle w:val="CMD"/>
        <w:rPr>
          <w:lang w:val="en-US"/>
        </w:rPr>
      </w:pPr>
      <w:r w:rsidRPr="006E3FF1">
        <w:rPr>
          <w:lang w:val="en-US"/>
        </w:rPr>
        <w:t>m = manager.connect(</w:t>
      </w:r>
    </w:p>
    <w:p w14:paraId="3866466B" w14:textId="77777777" w:rsidR="006E3FF1" w:rsidRPr="006E3FF1" w:rsidRDefault="006E3FF1" w:rsidP="006E3FF1">
      <w:pPr>
        <w:pStyle w:val="CMD"/>
        <w:rPr>
          <w:lang w:val="en-US"/>
        </w:rPr>
      </w:pPr>
      <w:r w:rsidRPr="006E3FF1">
        <w:rPr>
          <w:lang w:val="en-US"/>
        </w:rPr>
        <w:t xml:space="preserve">    host="192.168.56.101",</w:t>
      </w:r>
    </w:p>
    <w:p w14:paraId="46A8422D" w14:textId="77777777" w:rsidR="006E3FF1" w:rsidRPr="006E3FF1" w:rsidRDefault="006E3FF1" w:rsidP="006E3FF1">
      <w:pPr>
        <w:pStyle w:val="CMD"/>
        <w:rPr>
          <w:lang w:val="en-US"/>
        </w:rPr>
      </w:pPr>
      <w:r w:rsidRPr="006E3FF1">
        <w:rPr>
          <w:lang w:val="en-US"/>
        </w:rPr>
        <w:t xml:space="preserve">    port=830,</w:t>
      </w:r>
    </w:p>
    <w:p w14:paraId="3FFF80E1" w14:textId="77777777" w:rsidR="006E3FF1" w:rsidRPr="006E3FF1" w:rsidRDefault="006E3FF1" w:rsidP="006E3FF1">
      <w:pPr>
        <w:pStyle w:val="CMD"/>
        <w:rPr>
          <w:lang w:val="en-US"/>
        </w:rPr>
      </w:pPr>
      <w:r w:rsidRPr="006E3FF1">
        <w:rPr>
          <w:lang w:val="en-US"/>
        </w:rPr>
        <w:t xml:space="preserve">    username="cisco",</w:t>
      </w:r>
    </w:p>
    <w:p w14:paraId="48000AFC" w14:textId="77777777" w:rsidR="006E3FF1" w:rsidRPr="006E3FF1" w:rsidRDefault="006E3FF1" w:rsidP="006E3FF1">
      <w:pPr>
        <w:pStyle w:val="CMD"/>
        <w:rPr>
          <w:lang w:val="en-US"/>
        </w:rPr>
      </w:pPr>
      <w:r w:rsidRPr="006E3FF1">
        <w:rPr>
          <w:lang w:val="en-US"/>
        </w:rPr>
        <w:t xml:space="preserve">    password="cisco123!",</w:t>
      </w:r>
    </w:p>
    <w:p w14:paraId="44B237D1" w14:textId="77777777" w:rsidR="006E3FF1" w:rsidRPr="006E3FF1" w:rsidRDefault="006E3FF1" w:rsidP="006E3FF1">
      <w:pPr>
        <w:pStyle w:val="CMD"/>
        <w:rPr>
          <w:lang w:val="en-US"/>
        </w:rPr>
      </w:pPr>
      <w:r w:rsidRPr="006E3FF1">
        <w:rPr>
          <w:lang w:val="en-US"/>
        </w:rPr>
        <w:t xml:space="preserve">    hostkey_verify=False</w:t>
      </w:r>
    </w:p>
    <w:p w14:paraId="041437B4" w14:textId="77777777" w:rsidR="006E3FF1" w:rsidRPr="006E3FF1" w:rsidRDefault="006E3FF1" w:rsidP="006E3FF1">
      <w:pPr>
        <w:pStyle w:val="CMD"/>
        <w:rPr>
          <w:lang w:val="en-US"/>
        </w:rPr>
      </w:pPr>
      <w:r w:rsidRPr="006E3FF1">
        <w:rPr>
          <w:lang w:val="en-US"/>
        </w:rPr>
        <w:t xml:space="preserve">    )</w:t>
      </w:r>
    </w:p>
    <w:p w14:paraId="16A9A1A6" w14:textId="77777777" w:rsidR="006E3FF1" w:rsidRPr="006E3FF1" w:rsidRDefault="006E3FF1" w:rsidP="006E3FF1">
      <w:pPr>
        <w:pStyle w:val="CMD"/>
        <w:rPr>
          <w:lang w:val="en-US"/>
        </w:rPr>
      </w:pPr>
    </w:p>
    <w:p w14:paraId="04AB2C0F" w14:textId="77777777" w:rsidR="006E3FF1" w:rsidRPr="006E3FF1" w:rsidRDefault="006E3FF1" w:rsidP="006E3FF1">
      <w:pPr>
        <w:pStyle w:val="CMD"/>
        <w:rPr>
          <w:lang w:val="en-US"/>
        </w:rPr>
      </w:pPr>
      <w:r w:rsidRPr="006E3FF1">
        <w:rPr>
          <w:lang w:val="en-US"/>
        </w:rPr>
        <w:t>print("#Supported Capabilities (YANG models):")</w:t>
      </w:r>
    </w:p>
    <w:p w14:paraId="35C5EB41" w14:textId="77777777" w:rsidR="006E3FF1" w:rsidRPr="006E3FF1" w:rsidRDefault="006E3FF1" w:rsidP="006E3FF1">
      <w:pPr>
        <w:pStyle w:val="CMD"/>
        <w:rPr>
          <w:lang w:val="en-US"/>
        </w:rPr>
      </w:pPr>
      <w:r w:rsidRPr="006E3FF1">
        <w:rPr>
          <w:lang w:val="en-US"/>
        </w:rPr>
        <w:t>for capability in m.server_capabilities:</w:t>
      </w:r>
    </w:p>
    <w:p w14:paraId="04DEF21C" w14:textId="77777777" w:rsidR="006E3FF1" w:rsidRPr="006E3FF1" w:rsidRDefault="006E3FF1" w:rsidP="006E3FF1">
      <w:pPr>
        <w:pStyle w:val="CMD"/>
        <w:rPr>
          <w:lang w:val="en-US"/>
        </w:rPr>
      </w:pPr>
      <w:r w:rsidRPr="006E3FF1">
        <w:rPr>
          <w:lang w:val="en-US"/>
        </w:rPr>
        <w:t xml:space="preserve">    print(capability) </w:t>
      </w:r>
    </w:p>
    <w:p w14:paraId="77FAD94F" w14:textId="77777777" w:rsidR="006E3FF1" w:rsidRPr="006E3FF1" w:rsidRDefault="006E3FF1" w:rsidP="006E3FF1">
      <w:pPr>
        <w:pStyle w:val="CMD"/>
        <w:rPr>
          <w:lang w:val="en-US"/>
        </w:rPr>
      </w:pPr>
    </w:p>
    <w:p w14:paraId="6D6FB44B" w14:textId="77777777" w:rsidR="006E3FF1" w:rsidRPr="006E3FF1" w:rsidRDefault="006E3FF1" w:rsidP="006E3FF1">
      <w:pPr>
        <w:pStyle w:val="CMD"/>
        <w:rPr>
          <w:lang w:val="en-US"/>
        </w:rPr>
      </w:pPr>
      <w:r w:rsidRPr="006E3FF1">
        <w:rPr>
          <w:lang w:val="en-US"/>
        </w:rPr>
        <w:t>netconf_reply = m.get_config(source="running")</w:t>
      </w:r>
    </w:p>
    <w:p w14:paraId="7164802D" w14:textId="77777777" w:rsidR="006E3FF1" w:rsidRPr="006E3FF1" w:rsidRDefault="006E3FF1" w:rsidP="006E3FF1">
      <w:pPr>
        <w:pStyle w:val="CMD"/>
        <w:rPr>
          <w:lang w:val="en-US"/>
        </w:rPr>
      </w:pPr>
      <w:r w:rsidRPr="006E3FF1">
        <w:rPr>
          <w:lang w:val="en-US"/>
        </w:rPr>
        <w:t>print(xml.dom.minidom.parseString(netconf_reply.xml).toprettyxml())</w:t>
      </w:r>
    </w:p>
    <w:p w14:paraId="379643F2" w14:textId="77777777" w:rsidR="006E3FF1" w:rsidRPr="006E3FF1" w:rsidRDefault="006E3FF1" w:rsidP="006E3FF1">
      <w:pPr>
        <w:pStyle w:val="CMD"/>
        <w:rPr>
          <w:lang w:val="en-US"/>
        </w:rPr>
      </w:pPr>
    </w:p>
    <w:p w14:paraId="1AB96FA9" w14:textId="77777777" w:rsidR="006E3FF1" w:rsidRPr="006E3FF1" w:rsidRDefault="006E3FF1" w:rsidP="006E3FF1">
      <w:pPr>
        <w:pStyle w:val="CMD"/>
        <w:rPr>
          <w:lang w:val="en-US"/>
        </w:rPr>
      </w:pPr>
      <w:r w:rsidRPr="006E3FF1">
        <w:rPr>
          <w:lang w:val="en-US"/>
        </w:rPr>
        <w:t>netconf_filter = """</w:t>
      </w:r>
    </w:p>
    <w:p w14:paraId="56FD6A94" w14:textId="77777777" w:rsidR="006E3FF1" w:rsidRPr="006E3FF1" w:rsidRDefault="006E3FF1" w:rsidP="006E3FF1">
      <w:pPr>
        <w:pStyle w:val="CMD"/>
        <w:rPr>
          <w:lang w:val="en-US"/>
        </w:rPr>
      </w:pPr>
      <w:r w:rsidRPr="006E3FF1">
        <w:rPr>
          <w:lang w:val="en-US"/>
        </w:rPr>
        <w:t>&lt;filter&gt;</w:t>
      </w:r>
    </w:p>
    <w:p w14:paraId="52EE94D8" w14:textId="77777777" w:rsidR="006E3FF1" w:rsidRPr="006E3FF1" w:rsidRDefault="006E3FF1" w:rsidP="006E3FF1">
      <w:pPr>
        <w:pStyle w:val="CMD"/>
        <w:rPr>
          <w:lang w:val="en-US"/>
        </w:rPr>
      </w:pPr>
      <w:r w:rsidRPr="006E3FF1">
        <w:rPr>
          <w:lang w:val="en-US"/>
        </w:rPr>
        <w:t xml:space="preserve">    &lt;native xmlns="http://cisco.com/ns/yang/Cisco-IOS-XE-native" /&gt;</w:t>
      </w:r>
    </w:p>
    <w:p w14:paraId="25D0FD95" w14:textId="77777777" w:rsidR="006E3FF1" w:rsidRPr="006E3FF1" w:rsidRDefault="006E3FF1" w:rsidP="006E3FF1">
      <w:pPr>
        <w:pStyle w:val="CMD"/>
        <w:rPr>
          <w:lang w:val="en-US"/>
        </w:rPr>
      </w:pPr>
      <w:r w:rsidRPr="006E3FF1">
        <w:rPr>
          <w:lang w:val="en-US"/>
        </w:rPr>
        <w:t>&lt;/filter&gt;</w:t>
      </w:r>
    </w:p>
    <w:p w14:paraId="5D9D122C" w14:textId="77777777" w:rsidR="006E3FF1" w:rsidRPr="006E3FF1" w:rsidRDefault="006E3FF1" w:rsidP="006E3FF1">
      <w:pPr>
        <w:pStyle w:val="CMD"/>
        <w:rPr>
          <w:lang w:val="en-US"/>
        </w:rPr>
      </w:pPr>
      <w:r w:rsidRPr="006E3FF1">
        <w:rPr>
          <w:lang w:val="en-US"/>
        </w:rPr>
        <w:t>"""</w:t>
      </w:r>
    </w:p>
    <w:p w14:paraId="6DCF020A" w14:textId="77777777" w:rsidR="006E3FF1" w:rsidRPr="006E3FF1" w:rsidRDefault="006E3FF1" w:rsidP="006E3FF1">
      <w:pPr>
        <w:pStyle w:val="CMD"/>
        <w:rPr>
          <w:lang w:val="en-US"/>
        </w:rPr>
      </w:pPr>
      <w:r w:rsidRPr="006E3FF1">
        <w:rPr>
          <w:lang w:val="en-US"/>
        </w:rPr>
        <w:t>netconf_reply = m.get_config(source="running", filter=netconf_filter)</w:t>
      </w:r>
    </w:p>
    <w:p w14:paraId="398E3497" w14:textId="77777777" w:rsidR="006E3FF1" w:rsidRPr="006E3FF1" w:rsidRDefault="006E3FF1" w:rsidP="006E3FF1">
      <w:pPr>
        <w:pStyle w:val="CMD"/>
        <w:rPr>
          <w:lang w:val="en-US"/>
        </w:rPr>
      </w:pPr>
      <w:r w:rsidRPr="006E3FF1">
        <w:rPr>
          <w:lang w:val="en-US"/>
        </w:rPr>
        <w:t>print(xml.dom.minidom.parseString(netconf_reply.xml).toprettyxml())</w:t>
      </w:r>
    </w:p>
    <w:p w14:paraId="1F84618B" w14:textId="77777777" w:rsidR="006E3FF1" w:rsidRPr="006E3FF1" w:rsidRDefault="006E3FF1" w:rsidP="006E3FF1">
      <w:pPr>
        <w:pStyle w:val="CMD"/>
        <w:rPr>
          <w:lang w:val="en-US"/>
        </w:rPr>
      </w:pPr>
    </w:p>
    <w:p w14:paraId="349EDF6C" w14:textId="77777777" w:rsidR="006E3FF1" w:rsidRPr="006E3FF1" w:rsidRDefault="006E3FF1" w:rsidP="006E3FF1">
      <w:pPr>
        <w:pStyle w:val="CMD"/>
        <w:rPr>
          <w:lang w:val="en-US"/>
        </w:rPr>
      </w:pPr>
      <w:r w:rsidRPr="006E3FF1">
        <w:rPr>
          <w:lang w:val="en-US"/>
        </w:rPr>
        <w:t>netconf_hostname = """</w:t>
      </w:r>
    </w:p>
    <w:p w14:paraId="4DEE087A" w14:textId="77777777" w:rsidR="006E3FF1" w:rsidRPr="006E3FF1" w:rsidRDefault="006E3FF1" w:rsidP="006E3FF1">
      <w:pPr>
        <w:pStyle w:val="CMD"/>
        <w:rPr>
          <w:lang w:val="en-US"/>
        </w:rPr>
      </w:pPr>
      <w:r w:rsidRPr="006E3FF1">
        <w:rPr>
          <w:lang w:val="en-US"/>
        </w:rPr>
        <w:t>&lt;config&gt;</w:t>
      </w:r>
    </w:p>
    <w:p w14:paraId="3FC80CC8" w14:textId="77777777" w:rsidR="006E3FF1" w:rsidRPr="006E3FF1" w:rsidRDefault="006E3FF1" w:rsidP="006E3FF1">
      <w:pPr>
        <w:pStyle w:val="CMD"/>
        <w:rPr>
          <w:lang w:val="en-US"/>
        </w:rPr>
      </w:pPr>
      <w:r w:rsidRPr="006E3FF1">
        <w:rPr>
          <w:lang w:val="en-US"/>
        </w:rPr>
        <w:t xml:space="preserve">  &lt;native xmlns="http://cisco.com/ns/yang/Cisco-IOS-XE-native"&gt;</w:t>
      </w:r>
    </w:p>
    <w:p w14:paraId="789F3409" w14:textId="77777777" w:rsidR="006E3FF1" w:rsidRPr="006E3FF1" w:rsidRDefault="006E3FF1" w:rsidP="006E3FF1">
      <w:pPr>
        <w:pStyle w:val="CMD"/>
        <w:rPr>
          <w:lang w:val="en-US"/>
        </w:rPr>
      </w:pPr>
      <w:r w:rsidRPr="006E3FF1">
        <w:rPr>
          <w:lang w:val="en-US"/>
        </w:rPr>
        <w:t xml:space="preserve">     &lt;hostname&gt;CSR1kv&lt;/hostname&gt;</w:t>
      </w:r>
    </w:p>
    <w:p w14:paraId="0E9C463E" w14:textId="77777777" w:rsidR="006E3FF1" w:rsidRPr="006E3FF1" w:rsidRDefault="006E3FF1" w:rsidP="006E3FF1">
      <w:pPr>
        <w:pStyle w:val="CMD"/>
        <w:rPr>
          <w:lang w:val="en-US"/>
        </w:rPr>
      </w:pPr>
      <w:r w:rsidRPr="006E3FF1">
        <w:rPr>
          <w:lang w:val="en-US"/>
        </w:rPr>
        <w:t xml:space="preserve">  &lt;/native&gt;</w:t>
      </w:r>
    </w:p>
    <w:p w14:paraId="1C3F6D80" w14:textId="77777777" w:rsidR="006E3FF1" w:rsidRPr="006E3FF1" w:rsidRDefault="006E3FF1" w:rsidP="006E3FF1">
      <w:pPr>
        <w:pStyle w:val="CMD"/>
        <w:rPr>
          <w:lang w:val="en-US"/>
        </w:rPr>
      </w:pPr>
      <w:r w:rsidRPr="006E3FF1">
        <w:rPr>
          <w:lang w:val="en-US"/>
        </w:rPr>
        <w:t>&lt;/config&gt;</w:t>
      </w:r>
    </w:p>
    <w:p w14:paraId="48588B16" w14:textId="77777777" w:rsidR="006E3FF1" w:rsidRPr="006E3FF1" w:rsidRDefault="006E3FF1" w:rsidP="006E3FF1">
      <w:pPr>
        <w:pStyle w:val="CMD"/>
        <w:rPr>
          <w:lang w:val="en-US"/>
        </w:rPr>
      </w:pPr>
      <w:r w:rsidRPr="006E3FF1">
        <w:rPr>
          <w:lang w:val="en-US"/>
        </w:rPr>
        <w:t>"""</w:t>
      </w:r>
    </w:p>
    <w:p w14:paraId="07DC9EB1" w14:textId="77777777" w:rsidR="006E3FF1" w:rsidRPr="006E3FF1" w:rsidRDefault="006E3FF1" w:rsidP="006E3FF1">
      <w:pPr>
        <w:pStyle w:val="CMD"/>
        <w:rPr>
          <w:lang w:val="en-US"/>
        </w:rPr>
      </w:pPr>
      <w:r w:rsidRPr="006E3FF1">
        <w:rPr>
          <w:lang w:val="en-US"/>
        </w:rPr>
        <w:t>netconf_reply = m.edit_config(target="running", config=netconf_hostname)</w:t>
      </w:r>
    </w:p>
    <w:p w14:paraId="35C09BA8" w14:textId="77777777" w:rsidR="006E3FF1" w:rsidRPr="006E3FF1" w:rsidRDefault="006E3FF1" w:rsidP="006E3FF1">
      <w:pPr>
        <w:pStyle w:val="CMD"/>
        <w:rPr>
          <w:lang w:val="en-US"/>
        </w:rPr>
      </w:pPr>
      <w:r w:rsidRPr="006E3FF1">
        <w:rPr>
          <w:lang w:val="en-US"/>
        </w:rPr>
        <w:t>print(xml.dom.minidom.parseString(netconf_reply.xml).toprettyxml())</w:t>
      </w:r>
    </w:p>
    <w:p w14:paraId="39204E14" w14:textId="77777777" w:rsidR="006E3FF1" w:rsidRPr="006E3FF1" w:rsidRDefault="006E3FF1" w:rsidP="006E3FF1">
      <w:pPr>
        <w:pStyle w:val="CMD"/>
        <w:rPr>
          <w:lang w:val="en-US"/>
        </w:rPr>
      </w:pPr>
    </w:p>
    <w:p w14:paraId="27602B23" w14:textId="77777777" w:rsidR="006E3FF1" w:rsidRPr="006E3FF1" w:rsidRDefault="006E3FF1" w:rsidP="006E3FF1">
      <w:pPr>
        <w:pStyle w:val="CMD"/>
        <w:rPr>
          <w:lang w:val="en-US"/>
        </w:rPr>
      </w:pPr>
      <w:r w:rsidRPr="006E3FF1">
        <w:rPr>
          <w:lang w:val="en-US"/>
        </w:rPr>
        <w:t>netconf_loopback = """</w:t>
      </w:r>
    </w:p>
    <w:p w14:paraId="2F639756" w14:textId="77777777" w:rsidR="006E3FF1" w:rsidRPr="006E3FF1" w:rsidRDefault="006E3FF1" w:rsidP="006E3FF1">
      <w:pPr>
        <w:pStyle w:val="CMD"/>
        <w:rPr>
          <w:lang w:val="en-US"/>
        </w:rPr>
      </w:pPr>
      <w:r w:rsidRPr="006E3FF1">
        <w:rPr>
          <w:lang w:val="en-US"/>
        </w:rPr>
        <w:t>&lt;config&gt;</w:t>
      </w:r>
    </w:p>
    <w:p w14:paraId="1AB18BDF" w14:textId="77777777" w:rsidR="006E3FF1" w:rsidRPr="006E3FF1" w:rsidRDefault="006E3FF1" w:rsidP="006E3FF1">
      <w:pPr>
        <w:pStyle w:val="CMD"/>
        <w:rPr>
          <w:lang w:val="en-US"/>
        </w:rPr>
      </w:pPr>
      <w:r w:rsidRPr="006E3FF1">
        <w:rPr>
          <w:lang w:val="en-US"/>
        </w:rPr>
        <w:t xml:space="preserve"> &lt;native xmlns="http://cisco.com/ns/yang/Cisco-IOS-XE-native"&gt;</w:t>
      </w:r>
    </w:p>
    <w:p w14:paraId="284FA462" w14:textId="77777777" w:rsidR="006E3FF1" w:rsidRPr="006E3FF1" w:rsidRDefault="006E3FF1" w:rsidP="006E3FF1">
      <w:pPr>
        <w:pStyle w:val="CMD"/>
        <w:rPr>
          <w:lang w:val="en-US"/>
        </w:rPr>
      </w:pPr>
      <w:r w:rsidRPr="006E3FF1">
        <w:rPr>
          <w:lang w:val="en-US"/>
        </w:rPr>
        <w:t xml:space="preserve">  &lt;interface&gt;</w:t>
      </w:r>
    </w:p>
    <w:p w14:paraId="12620A30" w14:textId="77777777" w:rsidR="006E3FF1" w:rsidRPr="006E3FF1" w:rsidRDefault="006E3FF1" w:rsidP="006E3FF1">
      <w:pPr>
        <w:pStyle w:val="CMD"/>
        <w:rPr>
          <w:lang w:val="en-US"/>
        </w:rPr>
      </w:pPr>
      <w:r w:rsidRPr="006E3FF1">
        <w:rPr>
          <w:lang w:val="en-US"/>
        </w:rPr>
        <w:t xml:space="preserve">   &lt;Loopback&gt;</w:t>
      </w:r>
    </w:p>
    <w:p w14:paraId="562D8AF5" w14:textId="77777777" w:rsidR="006E3FF1" w:rsidRPr="006E3FF1" w:rsidRDefault="006E3FF1" w:rsidP="006E3FF1">
      <w:pPr>
        <w:pStyle w:val="CMD"/>
        <w:rPr>
          <w:lang w:val="en-US"/>
        </w:rPr>
      </w:pPr>
      <w:r w:rsidRPr="006E3FF1">
        <w:rPr>
          <w:lang w:val="en-US"/>
        </w:rPr>
        <w:t xml:space="preserve">    &lt;name&gt;1&lt;/name&gt;</w:t>
      </w:r>
    </w:p>
    <w:p w14:paraId="2C38C9B3" w14:textId="77777777" w:rsidR="006E3FF1" w:rsidRPr="006E3FF1" w:rsidRDefault="006E3FF1" w:rsidP="006E3FF1">
      <w:pPr>
        <w:pStyle w:val="CMD"/>
        <w:rPr>
          <w:lang w:val="en-US"/>
        </w:rPr>
      </w:pPr>
      <w:r w:rsidRPr="006E3FF1">
        <w:rPr>
          <w:lang w:val="en-US"/>
        </w:rPr>
        <w:t xml:space="preserve">    &lt;description&gt;My NETCONF loopback&lt;/description&gt;</w:t>
      </w:r>
    </w:p>
    <w:p w14:paraId="199E92B3" w14:textId="77777777" w:rsidR="006E3FF1" w:rsidRPr="006E3FF1" w:rsidRDefault="006E3FF1" w:rsidP="006E3FF1">
      <w:pPr>
        <w:pStyle w:val="CMD"/>
        <w:rPr>
          <w:lang w:val="en-US"/>
        </w:rPr>
      </w:pPr>
      <w:r w:rsidRPr="006E3FF1">
        <w:rPr>
          <w:lang w:val="en-US"/>
        </w:rPr>
        <w:lastRenderedPageBreak/>
        <w:t xml:space="preserve">    &lt;ip&gt;</w:t>
      </w:r>
    </w:p>
    <w:p w14:paraId="736E991E" w14:textId="77777777" w:rsidR="006E3FF1" w:rsidRPr="006E3FF1" w:rsidRDefault="006E3FF1" w:rsidP="006E3FF1">
      <w:pPr>
        <w:pStyle w:val="CMD"/>
        <w:rPr>
          <w:lang w:val="en-US"/>
        </w:rPr>
      </w:pPr>
      <w:r w:rsidRPr="006E3FF1">
        <w:rPr>
          <w:lang w:val="en-US"/>
        </w:rPr>
        <w:t xml:space="preserve">     &lt;address&gt;</w:t>
      </w:r>
    </w:p>
    <w:p w14:paraId="74F507A9" w14:textId="77777777" w:rsidR="006E3FF1" w:rsidRPr="006E3FF1" w:rsidRDefault="006E3FF1" w:rsidP="006E3FF1">
      <w:pPr>
        <w:pStyle w:val="CMD"/>
        <w:rPr>
          <w:lang w:val="en-US"/>
        </w:rPr>
      </w:pPr>
      <w:r w:rsidRPr="006E3FF1">
        <w:rPr>
          <w:lang w:val="en-US"/>
        </w:rPr>
        <w:t xml:space="preserve">      &lt;primary&gt;</w:t>
      </w:r>
    </w:p>
    <w:p w14:paraId="7733D0A8" w14:textId="77777777" w:rsidR="006E3FF1" w:rsidRPr="006E3FF1" w:rsidRDefault="006E3FF1" w:rsidP="006E3FF1">
      <w:pPr>
        <w:pStyle w:val="CMD"/>
        <w:rPr>
          <w:lang w:val="en-US"/>
        </w:rPr>
      </w:pPr>
      <w:r w:rsidRPr="006E3FF1">
        <w:rPr>
          <w:lang w:val="en-US"/>
        </w:rPr>
        <w:t xml:space="preserve">       &lt;address&gt;10.1.1.1&lt;/address&gt;</w:t>
      </w:r>
    </w:p>
    <w:p w14:paraId="19D8BD63" w14:textId="77777777" w:rsidR="006E3FF1" w:rsidRPr="006E3FF1" w:rsidRDefault="006E3FF1" w:rsidP="006E3FF1">
      <w:pPr>
        <w:pStyle w:val="CMD"/>
        <w:rPr>
          <w:lang w:val="en-US"/>
        </w:rPr>
      </w:pPr>
      <w:r w:rsidRPr="006E3FF1">
        <w:rPr>
          <w:lang w:val="en-US"/>
        </w:rPr>
        <w:t xml:space="preserve">       &lt;mask&gt;255.255.255.0&lt;/mask&gt;</w:t>
      </w:r>
    </w:p>
    <w:p w14:paraId="2AE63849" w14:textId="77777777" w:rsidR="006E3FF1" w:rsidRPr="006E3FF1" w:rsidRDefault="006E3FF1" w:rsidP="006E3FF1">
      <w:pPr>
        <w:pStyle w:val="CMD"/>
        <w:rPr>
          <w:lang w:val="en-US"/>
        </w:rPr>
      </w:pPr>
      <w:r w:rsidRPr="006E3FF1">
        <w:rPr>
          <w:lang w:val="en-US"/>
        </w:rPr>
        <w:t xml:space="preserve">      &lt;/primary&gt;</w:t>
      </w:r>
    </w:p>
    <w:p w14:paraId="5D0A20A2" w14:textId="77777777" w:rsidR="006E3FF1" w:rsidRPr="006E3FF1" w:rsidRDefault="006E3FF1" w:rsidP="006E3FF1">
      <w:pPr>
        <w:pStyle w:val="CMD"/>
        <w:rPr>
          <w:lang w:val="en-US"/>
        </w:rPr>
      </w:pPr>
      <w:r w:rsidRPr="006E3FF1">
        <w:rPr>
          <w:lang w:val="en-US"/>
        </w:rPr>
        <w:t xml:space="preserve">     &lt;/address&gt;</w:t>
      </w:r>
    </w:p>
    <w:p w14:paraId="6892D811" w14:textId="77777777" w:rsidR="006E3FF1" w:rsidRPr="006E3FF1" w:rsidRDefault="006E3FF1" w:rsidP="006E3FF1">
      <w:pPr>
        <w:pStyle w:val="CMD"/>
        <w:rPr>
          <w:lang w:val="en-US"/>
        </w:rPr>
      </w:pPr>
      <w:r w:rsidRPr="006E3FF1">
        <w:rPr>
          <w:lang w:val="en-US"/>
        </w:rPr>
        <w:t xml:space="preserve">    &lt;/ip&gt;</w:t>
      </w:r>
    </w:p>
    <w:p w14:paraId="6477EF9F" w14:textId="77777777" w:rsidR="006E3FF1" w:rsidRPr="006E3FF1" w:rsidRDefault="006E3FF1" w:rsidP="006E3FF1">
      <w:pPr>
        <w:pStyle w:val="CMD"/>
        <w:rPr>
          <w:lang w:val="en-US"/>
        </w:rPr>
      </w:pPr>
      <w:r w:rsidRPr="006E3FF1">
        <w:rPr>
          <w:lang w:val="en-US"/>
        </w:rPr>
        <w:t xml:space="preserve">   &lt;/Loopback&gt;</w:t>
      </w:r>
    </w:p>
    <w:p w14:paraId="683092BB" w14:textId="77777777" w:rsidR="006E3FF1" w:rsidRPr="006E3FF1" w:rsidRDefault="006E3FF1" w:rsidP="006E3FF1">
      <w:pPr>
        <w:pStyle w:val="CMD"/>
        <w:rPr>
          <w:lang w:val="en-US"/>
        </w:rPr>
      </w:pPr>
      <w:r w:rsidRPr="006E3FF1">
        <w:rPr>
          <w:lang w:val="en-US"/>
        </w:rPr>
        <w:t xml:space="preserve">  &lt;/interface&gt;</w:t>
      </w:r>
    </w:p>
    <w:p w14:paraId="2A7A0652" w14:textId="77777777" w:rsidR="006E3FF1" w:rsidRPr="006E3FF1" w:rsidRDefault="006E3FF1" w:rsidP="006E3FF1">
      <w:pPr>
        <w:pStyle w:val="CMD"/>
        <w:rPr>
          <w:lang w:val="en-US"/>
        </w:rPr>
      </w:pPr>
      <w:r w:rsidRPr="006E3FF1">
        <w:rPr>
          <w:lang w:val="en-US"/>
        </w:rPr>
        <w:t xml:space="preserve"> &lt;/native&gt;</w:t>
      </w:r>
    </w:p>
    <w:p w14:paraId="26515155" w14:textId="77777777" w:rsidR="006E3FF1" w:rsidRPr="006E3FF1" w:rsidRDefault="006E3FF1" w:rsidP="006E3FF1">
      <w:pPr>
        <w:pStyle w:val="CMD"/>
        <w:rPr>
          <w:lang w:val="en-US"/>
        </w:rPr>
      </w:pPr>
      <w:r w:rsidRPr="006E3FF1">
        <w:rPr>
          <w:lang w:val="en-US"/>
        </w:rPr>
        <w:t>&lt;/config&gt;</w:t>
      </w:r>
    </w:p>
    <w:p w14:paraId="18A9DFAE" w14:textId="77777777" w:rsidR="006E3FF1" w:rsidRPr="006E3FF1" w:rsidRDefault="006E3FF1" w:rsidP="006E3FF1">
      <w:pPr>
        <w:pStyle w:val="CMD"/>
        <w:rPr>
          <w:lang w:val="en-US"/>
        </w:rPr>
      </w:pPr>
      <w:r w:rsidRPr="006E3FF1">
        <w:rPr>
          <w:lang w:val="en-US"/>
        </w:rPr>
        <w:t>"""</w:t>
      </w:r>
    </w:p>
    <w:p w14:paraId="47F6D9B9" w14:textId="77777777" w:rsidR="006E3FF1" w:rsidRPr="006E3FF1" w:rsidRDefault="006E3FF1" w:rsidP="006E3FF1">
      <w:pPr>
        <w:pStyle w:val="CMD"/>
        <w:rPr>
          <w:lang w:val="en-US"/>
        </w:rPr>
      </w:pPr>
      <w:r w:rsidRPr="006E3FF1">
        <w:rPr>
          <w:lang w:val="en-US"/>
        </w:rPr>
        <w:t>netconf_reply = m.edit_config(target="running", config=netconf_loopback)</w:t>
      </w:r>
    </w:p>
    <w:p w14:paraId="640B5AEF" w14:textId="77777777" w:rsidR="006E3FF1" w:rsidRPr="006E3FF1" w:rsidRDefault="006E3FF1" w:rsidP="006E3FF1">
      <w:pPr>
        <w:pStyle w:val="CMD"/>
        <w:rPr>
          <w:lang w:val="en-US"/>
        </w:rPr>
      </w:pPr>
      <w:r w:rsidRPr="006E3FF1">
        <w:rPr>
          <w:lang w:val="en-US"/>
        </w:rPr>
        <w:t>print(xml.dom.minidom.parseString(netconf_reply.xml).toprettyxml())</w:t>
      </w:r>
    </w:p>
    <w:p w14:paraId="22AC5CAA" w14:textId="77777777" w:rsidR="006E3FF1" w:rsidRPr="006E3FF1" w:rsidRDefault="006E3FF1" w:rsidP="006E3FF1">
      <w:pPr>
        <w:pStyle w:val="CMD"/>
        <w:rPr>
          <w:lang w:val="en-US"/>
        </w:rPr>
      </w:pPr>
    </w:p>
    <w:p w14:paraId="496BB76E" w14:textId="77777777" w:rsidR="006E3FF1" w:rsidRPr="006E3FF1" w:rsidRDefault="006E3FF1" w:rsidP="006E3FF1">
      <w:pPr>
        <w:pStyle w:val="CMD"/>
        <w:rPr>
          <w:lang w:val="en-US"/>
        </w:rPr>
      </w:pPr>
      <w:r w:rsidRPr="006E3FF1">
        <w:rPr>
          <w:lang w:val="en-US"/>
        </w:rPr>
        <w:t>netconf_newloop = """</w:t>
      </w:r>
    </w:p>
    <w:p w14:paraId="4468D05A" w14:textId="77777777" w:rsidR="006E3FF1" w:rsidRPr="006E3FF1" w:rsidRDefault="006E3FF1" w:rsidP="006E3FF1">
      <w:pPr>
        <w:pStyle w:val="CMD"/>
        <w:rPr>
          <w:lang w:val="en-US"/>
        </w:rPr>
      </w:pPr>
      <w:r w:rsidRPr="006E3FF1">
        <w:rPr>
          <w:lang w:val="en-US"/>
        </w:rPr>
        <w:t>&lt;config&gt;</w:t>
      </w:r>
    </w:p>
    <w:p w14:paraId="040DDAED" w14:textId="77777777" w:rsidR="006E3FF1" w:rsidRPr="006E3FF1" w:rsidRDefault="006E3FF1" w:rsidP="006E3FF1">
      <w:pPr>
        <w:pStyle w:val="CMD"/>
        <w:rPr>
          <w:lang w:val="en-US"/>
        </w:rPr>
      </w:pPr>
      <w:r w:rsidRPr="006E3FF1">
        <w:rPr>
          <w:lang w:val="en-US"/>
        </w:rPr>
        <w:t xml:space="preserve"> &lt;native xmlns="http://cisco.com/ns/yang/Cisco-IOS-XE-native"&gt;</w:t>
      </w:r>
    </w:p>
    <w:p w14:paraId="22945B7D" w14:textId="77777777" w:rsidR="006E3FF1" w:rsidRPr="006E3FF1" w:rsidRDefault="006E3FF1" w:rsidP="006E3FF1">
      <w:pPr>
        <w:pStyle w:val="CMD"/>
        <w:rPr>
          <w:lang w:val="en-US"/>
        </w:rPr>
      </w:pPr>
      <w:r w:rsidRPr="006E3FF1">
        <w:rPr>
          <w:lang w:val="en-US"/>
        </w:rPr>
        <w:t xml:space="preserve">  &lt;interface&gt;</w:t>
      </w:r>
    </w:p>
    <w:p w14:paraId="30869664" w14:textId="77777777" w:rsidR="006E3FF1" w:rsidRPr="006E3FF1" w:rsidRDefault="006E3FF1" w:rsidP="006E3FF1">
      <w:pPr>
        <w:pStyle w:val="CMD"/>
        <w:rPr>
          <w:lang w:val="en-US"/>
        </w:rPr>
      </w:pPr>
      <w:r w:rsidRPr="006E3FF1">
        <w:rPr>
          <w:lang w:val="en-US"/>
        </w:rPr>
        <w:t xml:space="preserve">   &lt;Loopback&gt;</w:t>
      </w:r>
    </w:p>
    <w:p w14:paraId="364434D9" w14:textId="77777777" w:rsidR="006E3FF1" w:rsidRPr="006E3FF1" w:rsidRDefault="006E3FF1" w:rsidP="006E3FF1">
      <w:pPr>
        <w:pStyle w:val="CMD"/>
        <w:rPr>
          <w:lang w:val="en-US"/>
        </w:rPr>
      </w:pPr>
      <w:r w:rsidRPr="006E3FF1">
        <w:rPr>
          <w:lang w:val="en-US"/>
        </w:rPr>
        <w:t xml:space="preserve">    &lt;name&gt;2&lt;/name&gt;</w:t>
      </w:r>
    </w:p>
    <w:p w14:paraId="71AC3D59" w14:textId="77777777" w:rsidR="006E3FF1" w:rsidRPr="006E3FF1" w:rsidRDefault="006E3FF1" w:rsidP="006E3FF1">
      <w:pPr>
        <w:pStyle w:val="CMD"/>
        <w:rPr>
          <w:lang w:val="en-US"/>
        </w:rPr>
      </w:pPr>
      <w:r w:rsidRPr="006E3FF1">
        <w:rPr>
          <w:lang w:val="en-US"/>
        </w:rPr>
        <w:t xml:space="preserve">    &lt;description&gt;My second NETCONF loopback&lt;/description&gt;</w:t>
      </w:r>
    </w:p>
    <w:p w14:paraId="77BA7B56" w14:textId="77777777" w:rsidR="006E3FF1" w:rsidRPr="006E3FF1" w:rsidRDefault="006E3FF1" w:rsidP="006E3FF1">
      <w:pPr>
        <w:pStyle w:val="CMD"/>
        <w:rPr>
          <w:lang w:val="en-US"/>
        </w:rPr>
      </w:pPr>
      <w:r w:rsidRPr="006E3FF1">
        <w:rPr>
          <w:lang w:val="en-US"/>
        </w:rPr>
        <w:t xml:space="preserve">    &lt;ip&gt;</w:t>
      </w:r>
    </w:p>
    <w:p w14:paraId="481A83C2" w14:textId="77777777" w:rsidR="006E3FF1" w:rsidRPr="006E3FF1" w:rsidRDefault="006E3FF1" w:rsidP="006E3FF1">
      <w:pPr>
        <w:pStyle w:val="CMD"/>
        <w:rPr>
          <w:lang w:val="en-US"/>
        </w:rPr>
      </w:pPr>
      <w:r w:rsidRPr="006E3FF1">
        <w:rPr>
          <w:lang w:val="en-US"/>
        </w:rPr>
        <w:t xml:space="preserve">     &lt;address&gt;</w:t>
      </w:r>
    </w:p>
    <w:p w14:paraId="3C3D8A82" w14:textId="77777777" w:rsidR="006E3FF1" w:rsidRPr="006E3FF1" w:rsidRDefault="006E3FF1" w:rsidP="006E3FF1">
      <w:pPr>
        <w:pStyle w:val="CMD"/>
        <w:rPr>
          <w:lang w:val="en-US"/>
        </w:rPr>
      </w:pPr>
      <w:r w:rsidRPr="006E3FF1">
        <w:rPr>
          <w:lang w:val="en-US"/>
        </w:rPr>
        <w:t xml:space="preserve">      &lt;primary&gt;</w:t>
      </w:r>
    </w:p>
    <w:p w14:paraId="1FF77FAF" w14:textId="77777777" w:rsidR="006E3FF1" w:rsidRPr="006E3FF1" w:rsidRDefault="006E3FF1" w:rsidP="006E3FF1">
      <w:pPr>
        <w:pStyle w:val="CMD"/>
        <w:rPr>
          <w:lang w:val="en-US"/>
        </w:rPr>
      </w:pPr>
      <w:r w:rsidRPr="006E3FF1">
        <w:rPr>
          <w:lang w:val="en-US"/>
        </w:rPr>
        <w:t xml:space="preserve">       &lt;address&gt;10.1.1.1&lt;/address&gt;</w:t>
      </w:r>
    </w:p>
    <w:p w14:paraId="74EA29F9" w14:textId="77777777" w:rsidR="006E3FF1" w:rsidRPr="006E3FF1" w:rsidRDefault="006E3FF1" w:rsidP="006E3FF1">
      <w:pPr>
        <w:pStyle w:val="CMD"/>
        <w:rPr>
          <w:lang w:val="en-US"/>
        </w:rPr>
      </w:pPr>
      <w:r w:rsidRPr="006E3FF1">
        <w:rPr>
          <w:lang w:val="en-US"/>
        </w:rPr>
        <w:t xml:space="preserve">       &lt;mask&gt;255.255.255.0&lt;/mask&gt;</w:t>
      </w:r>
    </w:p>
    <w:p w14:paraId="565927A6" w14:textId="77777777" w:rsidR="006E3FF1" w:rsidRPr="006E3FF1" w:rsidRDefault="006E3FF1" w:rsidP="006E3FF1">
      <w:pPr>
        <w:pStyle w:val="CMD"/>
        <w:rPr>
          <w:lang w:val="en-US"/>
        </w:rPr>
      </w:pPr>
      <w:r w:rsidRPr="006E3FF1">
        <w:rPr>
          <w:lang w:val="en-US"/>
        </w:rPr>
        <w:t xml:space="preserve">      &lt;/primary&gt;</w:t>
      </w:r>
    </w:p>
    <w:p w14:paraId="3552DE40" w14:textId="77777777" w:rsidR="006E3FF1" w:rsidRPr="006E3FF1" w:rsidRDefault="006E3FF1" w:rsidP="006E3FF1">
      <w:pPr>
        <w:pStyle w:val="CMD"/>
        <w:rPr>
          <w:lang w:val="en-US"/>
        </w:rPr>
      </w:pPr>
      <w:r w:rsidRPr="006E3FF1">
        <w:rPr>
          <w:lang w:val="en-US"/>
        </w:rPr>
        <w:t xml:space="preserve">     &lt;/address&gt;</w:t>
      </w:r>
    </w:p>
    <w:p w14:paraId="47251A03" w14:textId="77777777" w:rsidR="006E3FF1" w:rsidRPr="006E3FF1" w:rsidRDefault="006E3FF1" w:rsidP="006E3FF1">
      <w:pPr>
        <w:pStyle w:val="CMD"/>
        <w:rPr>
          <w:lang w:val="en-US"/>
        </w:rPr>
      </w:pPr>
      <w:r w:rsidRPr="006E3FF1">
        <w:rPr>
          <w:lang w:val="en-US"/>
        </w:rPr>
        <w:t xml:space="preserve">    &lt;/ip&gt;</w:t>
      </w:r>
    </w:p>
    <w:p w14:paraId="7563B9FB" w14:textId="77777777" w:rsidR="006E3FF1" w:rsidRPr="006E3FF1" w:rsidRDefault="006E3FF1" w:rsidP="006E3FF1">
      <w:pPr>
        <w:pStyle w:val="CMD"/>
        <w:rPr>
          <w:lang w:val="en-US"/>
        </w:rPr>
      </w:pPr>
      <w:r w:rsidRPr="006E3FF1">
        <w:rPr>
          <w:lang w:val="en-US"/>
        </w:rPr>
        <w:t xml:space="preserve">   &lt;/Loopback&gt;</w:t>
      </w:r>
    </w:p>
    <w:p w14:paraId="0DE2CAAC" w14:textId="77777777" w:rsidR="006E3FF1" w:rsidRPr="006E3FF1" w:rsidRDefault="006E3FF1" w:rsidP="006E3FF1">
      <w:pPr>
        <w:pStyle w:val="CMD"/>
        <w:rPr>
          <w:lang w:val="en-US"/>
        </w:rPr>
      </w:pPr>
      <w:r w:rsidRPr="006E3FF1">
        <w:rPr>
          <w:lang w:val="en-US"/>
        </w:rPr>
        <w:t xml:space="preserve">  &lt;/interface&gt;</w:t>
      </w:r>
    </w:p>
    <w:p w14:paraId="5085DEF5" w14:textId="77777777" w:rsidR="006E3FF1" w:rsidRPr="006E3FF1" w:rsidRDefault="006E3FF1" w:rsidP="006E3FF1">
      <w:pPr>
        <w:pStyle w:val="CMD"/>
        <w:rPr>
          <w:lang w:val="en-US"/>
        </w:rPr>
      </w:pPr>
      <w:r w:rsidRPr="006E3FF1">
        <w:rPr>
          <w:lang w:val="en-US"/>
        </w:rPr>
        <w:t xml:space="preserve"> &lt;/native&gt;</w:t>
      </w:r>
    </w:p>
    <w:p w14:paraId="3AC738DE" w14:textId="77777777" w:rsidR="006E3FF1" w:rsidRPr="006E3FF1" w:rsidRDefault="006E3FF1" w:rsidP="006E3FF1">
      <w:pPr>
        <w:pStyle w:val="CMD"/>
        <w:rPr>
          <w:lang w:val="en-US"/>
        </w:rPr>
      </w:pPr>
      <w:r w:rsidRPr="006E3FF1">
        <w:rPr>
          <w:lang w:val="en-US"/>
        </w:rPr>
        <w:t>&lt;/config&gt;</w:t>
      </w:r>
    </w:p>
    <w:p w14:paraId="07DD6AA7" w14:textId="77777777" w:rsidR="006E3FF1" w:rsidRPr="006E3FF1" w:rsidRDefault="006E3FF1" w:rsidP="006E3FF1">
      <w:pPr>
        <w:pStyle w:val="CMD"/>
        <w:rPr>
          <w:lang w:val="en-US"/>
        </w:rPr>
      </w:pPr>
      <w:r w:rsidRPr="006E3FF1">
        <w:rPr>
          <w:lang w:val="en-US"/>
        </w:rPr>
        <w:t>"""</w:t>
      </w:r>
    </w:p>
    <w:p w14:paraId="54513F84" w14:textId="77777777" w:rsidR="006E3FF1" w:rsidRPr="006E3FF1" w:rsidRDefault="006E3FF1" w:rsidP="006E3FF1">
      <w:pPr>
        <w:pStyle w:val="CMD"/>
        <w:rPr>
          <w:lang w:val="en-US"/>
        </w:rPr>
      </w:pPr>
      <w:r w:rsidRPr="006E3FF1">
        <w:rPr>
          <w:lang w:val="en-US"/>
        </w:rPr>
        <w:t>netconf_reply = m.edit_config(target="running", config=netconf_newloop)</w:t>
      </w:r>
    </w:p>
    <w:p w14:paraId="30878C4B" w14:textId="15A61621" w:rsidR="00204244" w:rsidRDefault="00204244" w:rsidP="006E3FF1">
      <w:pPr>
        <w:pStyle w:val="CMD"/>
        <w:ind w:left="0"/>
      </w:pPr>
    </w:p>
    <w:sectPr w:rsidR="00204244" w:rsidSect="00E65A1E">
      <w:headerReference w:type="default" r:id="rId10"/>
      <w:footerReference w:type="default" r:id="rId11"/>
      <w:headerReference w:type="first" r:id="rId12"/>
      <w:footerReference w:type="first" r:id="rId13"/>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0B555" w14:textId="77777777" w:rsidR="00192F2B" w:rsidRDefault="00192F2B" w:rsidP="00710659">
      <w:pPr>
        <w:spacing w:after="0" w:line="240" w:lineRule="auto"/>
      </w:pPr>
      <w:r>
        <w:separator/>
      </w:r>
    </w:p>
    <w:p w14:paraId="33B95060" w14:textId="77777777" w:rsidR="00192F2B" w:rsidRDefault="00192F2B"/>
  </w:endnote>
  <w:endnote w:type="continuationSeparator" w:id="0">
    <w:p w14:paraId="1B70BB0F" w14:textId="77777777" w:rsidR="00192F2B" w:rsidRDefault="00192F2B" w:rsidP="00710659">
      <w:pPr>
        <w:spacing w:after="0" w:line="240" w:lineRule="auto"/>
      </w:pPr>
      <w:r>
        <w:continuationSeparator/>
      </w:r>
    </w:p>
    <w:p w14:paraId="4EC4FE52" w14:textId="77777777" w:rsidR="00192F2B" w:rsidRDefault="00192F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0C295" w14:textId="4A29FF9E" w:rsidR="006F176F" w:rsidRPr="00882B63" w:rsidRDefault="006F176F"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"aaaa"  \* MERGEFORMAT </w:instrText>
    </w:r>
    <w:r>
      <w:fldChar w:fldCharType="separate"/>
    </w:r>
    <w:r w:rsidR="00EE3DF7">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D38DF">
      <w:rPr>
        <w:b/>
        <w:noProof/>
        <w:szCs w:val="16"/>
      </w:rPr>
      <w:t>17</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D38DF">
      <w:rPr>
        <w:b/>
        <w:noProof/>
        <w:szCs w:val="16"/>
      </w:rPr>
      <w:t>17</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3D518" w14:textId="56E7B7E6" w:rsidR="006F176F" w:rsidRPr="00882B63" w:rsidRDefault="006F176F"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"AAAA"  \* MERGEFORMAT </w:instrText>
    </w:r>
    <w:r>
      <w:fldChar w:fldCharType="separate"/>
    </w:r>
    <w:r w:rsidR="00EE3DF7" w:rsidRPr="00EE3DF7">
      <w:rPr>
        <w:rFonts w:ascii="MS Gothic" w:eastAsia="MS Gothic" w:hAnsi="MS Gothic" w:cs="MS Gothic" w:hint="eastAsia"/>
        <w:noProof/>
      </w:rPr>
      <w:t>二十七二十七二十七二十七</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D38DF">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D38DF">
      <w:rPr>
        <w:b/>
        <w:noProof/>
        <w:szCs w:val="16"/>
      </w:rPr>
      <w:t>17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8F322" w14:textId="77777777" w:rsidR="00192F2B" w:rsidRDefault="00192F2B" w:rsidP="00710659">
      <w:pPr>
        <w:spacing w:after="0" w:line="240" w:lineRule="auto"/>
      </w:pPr>
      <w:r>
        <w:separator/>
      </w:r>
    </w:p>
    <w:p w14:paraId="1B242ACF" w14:textId="77777777" w:rsidR="00192F2B" w:rsidRDefault="00192F2B"/>
  </w:footnote>
  <w:footnote w:type="continuationSeparator" w:id="0">
    <w:p w14:paraId="4F3E3657" w14:textId="77777777" w:rsidR="00192F2B" w:rsidRDefault="00192F2B" w:rsidP="00710659">
      <w:pPr>
        <w:spacing w:after="0" w:line="240" w:lineRule="auto"/>
      </w:pPr>
      <w:r>
        <w:continuationSeparator/>
      </w:r>
    </w:p>
    <w:p w14:paraId="20B77AA1" w14:textId="77777777" w:rsidR="00192F2B" w:rsidRDefault="00192F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Content>
      <w:p w14:paraId="233B94B7" w14:textId="1E30CF72" w:rsidR="006F176F" w:rsidRDefault="006F176F" w:rsidP="008402F2">
        <w:pPr>
          <w:pStyle w:val="PageHead"/>
        </w:pPr>
        <w:r>
          <w:t>Laboratorio - Utilice NETCONF para acceder a un dispositivo IOS XE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E9503" w14:textId="77777777" w:rsidR="006F176F" w:rsidRDefault="006F176F" w:rsidP="006C3FCF">
    <w:pPr>
      <w:ind w:left="-288"/>
    </w:pPr>
    <w:r>
      <w:rPr>
        <w:noProof/>
        <w:lang w:val="es-CR" w:eastAsia="es-CR"/>
      </w:rPr>
      <w:drawing>
        <wp:inline distT="0" distB="0" distL="0" distR="0" wp14:anchorId="607E1777" wp14:editId="60572C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1830E33"/>
    <w:multiLevelType w:val="multilevel"/>
    <w:tmpl w:val="CB9CD6A4"/>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326B5B"/>
    <w:multiLevelType w:val="hybridMultilevel"/>
    <w:tmpl w:val="995AA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86794521">
    <w:abstractNumId w:val="7"/>
  </w:num>
  <w:num w:numId="2" w16cid:durableId="492068913">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118675221">
    <w:abstractNumId w:val="2"/>
  </w:num>
  <w:num w:numId="4" w16cid:durableId="1450512921">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80880964">
    <w:abstractNumId w:val="4"/>
  </w:num>
  <w:num w:numId="6" w16cid:durableId="527908117">
    <w:abstractNumId w:val="0"/>
  </w:num>
  <w:num w:numId="7" w16cid:durableId="767655829">
    <w:abstractNumId w:val="1"/>
  </w:num>
  <w:num w:numId="8" w16cid:durableId="813841042">
    <w:abstractNumId w:val="5"/>
    <w:lvlOverride w:ilvl="0">
      <w:lvl w:ilvl="0">
        <w:start w:val="1"/>
        <w:numFmt w:val="decimal"/>
        <w:lvlText w:val="Parte %1:"/>
        <w:lvlJc w:val="left"/>
        <w:pPr>
          <w:tabs>
            <w:tab w:val="num" w:pos="1152"/>
          </w:tabs>
          <w:ind w:left="1152" w:hanging="792"/>
        </w:pPr>
        <w:rPr>
          <w:rFonts w:hint="default"/>
        </w:rPr>
      </w:lvl>
    </w:lvlOverride>
  </w:num>
  <w:num w:numId="9" w16cid:durableId="126822366">
    <w:abstractNumId w:val="4"/>
  </w:num>
  <w:num w:numId="10" w16cid:durableId="1415666649">
    <w:abstractNumId w:val="3"/>
  </w:num>
  <w:num w:numId="11" w16cid:durableId="1536310266">
    <w:abstractNumId w:val="4"/>
  </w:num>
  <w:num w:numId="12" w16cid:durableId="1882010901">
    <w:abstractNumId w:val="4"/>
  </w:num>
  <w:num w:numId="13" w16cid:durableId="2059627673">
    <w:abstractNumId w:val="4"/>
  </w:num>
  <w:num w:numId="14" w16cid:durableId="146211660">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528030023">
    <w:abstractNumId w:val="4"/>
  </w:num>
  <w:num w:numId="16" w16cid:durableId="1738475394">
    <w:abstractNumId w:val="4"/>
  </w:num>
  <w:num w:numId="17" w16cid:durableId="396321433">
    <w:abstractNumId w:val="4"/>
  </w:num>
  <w:num w:numId="18" w16cid:durableId="572854287">
    <w:abstractNumId w:val="7"/>
  </w:num>
  <w:num w:numId="19" w16cid:durableId="4669964">
    <w:abstractNumId w:val="7"/>
  </w:num>
  <w:num w:numId="20" w16cid:durableId="1328704784">
    <w:abstractNumId w:val="7"/>
  </w:num>
  <w:num w:numId="21" w16cid:durableId="1723363656">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16cid:durableId="824394603">
    <w:abstractNumId w:val="6"/>
    <w:lvlOverride w:ilvl="0">
      <w:lvl w:ilvl="0">
        <w:start w:val="1"/>
        <w:numFmt w:val="decimal"/>
        <w:suff w:val="space"/>
        <w:lvlText w:val="Parte %1:"/>
        <w:lvlJc w:val="left"/>
        <w:pPr>
          <w:ind w:left="0" w:firstLine="0"/>
        </w:pPr>
        <w:rPr>
          <w:rFonts w:hint="default"/>
        </w:rPr>
      </w:lvl>
    </w:lvlOverride>
  </w:num>
  <w:num w:numId="23" w16cid:durableId="1249926733">
    <w:abstractNumId w:val="8"/>
  </w:num>
  <w:num w:numId="24" w16cid:durableId="1754426204">
    <w:abstractNumId w:val="4"/>
    <w:lvlOverride w:ilvl="0">
      <w:lvl w:ilvl="0">
        <w:start w:val="1"/>
        <w:numFmt w:val="none"/>
        <w:pStyle w:val="Ttulo1"/>
        <w:suff w:val="nothing"/>
        <w:lvlText w:val=""/>
        <w:lvlJc w:val="left"/>
        <w:pPr>
          <w:ind w:left="0" w:firstLine="0"/>
        </w:pPr>
        <w:rPr>
          <w:rFonts w:hint="default"/>
        </w:rPr>
      </w:lvl>
    </w:lvlOverride>
    <w:lvlOverride w:ilvl="1">
      <w:lvl w:ilvl="1">
        <w:start w:val="1"/>
        <w:numFmt w:val="decimal"/>
        <w:pStyle w:val="Ttulo2"/>
        <w:suff w:val="space"/>
        <w:lvlText w:val="Parte %2:"/>
        <w:lvlJc w:val="left"/>
        <w:pPr>
          <w:ind w:left="0" w:firstLine="0"/>
        </w:pPr>
        <w:rPr>
          <w:rFonts w:hint="default"/>
        </w:rPr>
      </w:lvl>
    </w:lvlOverride>
    <w:lvlOverride w:ilvl="2">
      <w:lvl w:ilvl="2">
        <w:start w:val="1"/>
        <w:numFmt w:val="decimal"/>
        <w:pStyle w:val="Ttulo3"/>
        <w:suff w:val="space"/>
        <w:lvlText w:val="Paso %3:"/>
        <w:lvlJc w:val="left"/>
        <w:pPr>
          <w:ind w:left="0" w:firstLine="0"/>
        </w:pPr>
        <w:rPr>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16cid:durableId="13354984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2D5"/>
    <w:rsid w:val="000005AB"/>
    <w:rsid w:val="00001BDF"/>
    <w:rsid w:val="00002C72"/>
    <w:rsid w:val="0000380F"/>
    <w:rsid w:val="00003A1A"/>
    <w:rsid w:val="00004175"/>
    <w:rsid w:val="000059C9"/>
    <w:rsid w:val="00012C0B"/>
    <w:rsid w:val="00012C22"/>
    <w:rsid w:val="000160F7"/>
    <w:rsid w:val="00016D5B"/>
    <w:rsid w:val="00016F30"/>
    <w:rsid w:val="0002047C"/>
    <w:rsid w:val="00021B9A"/>
    <w:rsid w:val="000242D6"/>
    <w:rsid w:val="00024EE5"/>
    <w:rsid w:val="00025CE0"/>
    <w:rsid w:val="000260E9"/>
    <w:rsid w:val="000332D5"/>
    <w:rsid w:val="00041AF6"/>
    <w:rsid w:val="00044E01"/>
    <w:rsid w:val="00044E62"/>
    <w:rsid w:val="00044F9E"/>
    <w:rsid w:val="00047FEA"/>
    <w:rsid w:val="00050BA4"/>
    <w:rsid w:val="0005141D"/>
    <w:rsid w:val="00051738"/>
    <w:rsid w:val="00051B32"/>
    <w:rsid w:val="0005242B"/>
    <w:rsid w:val="00052548"/>
    <w:rsid w:val="00052B40"/>
    <w:rsid w:val="00060696"/>
    <w:rsid w:val="00062D89"/>
    <w:rsid w:val="00067A67"/>
    <w:rsid w:val="00070C16"/>
    <w:rsid w:val="000715E6"/>
    <w:rsid w:val="00075EA9"/>
    <w:rsid w:val="000769CF"/>
    <w:rsid w:val="00080AD8"/>
    <w:rsid w:val="000815D8"/>
    <w:rsid w:val="000831A5"/>
    <w:rsid w:val="0008324E"/>
    <w:rsid w:val="00084C99"/>
    <w:rsid w:val="00085CC6"/>
    <w:rsid w:val="00090C07"/>
    <w:rsid w:val="0009128E"/>
    <w:rsid w:val="0009147A"/>
    <w:rsid w:val="00091E8D"/>
    <w:rsid w:val="0009378D"/>
    <w:rsid w:val="00097163"/>
    <w:rsid w:val="000A22B0"/>
    <w:rsid w:val="000A22C8"/>
    <w:rsid w:val="000A38D8"/>
    <w:rsid w:val="000B0CE9"/>
    <w:rsid w:val="000B19E3"/>
    <w:rsid w:val="000B2344"/>
    <w:rsid w:val="000B7DE5"/>
    <w:rsid w:val="000C044C"/>
    <w:rsid w:val="000C2118"/>
    <w:rsid w:val="000C2327"/>
    <w:rsid w:val="000C333E"/>
    <w:rsid w:val="000C3DA9"/>
    <w:rsid w:val="000C5E58"/>
    <w:rsid w:val="000C5EF2"/>
    <w:rsid w:val="000C6425"/>
    <w:rsid w:val="000C6E6E"/>
    <w:rsid w:val="000C7B7D"/>
    <w:rsid w:val="000D55B4"/>
    <w:rsid w:val="000E51CC"/>
    <w:rsid w:val="000E65F0"/>
    <w:rsid w:val="000F0188"/>
    <w:rsid w:val="000F072C"/>
    <w:rsid w:val="000F2074"/>
    <w:rsid w:val="000F31D7"/>
    <w:rsid w:val="000F6743"/>
    <w:rsid w:val="000F7560"/>
    <w:rsid w:val="001006C2"/>
    <w:rsid w:val="001012B8"/>
    <w:rsid w:val="00101BE8"/>
    <w:rsid w:val="00102C61"/>
    <w:rsid w:val="00103401"/>
    <w:rsid w:val="00103A44"/>
    <w:rsid w:val="00103D36"/>
    <w:rsid w:val="0010436E"/>
    <w:rsid w:val="001067F1"/>
    <w:rsid w:val="00107A40"/>
    <w:rsid w:val="00107B2B"/>
    <w:rsid w:val="00107E0C"/>
    <w:rsid w:val="00112AC5"/>
    <w:rsid w:val="001133DD"/>
    <w:rsid w:val="001136FE"/>
    <w:rsid w:val="00117142"/>
    <w:rsid w:val="00120CBE"/>
    <w:rsid w:val="00121044"/>
    <w:rsid w:val="00121BAE"/>
    <w:rsid w:val="00123D4C"/>
    <w:rsid w:val="0012423E"/>
    <w:rsid w:val="00125806"/>
    <w:rsid w:val="001261C4"/>
    <w:rsid w:val="00130A20"/>
    <w:rsid w:val="001314FB"/>
    <w:rsid w:val="001366EC"/>
    <w:rsid w:val="00140ADD"/>
    <w:rsid w:val="0014219C"/>
    <w:rsid w:val="001425ED"/>
    <w:rsid w:val="00143450"/>
    <w:rsid w:val="00144997"/>
    <w:rsid w:val="001449A3"/>
    <w:rsid w:val="00145FF8"/>
    <w:rsid w:val="001523C0"/>
    <w:rsid w:val="001535FE"/>
    <w:rsid w:val="00154A62"/>
    <w:rsid w:val="00154E3A"/>
    <w:rsid w:val="00155352"/>
    <w:rsid w:val="00157902"/>
    <w:rsid w:val="00162105"/>
    <w:rsid w:val="00162307"/>
    <w:rsid w:val="00162EEA"/>
    <w:rsid w:val="00163164"/>
    <w:rsid w:val="00165948"/>
    <w:rsid w:val="00166253"/>
    <w:rsid w:val="00167697"/>
    <w:rsid w:val="001704B7"/>
    <w:rsid w:val="001708A6"/>
    <w:rsid w:val="001710C0"/>
    <w:rsid w:val="00172AFB"/>
    <w:rsid w:val="00175062"/>
    <w:rsid w:val="001753A7"/>
    <w:rsid w:val="001772B8"/>
    <w:rsid w:val="00180FBF"/>
    <w:rsid w:val="001813C3"/>
    <w:rsid w:val="00182CF4"/>
    <w:rsid w:val="00182F53"/>
    <w:rsid w:val="00186CE1"/>
    <w:rsid w:val="00191F00"/>
    <w:rsid w:val="00192F12"/>
    <w:rsid w:val="00192F2B"/>
    <w:rsid w:val="00193F14"/>
    <w:rsid w:val="00196CBC"/>
    <w:rsid w:val="0019753E"/>
    <w:rsid w:val="00197614"/>
    <w:rsid w:val="001A0312"/>
    <w:rsid w:val="001A15DA"/>
    <w:rsid w:val="001A2694"/>
    <w:rsid w:val="001A3CC7"/>
    <w:rsid w:val="001A5C5F"/>
    <w:rsid w:val="001A67A4"/>
    <w:rsid w:val="001A69AC"/>
    <w:rsid w:val="001B1DDA"/>
    <w:rsid w:val="001B2956"/>
    <w:rsid w:val="001B36DB"/>
    <w:rsid w:val="001B3C0E"/>
    <w:rsid w:val="001B4D8B"/>
    <w:rsid w:val="001B59E7"/>
    <w:rsid w:val="001B5A22"/>
    <w:rsid w:val="001B67D8"/>
    <w:rsid w:val="001B6F95"/>
    <w:rsid w:val="001B7E6E"/>
    <w:rsid w:val="001C05A1"/>
    <w:rsid w:val="001C1D9E"/>
    <w:rsid w:val="001C44AB"/>
    <w:rsid w:val="001C5139"/>
    <w:rsid w:val="001C5998"/>
    <w:rsid w:val="001C5AC9"/>
    <w:rsid w:val="001C7C3B"/>
    <w:rsid w:val="001D30AE"/>
    <w:rsid w:val="001D5137"/>
    <w:rsid w:val="001D585C"/>
    <w:rsid w:val="001D5B6F"/>
    <w:rsid w:val="001E0AB8"/>
    <w:rsid w:val="001E38E0"/>
    <w:rsid w:val="001E4804"/>
    <w:rsid w:val="001E4E72"/>
    <w:rsid w:val="001E533E"/>
    <w:rsid w:val="001E62B3"/>
    <w:rsid w:val="001E6424"/>
    <w:rsid w:val="001E6657"/>
    <w:rsid w:val="001E7C2F"/>
    <w:rsid w:val="001F0171"/>
    <w:rsid w:val="001F0B58"/>
    <w:rsid w:val="001F0D77"/>
    <w:rsid w:val="001F14B7"/>
    <w:rsid w:val="001F3CA4"/>
    <w:rsid w:val="001F565D"/>
    <w:rsid w:val="001F643A"/>
    <w:rsid w:val="001F7DD8"/>
    <w:rsid w:val="00200641"/>
    <w:rsid w:val="0020088E"/>
    <w:rsid w:val="00201928"/>
    <w:rsid w:val="002026CF"/>
    <w:rsid w:val="002035B4"/>
    <w:rsid w:val="00203E26"/>
    <w:rsid w:val="00204244"/>
    <w:rsid w:val="0020449C"/>
    <w:rsid w:val="002052A0"/>
    <w:rsid w:val="0020545D"/>
    <w:rsid w:val="002113B8"/>
    <w:rsid w:val="00213DA0"/>
    <w:rsid w:val="00215665"/>
    <w:rsid w:val="00216240"/>
    <w:rsid w:val="002163BB"/>
    <w:rsid w:val="00216BCD"/>
    <w:rsid w:val="0021792C"/>
    <w:rsid w:val="0022042F"/>
    <w:rsid w:val="00220909"/>
    <w:rsid w:val="002240AB"/>
    <w:rsid w:val="00224635"/>
    <w:rsid w:val="00225E37"/>
    <w:rsid w:val="00231DCA"/>
    <w:rsid w:val="002323A1"/>
    <w:rsid w:val="00235792"/>
    <w:rsid w:val="00242E3A"/>
    <w:rsid w:val="00243FA5"/>
    <w:rsid w:val="00246492"/>
    <w:rsid w:val="0024699D"/>
    <w:rsid w:val="002506CF"/>
    <w:rsid w:val="0025107F"/>
    <w:rsid w:val="00251A96"/>
    <w:rsid w:val="00260CD4"/>
    <w:rsid w:val="002639D8"/>
    <w:rsid w:val="00265F77"/>
    <w:rsid w:val="00266C83"/>
    <w:rsid w:val="00270FCC"/>
    <w:rsid w:val="002743CB"/>
    <w:rsid w:val="002768DC"/>
    <w:rsid w:val="0029049B"/>
    <w:rsid w:val="00293F1F"/>
    <w:rsid w:val="00294C8F"/>
    <w:rsid w:val="002A0B2E"/>
    <w:rsid w:val="002A0DC1"/>
    <w:rsid w:val="002A12E6"/>
    <w:rsid w:val="002A2BA3"/>
    <w:rsid w:val="002A36C2"/>
    <w:rsid w:val="002A6C56"/>
    <w:rsid w:val="002A7214"/>
    <w:rsid w:val="002B02B6"/>
    <w:rsid w:val="002B4113"/>
    <w:rsid w:val="002B5E32"/>
    <w:rsid w:val="002C04C4"/>
    <w:rsid w:val="002C090C"/>
    <w:rsid w:val="002C1243"/>
    <w:rsid w:val="002C17B4"/>
    <w:rsid w:val="002C1815"/>
    <w:rsid w:val="002C3C1A"/>
    <w:rsid w:val="002C475E"/>
    <w:rsid w:val="002C6AD6"/>
    <w:rsid w:val="002D4C56"/>
    <w:rsid w:val="002D6C2A"/>
    <w:rsid w:val="002D7A86"/>
    <w:rsid w:val="002E2D43"/>
    <w:rsid w:val="002F45FF"/>
    <w:rsid w:val="002F66D3"/>
    <w:rsid w:val="002F6D17"/>
    <w:rsid w:val="00301F22"/>
    <w:rsid w:val="00302887"/>
    <w:rsid w:val="003044AF"/>
    <w:rsid w:val="003056EB"/>
    <w:rsid w:val="003071FF"/>
    <w:rsid w:val="00310652"/>
    <w:rsid w:val="00311065"/>
    <w:rsid w:val="003119A2"/>
    <w:rsid w:val="0031371D"/>
    <w:rsid w:val="003143ED"/>
    <w:rsid w:val="0031789F"/>
    <w:rsid w:val="00320788"/>
    <w:rsid w:val="003233A3"/>
    <w:rsid w:val="0033158E"/>
    <w:rsid w:val="00331E55"/>
    <w:rsid w:val="00334C33"/>
    <w:rsid w:val="00334EF1"/>
    <w:rsid w:val="003353D7"/>
    <w:rsid w:val="0033702B"/>
    <w:rsid w:val="0034218C"/>
    <w:rsid w:val="0034455D"/>
    <w:rsid w:val="0034604B"/>
    <w:rsid w:val="003461A1"/>
    <w:rsid w:val="003469AB"/>
    <w:rsid w:val="00346D17"/>
    <w:rsid w:val="00347972"/>
    <w:rsid w:val="003523FA"/>
    <w:rsid w:val="00352744"/>
    <w:rsid w:val="003534AC"/>
    <w:rsid w:val="003544D5"/>
    <w:rsid w:val="0035469B"/>
    <w:rsid w:val="003559CC"/>
    <w:rsid w:val="00355D4B"/>
    <w:rsid w:val="003569D7"/>
    <w:rsid w:val="003608AC"/>
    <w:rsid w:val="00363A23"/>
    <w:rsid w:val="0036440C"/>
    <w:rsid w:val="00364462"/>
    <w:rsid w:val="0036465A"/>
    <w:rsid w:val="00386538"/>
    <w:rsid w:val="0038673C"/>
    <w:rsid w:val="00390C38"/>
    <w:rsid w:val="00392748"/>
    <w:rsid w:val="00392C65"/>
    <w:rsid w:val="00392ED5"/>
    <w:rsid w:val="003939F9"/>
    <w:rsid w:val="003943FC"/>
    <w:rsid w:val="003A06D3"/>
    <w:rsid w:val="003A13EF"/>
    <w:rsid w:val="003A19DC"/>
    <w:rsid w:val="003A1B45"/>
    <w:rsid w:val="003A220C"/>
    <w:rsid w:val="003A60C0"/>
    <w:rsid w:val="003B008F"/>
    <w:rsid w:val="003B256A"/>
    <w:rsid w:val="003B46FC"/>
    <w:rsid w:val="003B5767"/>
    <w:rsid w:val="003B63A7"/>
    <w:rsid w:val="003B7605"/>
    <w:rsid w:val="003C08AA"/>
    <w:rsid w:val="003C11D3"/>
    <w:rsid w:val="003C2A7B"/>
    <w:rsid w:val="003C366D"/>
    <w:rsid w:val="003C49EF"/>
    <w:rsid w:val="003C6BCA"/>
    <w:rsid w:val="003C7902"/>
    <w:rsid w:val="003C7995"/>
    <w:rsid w:val="003C799C"/>
    <w:rsid w:val="003D0BFF"/>
    <w:rsid w:val="003D1070"/>
    <w:rsid w:val="003D2107"/>
    <w:rsid w:val="003D6EF1"/>
    <w:rsid w:val="003E120F"/>
    <w:rsid w:val="003E2C2A"/>
    <w:rsid w:val="003E5BE5"/>
    <w:rsid w:val="003E74BB"/>
    <w:rsid w:val="003F18D1"/>
    <w:rsid w:val="003F20EC"/>
    <w:rsid w:val="003F287C"/>
    <w:rsid w:val="003F44FA"/>
    <w:rsid w:val="003F4F0E"/>
    <w:rsid w:val="003F6096"/>
    <w:rsid w:val="003F6E06"/>
    <w:rsid w:val="003F76AF"/>
    <w:rsid w:val="004011FD"/>
    <w:rsid w:val="00403C7A"/>
    <w:rsid w:val="004057A6"/>
    <w:rsid w:val="00406554"/>
    <w:rsid w:val="00406DB5"/>
    <w:rsid w:val="00407755"/>
    <w:rsid w:val="00410903"/>
    <w:rsid w:val="0041293B"/>
    <w:rsid w:val="004131B0"/>
    <w:rsid w:val="004156C4"/>
    <w:rsid w:val="00416C42"/>
    <w:rsid w:val="00422476"/>
    <w:rsid w:val="0042297A"/>
    <w:rsid w:val="0042385C"/>
    <w:rsid w:val="00426FA5"/>
    <w:rsid w:val="00431654"/>
    <w:rsid w:val="0043419E"/>
    <w:rsid w:val="00434926"/>
    <w:rsid w:val="00443ACE"/>
    <w:rsid w:val="004441C1"/>
    <w:rsid w:val="00444217"/>
    <w:rsid w:val="004478F4"/>
    <w:rsid w:val="00450F7A"/>
    <w:rsid w:val="00452C6D"/>
    <w:rsid w:val="00455E0B"/>
    <w:rsid w:val="00456E3C"/>
    <w:rsid w:val="0045724D"/>
    <w:rsid w:val="00457934"/>
    <w:rsid w:val="00462B9F"/>
    <w:rsid w:val="004659EE"/>
    <w:rsid w:val="0047010C"/>
    <w:rsid w:val="00473E34"/>
    <w:rsid w:val="0047600A"/>
    <w:rsid w:val="00476BA9"/>
    <w:rsid w:val="00477904"/>
    <w:rsid w:val="00481650"/>
    <w:rsid w:val="00490807"/>
    <w:rsid w:val="004936C2"/>
    <w:rsid w:val="0049379C"/>
    <w:rsid w:val="0049559A"/>
    <w:rsid w:val="004966EC"/>
    <w:rsid w:val="004A1AA3"/>
    <w:rsid w:val="004A1CA0"/>
    <w:rsid w:val="004A22E9"/>
    <w:rsid w:val="004A26B0"/>
    <w:rsid w:val="004A4ACD"/>
    <w:rsid w:val="004A506C"/>
    <w:rsid w:val="004A5BC5"/>
    <w:rsid w:val="004B023D"/>
    <w:rsid w:val="004C0909"/>
    <w:rsid w:val="004C0E84"/>
    <w:rsid w:val="004C3F97"/>
    <w:rsid w:val="004C4BA5"/>
    <w:rsid w:val="004D01F2"/>
    <w:rsid w:val="004D2CED"/>
    <w:rsid w:val="004D3339"/>
    <w:rsid w:val="004D353F"/>
    <w:rsid w:val="004D36D7"/>
    <w:rsid w:val="004D682B"/>
    <w:rsid w:val="004E6152"/>
    <w:rsid w:val="004E7B30"/>
    <w:rsid w:val="004F0662"/>
    <w:rsid w:val="004F09D8"/>
    <w:rsid w:val="004F344A"/>
    <w:rsid w:val="004F4EC3"/>
    <w:rsid w:val="004F6EFB"/>
    <w:rsid w:val="00501AE9"/>
    <w:rsid w:val="00503F23"/>
    <w:rsid w:val="00504ED4"/>
    <w:rsid w:val="00506801"/>
    <w:rsid w:val="00510639"/>
    <w:rsid w:val="00511791"/>
    <w:rsid w:val="005139BE"/>
    <w:rsid w:val="005140A7"/>
    <w:rsid w:val="00514EFF"/>
    <w:rsid w:val="00516142"/>
    <w:rsid w:val="0051681C"/>
    <w:rsid w:val="00517083"/>
    <w:rsid w:val="00520027"/>
    <w:rsid w:val="0052093C"/>
    <w:rsid w:val="00521B31"/>
    <w:rsid w:val="00522469"/>
    <w:rsid w:val="0052400A"/>
    <w:rsid w:val="00531BC5"/>
    <w:rsid w:val="00536277"/>
    <w:rsid w:val="00536F43"/>
    <w:rsid w:val="00542616"/>
    <w:rsid w:val="00543668"/>
    <w:rsid w:val="005458CF"/>
    <w:rsid w:val="00545A62"/>
    <w:rsid w:val="005468C1"/>
    <w:rsid w:val="005510BA"/>
    <w:rsid w:val="005538C8"/>
    <w:rsid w:val="00554B4E"/>
    <w:rsid w:val="00556C02"/>
    <w:rsid w:val="00561BB2"/>
    <w:rsid w:val="00563249"/>
    <w:rsid w:val="005658BC"/>
    <w:rsid w:val="00567367"/>
    <w:rsid w:val="005700D5"/>
    <w:rsid w:val="00570A65"/>
    <w:rsid w:val="005762B1"/>
    <w:rsid w:val="005768C0"/>
    <w:rsid w:val="00580456"/>
    <w:rsid w:val="00580E73"/>
    <w:rsid w:val="00586FCC"/>
    <w:rsid w:val="00592329"/>
    <w:rsid w:val="00593386"/>
    <w:rsid w:val="00596998"/>
    <w:rsid w:val="00596B7A"/>
    <w:rsid w:val="0059790F"/>
    <w:rsid w:val="005A2C1C"/>
    <w:rsid w:val="005A6E62"/>
    <w:rsid w:val="005B00CE"/>
    <w:rsid w:val="005B0310"/>
    <w:rsid w:val="005B2FB3"/>
    <w:rsid w:val="005B6F63"/>
    <w:rsid w:val="005C4B99"/>
    <w:rsid w:val="005C6DE5"/>
    <w:rsid w:val="005C7926"/>
    <w:rsid w:val="005D0803"/>
    <w:rsid w:val="005D1702"/>
    <w:rsid w:val="005D2B29"/>
    <w:rsid w:val="005D354A"/>
    <w:rsid w:val="005D3E53"/>
    <w:rsid w:val="005D506C"/>
    <w:rsid w:val="005E221D"/>
    <w:rsid w:val="005E23BF"/>
    <w:rsid w:val="005E3235"/>
    <w:rsid w:val="005E37B5"/>
    <w:rsid w:val="005E4176"/>
    <w:rsid w:val="005E47A1"/>
    <w:rsid w:val="005E4876"/>
    <w:rsid w:val="005E65B5"/>
    <w:rsid w:val="005F0301"/>
    <w:rsid w:val="005F3AE9"/>
    <w:rsid w:val="006007BB"/>
    <w:rsid w:val="00601DC0"/>
    <w:rsid w:val="006034CB"/>
    <w:rsid w:val="00603503"/>
    <w:rsid w:val="00603C52"/>
    <w:rsid w:val="0060531A"/>
    <w:rsid w:val="00610BB7"/>
    <w:rsid w:val="006131CE"/>
    <w:rsid w:val="0061336B"/>
    <w:rsid w:val="00617D6E"/>
    <w:rsid w:val="00620ED5"/>
    <w:rsid w:val="00622D61"/>
    <w:rsid w:val="00624198"/>
    <w:rsid w:val="00631A3F"/>
    <w:rsid w:val="00634411"/>
    <w:rsid w:val="00634CA3"/>
    <w:rsid w:val="00636C28"/>
    <w:rsid w:val="006428E5"/>
    <w:rsid w:val="00643DB2"/>
    <w:rsid w:val="00644958"/>
    <w:rsid w:val="006513FB"/>
    <w:rsid w:val="00653D1B"/>
    <w:rsid w:val="00653F63"/>
    <w:rsid w:val="0065427B"/>
    <w:rsid w:val="00656E2A"/>
    <w:rsid w:val="00656EEF"/>
    <w:rsid w:val="006576AF"/>
    <w:rsid w:val="0066287C"/>
    <w:rsid w:val="006642D7"/>
    <w:rsid w:val="00672919"/>
    <w:rsid w:val="006755DF"/>
    <w:rsid w:val="00675B90"/>
    <w:rsid w:val="00676957"/>
    <w:rsid w:val="00677480"/>
    <w:rsid w:val="00677544"/>
    <w:rsid w:val="006802BA"/>
    <w:rsid w:val="00680360"/>
    <w:rsid w:val="00681687"/>
    <w:rsid w:val="006855EF"/>
    <w:rsid w:val="00686295"/>
    <w:rsid w:val="00686587"/>
    <w:rsid w:val="006904CF"/>
    <w:rsid w:val="0069480B"/>
    <w:rsid w:val="00695EE2"/>
    <w:rsid w:val="0069660B"/>
    <w:rsid w:val="006A0298"/>
    <w:rsid w:val="006A1B33"/>
    <w:rsid w:val="006A20FE"/>
    <w:rsid w:val="006A48F1"/>
    <w:rsid w:val="006A49DB"/>
    <w:rsid w:val="006A5296"/>
    <w:rsid w:val="006A71A3"/>
    <w:rsid w:val="006B03F2"/>
    <w:rsid w:val="006B0BF4"/>
    <w:rsid w:val="006B14C1"/>
    <w:rsid w:val="006B1639"/>
    <w:rsid w:val="006B2B8E"/>
    <w:rsid w:val="006B3044"/>
    <w:rsid w:val="006B5CA7"/>
    <w:rsid w:val="006B5E89"/>
    <w:rsid w:val="006C19B2"/>
    <w:rsid w:val="006C21D3"/>
    <w:rsid w:val="006C2813"/>
    <w:rsid w:val="006C30A0"/>
    <w:rsid w:val="006C35FF"/>
    <w:rsid w:val="006C3FCF"/>
    <w:rsid w:val="006C57F2"/>
    <w:rsid w:val="006C5949"/>
    <w:rsid w:val="006C6832"/>
    <w:rsid w:val="006C790F"/>
    <w:rsid w:val="006D1370"/>
    <w:rsid w:val="006D1BE9"/>
    <w:rsid w:val="006D2C28"/>
    <w:rsid w:val="006D38A7"/>
    <w:rsid w:val="006D3FC1"/>
    <w:rsid w:val="006D7590"/>
    <w:rsid w:val="006E14F7"/>
    <w:rsid w:val="006E372B"/>
    <w:rsid w:val="006E3FF1"/>
    <w:rsid w:val="006E5FE9"/>
    <w:rsid w:val="006E6581"/>
    <w:rsid w:val="006E71DF"/>
    <w:rsid w:val="006F1616"/>
    <w:rsid w:val="006F176F"/>
    <w:rsid w:val="006F1CC4"/>
    <w:rsid w:val="006F2A86"/>
    <w:rsid w:val="006F3163"/>
    <w:rsid w:val="006F4194"/>
    <w:rsid w:val="00705FEC"/>
    <w:rsid w:val="00707049"/>
    <w:rsid w:val="00710659"/>
    <w:rsid w:val="00710B21"/>
    <w:rsid w:val="0071147A"/>
    <w:rsid w:val="0071185D"/>
    <w:rsid w:val="00713415"/>
    <w:rsid w:val="007144D2"/>
    <w:rsid w:val="00720E4E"/>
    <w:rsid w:val="007217BA"/>
    <w:rsid w:val="00721B8A"/>
    <w:rsid w:val="00721E01"/>
    <w:rsid w:val="007220EB"/>
    <w:rsid w:val="007222AD"/>
    <w:rsid w:val="007267CF"/>
    <w:rsid w:val="00731F3F"/>
    <w:rsid w:val="00733BAB"/>
    <w:rsid w:val="0073456E"/>
    <w:rsid w:val="0073604C"/>
    <w:rsid w:val="00740927"/>
    <w:rsid w:val="007436BF"/>
    <w:rsid w:val="007443E9"/>
    <w:rsid w:val="00745DCE"/>
    <w:rsid w:val="0074726C"/>
    <w:rsid w:val="00753D89"/>
    <w:rsid w:val="00753DDA"/>
    <w:rsid w:val="00754A6E"/>
    <w:rsid w:val="007550F9"/>
    <w:rsid w:val="007553D8"/>
    <w:rsid w:val="00755C9B"/>
    <w:rsid w:val="00760FE4"/>
    <w:rsid w:val="007636C2"/>
    <w:rsid w:val="00763D8B"/>
    <w:rsid w:val="007657F6"/>
    <w:rsid w:val="00765E47"/>
    <w:rsid w:val="0076756A"/>
    <w:rsid w:val="0077125A"/>
    <w:rsid w:val="00772B0F"/>
    <w:rsid w:val="007743D5"/>
    <w:rsid w:val="00775759"/>
    <w:rsid w:val="0078405B"/>
    <w:rsid w:val="007849CC"/>
    <w:rsid w:val="00786F58"/>
    <w:rsid w:val="00787CC1"/>
    <w:rsid w:val="00792F4E"/>
    <w:rsid w:val="0079398D"/>
    <w:rsid w:val="00796C25"/>
    <w:rsid w:val="007A21A9"/>
    <w:rsid w:val="007A287C"/>
    <w:rsid w:val="007A3B2A"/>
    <w:rsid w:val="007A71B2"/>
    <w:rsid w:val="007B0A9E"/>
    <w:rsid w:val="007B0C9D"/>
    <w:rsid w:val="007B16B6"/>
    <w:rsid w:val="007B4522"/>
    <w:rsid w:val="007B5522"/>
    <w:rsid w:val="007C0947"/>
    <w:rsid w:val="007C0EE0"/>
    <w:rsid w:val="007C1B71"/>
    <w:rsid w:val="007C1C00"/>
    <w:rsid w:val="007C2FBB"/>
    <w:rsid w:val="007C7164"/>
    <w:rsid w:val="007C7413"/>
    <w:rsid w:val="007D1984"/>
    <w:rsid w:val="007D2A66"/>
    <w:rsid w:val="007D2AFE"/>
    <w:rsid w:val="007D496F"/>
    <w:rsid w:val="007D4DB2"/>
    <w:rsid w:val="007E3264"/>
    <w:rsid w:val="007E34AC"/>
    <w:rsid w:val="007E36FB"/>
    <w:rsid w:val="007E3FEA"/>
    <w:rsid w:val="007E6402"/>
    <w:rsid w:val="007E6DFD"/>
    <w:rsid w:val="007F0897"/>
    <w:rsid w:val="007F0A0B"/>
    <w:rsid w:val="007F3A1E"/>
    <w:rsid w:val="007F3A60"/>
    <w:rsid w:val="007F3D0B"/>
    <w:rsid w:val="007F7C94"/>
    <w:rsid w:val="00802FFA"/>
    <w:rsid w:val="00803466"/>
    <w:rsid w:val="00810E4B"/>
    <w:rsid w:val="00814BAA"/>
    <w:rsid w:val="00816F0C"/>
    <w:rsid w:val="008203AD"/>
    <w:rsid w:val="0082186D"/>
    <w:rsid w:val="0082211C"/>
    <w:rsid w:val="00824295"/>
    <w:rsid w:val="00826D28"/>
    <w:rsid w:val="00827A65"/>
    <w:rsid w:val="00830473"/>
    <w:rsid w:val="008313F3"/>
    <w:rsid w:val="00837A75"/>
    <w:rsid w:val="008402F2"/>
    <w:rsid w:val="00840469"/>
    <w:rsid w:val="008405BB"/>
    <w:rsid w:val="008407C9"/>
    <w:rsid w:val="0084564F"/>
    <w:rsid w:val="00846494"/>
    <w:rsid w:val="0084695E"/>
    <w:rsid w:val="00847B20"/>
    <w:rsid w:val="008509D3"/>
    <w:rsid w:val="00851846"/>
    <w:rsid w:val="00853418"/>
    <w:rsid w:val="00854172"/>
    <w:rsid w:val="00854E7C"/>
    <w:rsid w:val="00855CA0"/>
    <w:rsid w:val="00856EBD"/>
    <w:rsid w:val="00857CF6"/>
    <w:rsid w:val="008610ED"/>
    <w:rsid w:val="00861C6A"/>
    <w:rsid w:val="00865199"/>
    <w:rsid w:val="00865E78"/>
    <w:rsid w:val="00867EAF"/>
    <w:rsid w:val="00870763"/>
    <w:rsid w:val="008707BE"/>
    <w:rsid w:val="008713EA"/>
    <w:rsid w:val="008738F0"/>
    <w:rsid w:val="00873C6B"/>
    <w:rsid w:val="00876444"/>
    <w:rsid w:val="00881D68"/>
    <w:rsid w:val="00881E88"/>
    <w:rsid w:val="00882B63"/>
    <w:rsid w:val="00883500"/>
    <w:rsid w:val="0088426A"/>
    <w:rsid w:val="008852BA"/>
    <w:rsid w:val="00890108"/>
    <w:rsid w:val="00890162"/>
    <w:rsid w:val="00893877"/>
    <w:rsid w:val="0089532C"/>
    <w:rsid w:val="00896165"/>
    <w:rsid w:val="00896681"/>
    <w:rsid w:val="008A1CED"/>
    <w:rsid w:val="008A2749"/>
    <w:rsid w:val="008A3A90"/>
    <w:rsid w:val="008B06D4"/>
    <w:rsid w:val="008B1335"/>
    <w:rsid w:val="008B4813"/>
    <w:rsid w:val="008B4F20"/>
    <w:rsid w:val="008B68E7"/>
    <w:rsid w:val="008B765D"/>
    <w:rsid w:val="008B7FFD"/>
    <w:rsid w:val="008C286A"/>
    <w:rsid w:val="008C2920"/>
    <w:rsid w:val="008C4114"/>
    <w:rsid w:val="008C4307"/>
    <w:rsid w:val="008C4920"/>
    <w:rsid w:val="008C7878"/>
    <w:rsid w:val="008D23DF"/>
    <w:rsid w:val="008D73BF"/>
    <w:rsid w:val="008D7F09"/>
    <w:rsid w:val="008E00D5"/>
    <w:rsid w:val="008E28F1"/>
    <w:rsid w:val="008E452B"/>
    <w:rsid w:val="008E5B64"/>
    <w:rsid w:val="008E6D0E"/>
    <w:rsid w:val="008E7DAA"/>
    <w:rsid w:val="008F0094"/>
    <w:rsid w:val="008F03EF"/>
    <w:rsid w:val="008F1890"/>
    <w:rsid w:val="008F340F"/>
    <w:rsid w:val="00903523"/>
    <w:rsid w:val="00906281"/>
    <w:rsid w:val="0090659A"/>
    <w:rsid w:val="00911080"/>
    <w:rsid w:val="00912500"/>
    <w:rsid w:val="0091350B"/>
    <w:rsid w:val="00915986"/>
    <w:rsid w:val="009175C4"/>
    <w:rsid w:val="00917624"/>
    <w:rsid w:val="00917C2A"/>
    <w:rsid w:val="00920A8E"/>
    <w:rsid w:val="00926CB2"/>
    <w:rsid w:val="00927032"/>
    <w:rsid w:val="00930386"/>
    <w:rsid w:val="009309F5"/>
    <w:rsid w:val="00933237"/>
    <w:rsid w:val="00933F28"/>
    <w:rsid w:val="009400C3"/>
    <w:rsid w:val="00942299"/>
    <w:rsid w:val="009453F7"/>
    <w:rsid w:val="009476C0"/>
    <w:rsid w:val="00951BBA"/>
    <w:rsid w:val="00953613"/>
    <w:rsid w:val="00953B06"/>
    <w:rsid w:val="00954F09"/>
    <w:rsid w:val="00955CBE"/>
    <w:rsid w:val="00963E34"/>
    <w:rsid w:val="00964DFA"/>
    <w:rsid w:val="00970A69"/>
    <w:rsid w:val="00976393"/>
    <w:rsid w:val="0098155C"/>
    <w:rsid w:val="00981CCA"/>
    <w:rsid w:val="00983B77"/>
    <w:rsid w:val="00991B62"/>
    <w:rsid w:val="00996053"/>
    <w:rsid w:val="00997E71"/>
    <w:rsid w:val="009A0B2F"/>
    <w:rsid w:val="009A1CF4"/>
    <w:rsid w:val="009A37D7"/>
    <w:rsid w:val="009A4E17"/>
    <w:rsid w:val="009A6955"/>
    <w:rsid w:val="009B0697"/>
    <w:rsid w:val="009B341C"/>
    <w:rsid w:val="009B5747"/>
    <w:rsid w:val="009C0B81"/>
    <w:rsid w:val="009C12F2"/>
    <w:rsid w:val="009C3182"/>
    <w:rsid w:val="009C5CAD"/>
    <w:rsid w:val="009D0232"/>
    <w:rsid w:val="009D0F84"/>
    <w:rsid w:val="009D2C27"/>
    <w:rsid w:val="009D503E"/>
    <w:rsid w:val="009D7023"/>
    <w:rsid w:val="009E2309"/>
    <w:rsid w:val="009E364B"/>
    <w:rsid w:val="009E42B9"/>
    <w:rsid w:val="009E4A64"/>
    <w:rsid w:val="009E4E17"/>
    <w:rsid w:val="009E54B9"/>
    <w:rsid w:val="009E6676"/>
    <w:rsid w:val="009E6D89"/>
    <w:rsid w:val="009F069C"/>
    <w:rsid w:val="009F2373"/>
    <w:rsid w:val="009F4C2E"/>
    <w:rsid w:val="009F55E2"/>
    <w:rsid w:val="009F5C35"/>
    <w:rsid w:val="00A014A3"/>
    <w:rsid w:val="00A027CC"/>
    <w:rsid w:val="00A0412D"/>
    <w:rsid w:val="00A0705A"/>
    <w:rsid w:val="00A10A87"/>
    <w:rsid w:val="00A11D11"/>
    <w:rsid w:val="00A15DF0"/>
    <w:rsid w:val="00A160B4"/>
    <w:rsid w:val="00A161B2"/>
    <w:rsid w:val="00A21211"/>
    <w:rsid w:val="00A30F8A"/>
    <w:rsid w:val="00A32242"/>
    <w:rsid w:val="00A33890"/>
    <w:rsid w:val="00A34E7F"/>
    <w:rsid w:val="00A36754"/>
    <w:rsid w:val="00A40CA6"/>
    <w:rsid w:val="00A46F0A"/>
    <w:rsid w:val="00A46F25"/>
    <w:rsid w:val="00A47CC2"/>
    <w:rsid w:val="00A502BA"/>
    <w:rsid w:val="00A53B0B"/>
    <w:rsid w:val="00A54690"/>
    <w:rsid w:val="00A57454"/>
    <w:rsid w:val="00A60146"/>
    <w:rsid w:val="00A601A9"/>
    <w:rsid w:val="00A60CA4"/>
    <w:rsid w:val="00A60F6F"/>
    <w:rsid w:val="00A622C4"/>
    <w:rsid w:val="00A6283D"/>
    <w:rsid w:val="00A676FF"/>
    <w:rsid w:val="00A73EBA"/>
    <w:rsid w:val="00A754B4"/>
    <w:rsid w:val="00A76665"/>
    <w:rsid w:val="00A76749"/>
    <w:rsid w:val="00A807C1"/>
    <w:rsid w:val="00A82571"/>
    <w:rsid w:val="00A82658"/>
    <w:rsid w:val="00A83374"/>
    <w:rsid w:val="00A908D5"/>
    <w:rsid w:val="00A95222"/>
    <w:rsid w:val="00A96172"/>
    <w:rsid w:val="00A96D52"/>
    <w:rsid w:val="00A97193"/>
    <w:rsid w:val="00A97C5F"/>
    <w:rsid w:val="00AA02F9"/>
    <w:rsid w:val="00AA7EA2"/>
    <w:rsid w:val="00AB0D6A"/>
    <w:rsid w:val="00AB43B3"/>
    <w:rsid w:val="00AB49B9"/>
    <w:rsid w:val="00AB501D"/>
    <w:rsid w:val="00AB758A"/>
    <w:rsid w:val="00AB7D97"/>
    <w:rsid w:val="00AC01CA"/>
    <w:rsid w:val="00AC027E"/>
    <w:rsid w:val="00AC05AB"/>
    <w:rsid w:val="00AC1E7E"/>
    <w:rsid w:val="00AC287D"/>
    <w:rsid w:val="00AC507D"/>
    <w:rsid w:val="00AC66E4"/>
    <w:rsid w:val="00AD0118"/>
    <w:rsid w:val="00AD04F2"/>
    <w:rsid w:val="00AD4578"/>
    <w:rsid w:val="00AD68E9"/>
    <w:rsid w:val="00AD761F"/>
    <w:rsid w:val="00AE56C0"/>
    <w:rsid w:val="00AE6A1B"/>
    <w:rsid w:val="00AF3C52"/>
    <w:rsid w:val="00AF7319"/>
    <w:rsid w:val="00AF7ACC"/>
    <w:rsid w:val="00B00914"/>
    <w:rsid w:val="00B01F01"/>
    <w:rsid w:val="00B02A8E"/>
    <w:rsid w:val="00B052EE"/>
    <w:rsid w:val="00B1081F"/>
    <w:rsid w:val="00B118E0"/>
    <w:rsid w:val="00B2496B"/>
    <w:rsid w:val="00B27499"/>
    <w:rsid w:val="00B2784E"/>
    <w:rsid w:val="00B3010D"/>
    <w:rsid w:val="00B35151"/>
    <w:rsid w:val="00B37174"/>
    <w:rsid w:val="00B372DE"/>
    <w:rsid w:val="00B433F2"/>
    <w:rsid w:val="00B43642"/>
    <w:rsid w:val="00B458E8"/>
    <w:rsid w:val="00B47940"/>
    <w:rsid w:val="00B508D4"/>
    <w:rsid w:val="00B512D4"/>
    <w:rsid w:val="00B5397B"/>
    <w:rsid w:val="00B53A2E"/>
    <w:rsid w:val="00B53EE9"/>
    <w:rsid w:val="00B6183E"/>
    <w:rsid w:val="00B619EA"/>
    <w:rsid w:val="00B61B0F"/>
    <w:rsid w:val="00B62809"/>
    <w:rsid w:val="00B63ED3"/>
    <w:rsid w:val="00B64848"/>
    <w:rsid w:val="00B67F68"/>
    <w:rsid w:val="00B72F2A"/>
    <w:rsid w:val="00B73BF3"/>
    <w:rsid w:val="00B74716"/>
    <w:rsid w:val="00B74BF9"/>
    <w:rsid w:val="00B7675A"/>
    <w:rsid w:val="00B77BD4"/>
    <w:rsid w:val="00B81898"/>
    <w:rsid w:val="00B82DED"/>
    <w:rsid w:val="00B844FE"/>
    <w:rsid w:val="00B8606B"/>
    <w:rsid w:val="00B87041"/>
    <w:rsid w:val="00B878E7"/>
    <w:rsid w:val="00B879CC"/>
    <w:rsid w:val="00B900D0"/>
    <w:rsid w:val="00B91EC5"/>
    <w:rsid w:val="00B93856"/>
    <w:rsid w:val="00B94810"/>
    <w:rsid w:val="00B96FAF"/>
    <w:rsid w:val="00B97278"/>
    <w:rsid w:val="00B97943"/>
    <w:rsid w:val="00BA1D0B"/>
    <w:rsid w:val="00BA2B50"/>
    <w:rsid w:val="00BA6972"/>
    <w:rsid w:val="00BB1E0D"/>
    <w:rsid w:val="00BB26C8"/>
    <w:rsid w:val="00BB4691"/>
    <w:rsid w:val="00BB4D9B"/>
    <w:rsid w:val="00BB73FF"/>
    <w:rsid w:val="00BB7688"/>
    <w:rsid w:val="00BC4C22"/>
    <w:rsid w:val="00BC5103"/>
    <w:rsid w:val="00BC7423"/>
    <w:rsid w:val="00BC7CAC"/>
    <w:rsid w:val="00BD38DF"/>
    <w:rsid w:val="00BD6D76"/>
    <w:rsid w:val="00BE03FC"/>
    <w:rsid w:val="00BE3A73"/>
    <w:rsid w:val="00BE5469"/>
    <w:rsid w:val="00BE56B3"/>
    <w:rsid w:val="00BE676D"/>
    <w:rsid w:val="00BF04E8"/>
    <w:rsid w:val="00BF0C6C"/>
    <w:rsid w:val="00BF16BF"/>
    <w:rsid w:val="00BF2A64"/>
    <w:rsid w:val="00BF473E"/>
    <w:rsid w:val="00BF4D1F"/>
    <w:rsid w:val="00BF76BE"/>
    <w:rsid w:val="00C00416"/>
    <w:rsid w:val="00C02A73"/>
    <w:rsid w:val="00C05F25"/>
    <w:rsid w:val="00C063D2"/>
    <w:rsid w:val="00C07FD9"/>
    <w:rsid w:val="00C10955"/>
    <w:rsid w:val="00C11C4D"/>
    <w:rsid w:val="00C12136"/>
    <w:rsid w:val="00C162C0"/>
    <w:rsid w:val="00C1712C"/>
    <w:rsid w:val="00C20634"/>
    <w:rsid w:val="00C212E0"/>
    <w:rsid w:val="00C23E16"/>
    <w:rsid w:val="00C27B43"/>
    <w:rsid w:val="00C27E37"/>
    <w:rsid w:val="00C32713"/>
    <w:rsid w:val="00C3480A"/>
    <w:rsid w:val="00C351B8"/>
    <w:rsid w:val="00C40FB9"/>
    <w:rsid w:val="00C410D9"/>
    <w:rsid w:val="00C44DB7"/>
    <w:rsid w:val="00C4510A"/>
    <w:rsid w:val="00C47F2E"/>
    <w:rsid w:val="00C52BA6"/>
    <w:rsid w:val="00C57A1A"/>
    <w:rsid w:val="00C609E1"/>
    <w:rsid w:val="00C60BBD"/>
    <w:rsid w:val="00C6258F"/>
    <w:rsid w:val="00C62C41"/>
    <w:rsid w:val="00C63DF6"/>
    <w:rsid w:val="00C63E58"/>
    <w:rsid w:val="00C647FC"/>
    <w:rsid w:val="00C6495E"/>
    <w:rsid w:val="00C665A2"/>
    <w:rsid w:val="00C670EE"/>
    <w:rsid w:val="00C67E3B"/>
    <w:rsid w:val="00C71F4C"/>
    <w:rsid w:val="00C73E03"/>
    <w:rsid w:val="00C76714"/>
    <w:rsid w:val="00C77B29"/>
    <w:rsid w:val="00C8431B"/>
    <w:rsid w:val="00C87039"/>
    <w:rsid w:val="00C8718B"/>
    <w:rsid w:val="00C872E4"/>
    <w:rsid w:val="00C878D9"/>
    <w:rsid w:val="00C90311"/>
    <w:rsid w:val="00C91C26"/>
    <w:rsid w:val="00C94A52"/>
    <w:rsid w:val="00CA2BB2"/>
    <w:rsid w:val="00CA53AF"/>
    <w:rsid w:val="00CA7115"/>
    <w:rsid w:val="00CA73D5"/>
    <w:rsid w:val="00CA7982"/>
    <w:rsid w:val="00CB044D"/>
    <w:rsid w:val="00CB2FC9"/>
    <w:rsid w:val="00CB5068"/>
    <w:rsid w:val="00CB7D2B"/>
    <w:rsid w:val="00CC1C87"/>
    <w:rsid w:val="00CC3000"/>
    <w:rsid w:val="00CC3388"/>
    <w:rsid w:val="00CC3425"/>
    <w:rsid w:val="00CC4859"/>
    <w:rsid w:val="00CC7A35"/>
    <w:rsid w:val="00CD036D"/>
    <w:rsid w:val="00CD072A"/>
    <w:rsid w:val="00CD1070"/>
    <w:rsid w:val="00CD2659"/>
    <w:rsid w:val="00CD2972"/>
    <w:rsid w:val="00CD40B1"/>
    <w:rsid w:val="00CD479A"/>
    <w:rsid w:val="00CD51E0"/>
    <w:rsid w:val="00CD692A"/>
    <w:rsid w:val="00CD7F73"/>
    <w:rsid w:val="00CE1EEB"/>
    <w:rsid w:val="00CE26C5"/>
    <w:rsid w:val="00CE36AF"/>
    <w:rsid w:val="00CE47F3"/>
    <w:rsid w:val="00CE54DD"/>
    <w:rsid w:val="00CE6D94"/>
    <w:rsid w:val="00CE7950"/>
    <w:rsid w:val="00CF0B76"/>
    <w:rsid w:val="00CF0DA5"/>
    <w:rsid w:val="00CF23A8"/>
    <w:rsid w:val="00CF26E3"/>
    <w:rsid w:val="00CF3366"/>
    <w:rsid w:val="00CF5D31"/>
    <w:rsid w:val="00CF5F3B"/>
    <w:rsid w:val="00CF7733"/>
    <w:rsid w:val="00CF791A"/>
    <w:rsid w:val="00D00513"/>
    <w:rsid w:val="00D00D7D"/>
    <w:rsid w:val="00D030AE"/>
    <w:rsid w:val="00D04606"/>
    <w:rsid w:val="00D0632C"/>
    <w:rsid w:val="00D139C8"/>
    <w:rsid w:val="00D17F81"/>
    <w:rsid w:val="00D21879"/>
    <w:rsid w:val="00D2758C"/>
    <w:rsid w:val="00D275CA"/>
    <w:rsid w:val="00D2789B"/>
    <w:rsid w:val="00D32088"/>
    <w:rsid w:val="00D345AB"/>
    <w:rsid w:val="00D35B57"/>
    <w:rsid w:val="00D35B7A"/>
    <w:rsid w:val="00D41566"/>
    <w:rsid w:val="00D4333B"/>
    <w:rsid w:val="00D452F4"/>
    <w:rsid w:val="00D458EC"/>
    <w:rsid w:val="00D501B0"/>
    <w:rsid w:val="00D52582"/>
    <w:rsid w:val="00D531D0"/>
    <w:rsid w:val="00D55525"/>
    <w:rsid w:val="00D56A0E"/>
    <w:rsid w:val="00D57AD3"/>
    <w:rsid w:val="00D6073E"/>
    <w:rsid w:val="00D62F25"/>
    <w:rsid w:val="00D635FE"/>
    <w:rsid w:val="00D66A7B"/>
    <w:rsid w:val="00D6748F"/>
    <w:rsid w:val="00D729DE"/>
    <w:rsid w:val="00D73618"/>
    <w:rsid w:val="00D73721"/>
    <w:rsid w:val="00D75B6A"/>
    <w:rsid w:val="00D778DF"/>
    <w:rsid w:val="00D84BDA"/>
    <w:rsid w:val="00D86D9E"/>
    <w:rsid w:val="00D87013"/>
    <w:rsid w:val="00D876A8"/>
    <w:rsid w:val="00D876EB"/>
    <w:rsid w:val="00D87F26"/>
    <w:rsid w:val="00D904C4"/>
    <w:rsid w:val="00D913F0"/>
    <w:rsid w:val="00D92A93"/>
    <w:rsid w:val="00D93063"/>
    <w:rsid w:val="00D933B0"/>
    <w:rsid w:val="00D94CF1"/>
    <w:rsid w:val="00D951FC"/>
    <w:rsid w:val="00D977E8"/>
    <w:rsid w:val="00D97B16"/>
    <w:rsid w:val="00DA119B"/>
    <w:rsid w:val="00DA5B59"/>
    <w:rsid w:val="00DB1C89"/>
    <w:rsid w:val="00DB3763"/>
    <w:rsid w:val="00DB4029"/>
    <w:rsid w:val="00DB4962"/>
    <w:rsid w:val="00DB5F4D"/>
    <w:rsid w:val="00DB66F2"/>
    <w:rsid w:val="00DB6DA5"/>
    <w:rsid w:val="00DC076B"/>
    <w:rsid w:val="00DC0ADA"/>
    <w:rsid w:val="00DC186F"/>
    <w:rsid w:val="00DC252F"/>
    <w:rsid w:val="00DC28E2"/>
    <w:rsid w:val="00DC579C"/>
    <w:rsid w:val="00DC6050"/>
    <w:rsid w:val="00DC6445"/>
    <w:rsid w:val="00DD35E1"/>
    <w:rsid w:val="00DD43EA"/>
    <w:rsid w:val="00DE6F44"/>
    <w:rsid w:val="00DF1B58"/>
    <w:rsid w:val="00DF2430"/>
    <w:rsid w:val="00DF2B5F"/>
    <w:rsid w:val="00DF6B87"/>
    <w:rsid w:val="00DF7A86"/>
    <w:rsid w:val="00E0077C"/>
    <w:rsid w:val="00E009DA"/>
    <w:rsid w:val="00E011A0"/>
    <w:rsid w:val="00E037D9"/>
    <w:rsid w:val="00E0399B"/>
    <w:rsid w:val="00E04927"/>
    <w:rsid w:val="00E10FA2"/>
    <w:rsid w:val="00E11A48"/>
    <w:rsid w:val="00E130EB"/>
    <w:rsid w:val="00E13422"/>
    <w:rsid w:val="00E160AC"/>
    <w:rsid w:val="00E162CD"/>
    <w:rsid w:val="00E17FA5"/>
    <w:rsid w:val="00E21BFE"/>
    <w:rsid w:val="00E21C88"/>
    <w:rsid w:val="00E22379"/>
    <w:rsid w:val="00E223AC"/>
    <w:rsid w:val="00E2652E"/>
    <w:rsid w:val="00E26930"/>
    <w:rsid w:val="00E27257"/>
    <w:rsid w:val="00E27F4F"/>
    <w:rsid w:val="00E33C65"/>
    <w:rsid w:val="00E355A7"/>
    <w:rsid w:val="00E35753"/>
    <w:rsid w:val="00E362D3"/>
    <w:rsid w:val="00E42F95"/>
    <w:rsid w:val="00E42FC4"/>
    <w:rsid w:val="00E449D0"/>
    <w:rsid w:val="00E44A34"/>
    <w:rsid w:val="00E4506A"/>
    <w:rsid w:val="00E51D72"/>
    <w:rsid w:val="00E53F99"/>
    <w:rsid w:val="00E56510"/>
    <w:rsid w:val="00E56EF1"/>
    <w:rsid w:val="00E62EA8"/>
    <w:rsid w:val="00E65A1E"/>
    <w:rsid w:val="00E666BA"/>
    <w:rsid w:val="00E674C2"/>
    <w:rsid w:val="00E67A6E"/>
    <w:rsid w:val="00E70096"/>
    <w:rsid w:val="00E71B43"/>
    <w:rsid w:val="00E76DD6"/>
    <w:rsid w:val="00E81058"/>
    <w:rsid w:val="00E81612"/>
    <w:rsid w:val="00E81DA5"/>
    <w:rsid w:val="00E82BD7"/>
    <w:rsid w:val="00E859E3"/>
    <w:rsid w:val="00E87D18"/>
    <w:rsid w:val="00E87D62"/>
    <w:rsid w:val="00E92396"/>
    <w:rsid w:val="00E92C38"/>
    <w:rsid w:val="00E95CC5"/>
    <w:rsid w:val="00E97333"/>
    <w:rsid w:val="00EA308D"/>
    <w:rsid w:val="00EA486E"/>
    <w:rsid w:val="00EA48A6"/>
    <w:rsid w:val="00EA4FA3"/>
    <w:rsid w:val="00EA7159"/>
    <w:rsid w:val="00EA76D6"/>
    <w:rsid w:val="00EB001B"/>
    <w:rsid w:val="00EB1D29"/>
    <w:rsid w:val="00EB3082"/>
    <w:rsid w:val="00EB6C33"/>
    <w:rsid w:val="00EC1DEA"/>
    <w:rsid w:val="00EC5887"/>
    <w:rsid w:val="00EC6F62"/>
    <w:rsid w:val="00ED2D71"/>
    <w:rsid w:val="00ED2EA2"/>
    <w:rsid w:val="00ED6019"/>
    <w:rsid w:val="00ED6D5C"/>
    <w:rsid w:val="00ED7830"/>
    <w:rsid w:val="00EE2BFF"/>
    <w:rsid w:val="00EE3909"/>
    <w:rsid w:val="00EE3DF7"/>
    <w:rsid w:val="00EF371E"/>
    <w:rsid w:val="00EF3B39"/>
    <w:rsid w:val="00EF4205"/>
    <w:rsid w:val="00EF4E09"/>
    <w:rsid w:val="00EF5939"/>
    <w:rsid w:val="00F00658"/>
    <w:rsid w:val="00F01645"/>
    <w:rsid w:val="00F01714"/>
    <w:rsid w:val="00F0258F"/>
    <w:rsid w:val="00F02D06"/>
    <w:rsid w:val="00F034C1"/>
    <w:rsid w:val="00F056E5"/>
    <w:rsid w:val="00F06FDD"/>
    <w:rsid w:val="00F07A8F"/>
    <w:rsid w:val="00F10819"/>
    <w:rsid w:val="00F11219"/>
    <w:rsid w:val="00F16F35"/>
    <w:rsid w:val="00F17559"/>
    <w:rsid w:val="00F2229D"/>
    <w:rsid w:val="00F25ABB"/>
    <w:rsid w:val="00F266F0"/>
    <w:rsid w:val="00F26F62"/>
    <w:rsid w:val="00F27963"/>
    <w:rsid w:val="00F30103"/>
    <w:rsid w:val="00F30446"/>
    <w:rsid w:val="00F368D8"/>
    <w:rsid w:val="00F36B61"/>
    <w:rsid w:val="00F4135D"/>
    <w:rsid w:val="00F41F1B"/>
    <w:rsid w:val="00F44D87"/>
    <w:rsid w:val="00F4561B"/>
    <w:rsid w:val="00F45C59"/>
    <w:rsid w:val="00F46BD9"/>
    <w:rsid w:val="00F5262B"/>
    <w:rsid w:val="00F60BE0"/>
    <w:rsid w:val="00F622FD"/>
    <w:rsid w:val="00F626C8"/>
    <w:rsid w:val="00F6280E"/>
    <w:rsid w:val="00F666EC"/>
    <w:rsid w:val="00F7050A"/>
    <w:rsid w:val="00F75533"/>
    <w:rsid w:val="00F76BFD"/>
    <w:rsid w:val="00F8036D"/>
    <w:rsid w:val="00F809DC"/>
    <w:rsid w:val="00F846BF"/>
    <w:rsid w:val="00F867BB"/>
    <w:rsid w:val="00F86EB0"/>
    <w:rsid w:val="00F922C2"/>
    <w:rsid w:val="00F95786"/>
    <w:rsid w:val="00F95EDD"/>
    <w:rsid w:val="00FA154B"/>
    <w:rsid w:val="00FA3811"/>
    <w:rsid w:val="00FA3B9F"/>
    <w:rsid w:val="00FA3F06"/>
    <w:rsid w:val="00FA4A26"/>
    <w:rsid w:val="00FA7084"/>
    <w:rsid w:val="00FA7BEF"/>
    <w:rsid w:val="00FB07EB"/>
    <w:rsid w:val="00FB1105"/>
    <w:rsid w:val="00FB1929"/>
    <w:rsid w:val="00FB4251"/>
    <w:rsid w:val="00FB4C4B"/>
    <w:rsid w:val="00FB5FD9"/>
    <w:rsid w:val="00FB6713"/>
    <w:rsid w:val="00FB7FFE"/>
    <w:rsid w:val="00FC6DE8"/>
    <w:rsid w:val="00FD1398"/>
    <w:rsid w:val="00FD1637"/>
    <w:rsid w:val="00FD2833"/>
    <w:rsid w:val="00FD33AB"/>
    <w:rsid w:val="00FD3BA4"/>
    <w:rsid w:val="00FD4724"/>
    <w:rsid w:val="00FD4A68"/>
    <w:rsid w:val="00FD4CD3"/>
    <w:rsid w:val="00FD64D7"/>
    <w:rsid w:val="00FD68ED"/>
    <w:rsid w:val="00FD7CEE"/>
    <w:rsid w:val="00FD7E00"/>
    <w:rsid w:val="00FE2824"/>
    <w:rsid w:val="00FE2EA5"/>
    <w:rsid w:val="00FE2F0E"/>
    <w:rsid w:val="00FE53F2"/>
    <w:rsid w:val="00FE661F"/>
    <w:rsid w:val="00FE687D"/>
    <w:rsid w:val="00FF0400"/>
    <w:rsid w:val="00FF3D6B"/>
    <w:rsid w:val="00FF3F9C"/>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D2A49"/>
  <w15:docId w15:val="{6266976D-F418-4E67-8EB0-E9E4F01B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F5C35"/>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4A26B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A22B0"/>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CC3388"/>
    <w:pPr>
      <w:numPr>
        <w:numId w:val="10"/>
      </w:numPr>
    </w:pPr>
  </w:style>
  <w:style w:type="paragraph" w:styleId="Prrafodelista">
    <w:name w:val="List Paragraph"/>
    <w:basedOn w:val="Normal"/>
    <w:uiPriority w:val="34"/>
    <w:qFormat/>
    <w:rsid w:val="00CC3388"/>
    <w:pPr>
      <w:ind w:left="720"/>
      <w:contextualSpacing/>
    </w:p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Textoennegrita">
    <w:name w:val="Strong"/>
    <w:basedOn w:val="Fuentedeprrafopredeter"/>
    <w:uiPriority w:val="22"/>
    <w:qFormat/>
    <w:rsid w:val="009E364B"/>
    <w:rPr>
      <w:b/>
      <w:bCs/>
    </w:rPr>
  </w:style>
  <w:style w:type="character" w:styleId="Hipervnculo">
    <w:name w:val="Hyperlink"/>
    <w:basedOn w:val="Fuentedeprrafopredeter"/>
    <w:unhideWhenUsed/>
    <w:rsid w:val="007E36FB"/>
    <w:rPr>
      <w:color w:val="0000FF" w:themeColor="hyperlink"/>
      <w:u w:val="single"/>
    </w:rPr>
  </w:style>
  <w:style w:type="character" w:styleId="Mencinsinresolver">
    <w:name w:val="Unresolved Mention"/>
    <w:basedOn w:val="Fuentedeprrafopredeter"/>
    <w:uiPriority w:val="99"/>
    <w:semiHidden/>
    <w:unhideWhenUsed/>
    <w:rsid w:val="007E3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48554596">
      <w:bodyDiv w:val="1"/>
      <w:marLeft w:val="0"/>
      <w:marRight w:val="0"/>
      <w:marTop w:val="0"/>
      <w:marBottom w:val="0"/>
      <w:divBdr>
        <w:top w:val="none" w:sz="0" w:space="0" w:color="auto"/>
        <w:left w:val="none" w:sz="0" w:space="0" w:color="auto"/>
        <w:bottom w:val="none" w:sz="0" w:space="0" w:color="auto"/>
        <w:right w:val="none" w:sz="0" w:space="0" w:color="auto"/>
      </w:divBdr>
    </w:div>
    <w:div w:id="467358151">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487596520">
      <w:bodyDiv w:val="1"/>
      <w:marLeft w:val="0"/>
      <w:marRight w:val="0"/>
      <w:marTop w:val="0"/>
      <w:marBottom w:val="0"/>
      <w:divBdr>
        <w:top w:val="none" w:sz="0" w:space="0" w:color="auto"/>
        <w:left w:val="none" w:sz="0" w:space="0" w:color="auto"/>
        <w:bottom w:val="none" w:sz="0" w:space="0" w:color="auto"/>
        <w:right w:val="none" w:sz="0" w:space="0" w:color="auto"/>
      </w:divBdr>
    </w:div>
    <w:div w:id="500587367">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701587357">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900403712">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078789112">
      <w:bodyDiv w:val="1"/>
      <w:marLeft w:val="0"/>
      <w:marRight w:val="0"/>
      <w:marTop w:val="0"/>
      <w:marBottom w:val="0"/>
      <w:divBdr>
        <w:top w:val="none" w:sz="0" w:space="0" w:color="auto"/>
        <w:left w:val="none" w:sz="0" w:space="0" w:color="auto"/>
        <w:bottom w:val="none" w:sz="0" w:space="0" w:color="auto"/>
        <w:right w:val="none" w:sz="0" w:space="0" w:color="auto"/>
      </w:divBdr>
    </w:div>
    <w:div w:id="1079982227">
      <w:bodyDiv w:val="1"/>
      <w:marLeft w:val="0"/>
      <w:marRight w:val="0"/>
      <w:marTop w:val="0"/>
      <w:marBottom w:val="0"/>
      <w:divBdr>
        <w:top w:val="none" w:sz="0" w:space="0" w:color="auto"/>
        <w:left w:val="none" w:sz="0" w:space="0" w:color="auto"/>
        <w:bottom w:val="none" w:sz="0" w:space="0" w:color="auto"/>
        <w:right w:val="none" w:sz="0" w:space="0" w:color="auto"/>
      </w:divBdr>
    </w:div>
    <w:div w:id="1132020092">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322853514">
      <w:bodyDiv w:val="1"/>
      <w:marLeft w:val="0"/>
      <w:marRight w:val="0"/>
      <w:marTop w:val="0"/>
      <w:marBottom w:val="0"/>
      <w:divBdr>
        <w:top w:val="none" w:sz="0" w:space="0" w:color="auto"/>
        <w:left w:val="none" w:sz="0" w:space="0" w:color="auto"/>
        <w:bottom w:val="none" w:sz="0" w:space="0" w:color="auto"/>
        <w:right w:val="none" w:sz="0" w:space="0" w:color="auto"/>
      </w:divBdr>
    </w:div>
    <w:div w:id="1423990548">
      <w:bodyDiv w:val="1"/>
      <w:marLeft w:val="0"/>
      <w:marRight w:val="0"/>
      <w:marTop w:val="0"/>
      <w:marBottom w:val="0"/>
      <w:divBdr>
        <w:top w:val="none" w:sz="0" w:space="0" w:color="auto"/>
        <w:left w:val="none" w:sz="0" w:space="0" w:color="auto"/>
        <w:bottom w:val="none" w:sz="0" w:space="0" w:color="auto"/>
        <w:right w:val="none" w:sz="0" w:space="0" w:color="auto"/>
      </w:divBdr>
    </w:div>
    <w:div w:id="160276494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7FB"/>
    <w:rsid w:val="0006331C"/>
    <w:rsid w:val="000C4CE0"/>
    <w:rsid w:val="001352B6"/>
    <w:rsid w:val="001A16D2"/>
    <w:rsid w:val="001D1B00"/>
    <w:rsid w:val="002026CF"/>
    <w:rsid w:val="002357B7"/>
    <w:rsid w:val="00245EA2"/>
    <w:rsid w:val="00257493"/>
    <w:rsid w:val="00282C06"/>
    <w:rsid w:val="003419EF"/>
    <w:rsid w:val="00415613"/>
    <w:rsid w:val="00451D37"/>
    <w:rsid w:val="00462DAC"/>
    <w:rsid w:val="004647A9"/>
    <w:rsid w:val="004664D7"/>
    <w:rsid w:val="004C4BA5"/>
    <w:rsid w:val="004C7F31"/>
    <w:rsid w:val="00521811"/>
    <w:rsid w:val="00575B0B"/>
    <w:rsid w:val="005810D9"/>
    <w:rsid w:val="005977FB"/>
    <w:rsid w:val="005E7291"/>
    <w:rsid w:val="00647D8B"/>
    <w:rsid w:val="007059CE"/>
    <w:rsid w:val="00837A61"/>
    <w:rsid w:val="00901E8E"/>
    <w:rsid w:val="00902D81"/>
    <w:rsid w:val="0092250A"/>
    <w:rsid w:val="00932DB8"/>
    <w:rsid w:val="00994334"/>
    <w:rsid w:val="009D1914"/>
    <w:rsid w:val="00A83608"/>
    <w:rsid w:val="00B75295"/>
    <w:rsid w:val="00BB0C1F"/>
    <w:rsid w:val="00BB5C01"/>
    <w:rsid w:val="00BE57BC"/>
    <w:rsid w:val="00C54D01"/>
    <w:rsid w:val="00C61AA7"/>
    <w:rsid w:val="00C9068F"/>
    <w:rsid w:val="00D15404"/>
    <w:rsid w:val="00D36485"/>
    <w:rsid w:val="00DE4EA7"/>
    <w:rsid w:val="00DE753F"/>
    <w:rsid w:val="00E0128A"/>
    <w:rsid w:val="00E225B6"/>
    <w:rsid w:val="00E7175E"/>
    <w:rsid w:val="00E800E1"/>
    <w:rsid w:val="00EA7159"/>
    <w:rsid w:val="00ED2D71"/>
    <w:rsid w:val="00EE70B4"/>
    <w:rsid w:val="00F8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5291FB-99BD-4853-BB9B-C7433A259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610</TotalTime>
  <Pages>18</Pages>
  <Words>5139</Words>
  <Characters>28270</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Utilice NETCONF para acceder a un dispositivo IOS XE</vt:lpstr>
      <vt:lpstr>Lab - Use NETCONF to Access an IOS XE Device</vt:lpstr>
    </vt:vector>
  </TitlesOfParts>
  <Company>Cisco Systems, Inc.</Company>
  <LinksUpToDate>false</LinksUpToDate>
  <CharactersWithSpaces>33343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Utilice NETCONF para acceder a un dispositivo IOS XE</dc:title>
  <dc:subject/>
  <dc:creator>Allan Johnson</dc:creator>
  <cp:keywords/>
  <dc:description>2020</dc:description>
  <cp:lastModifiedBy>Horacio amador Vega Fuentes</cp:lastModifiedBy>
  <cp:revision>62</cp:revision>
  <cp:lastPrinted>2024-06-17T16:31:00Z</cp:lastPrinted>
  <dcterms:created xsi:type="dcterms:W3CDTF">2020-12-10T17:26:00Z</dcterms:created>
  <dcterms:modified xsi:type="dcterms:W3CDTF">2024-06-28T15:08:00Z</dcterms:modified>
</cp:coreProperties>
</file>